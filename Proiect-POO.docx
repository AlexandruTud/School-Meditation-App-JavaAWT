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C51F" w14:textId="77777777" w:rsidR="00E7611D" w:rsidRDefault="00E7611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34113A" w14:textId="77777777" w:rsidR="00E7611D" w:rsidRDefault="00E7611D">
      <w:pPr>
        <w:ind w:right="-68"/>
        <w:jc w:val="center"/>
        <w:rPr>
          <w:sz w:val="78"/>
          <w:szCs w:val="78"/>
        </w:rPr>
      </w:pPr>
    </w:p>
    <w:p w14:paraId="6285A52D" w14:textId="77777777" w:rsidR="00E7611D" w:rsidRDefault="00E7611D" w:rsidP="009D355B">
      <w:pPr>
        <w:rPr>
          <w:sz w:val="78"/>
          <w:szCs w:val="78"/>
        </w:rPr>
      </w:pPr>
    </w:p>
    <w:p w14:paraId="3C1E97A6" w14:textId="77777777" w:rsidR="003576C8" w:rsidRDefault="003576C8">
      <w:pPr>
        <w:jc w:val="center"/>
        <w:rPr>
          <w:sz w:val="92"/>
          <w:szCs w:val="92"/>
        </w:rPr>
      </w:pPr>
      <w:r>
        <w:rPr>
          <w:sz w:val="92"/>
          <w:szCs w:val="92"/>
        </w:rPr>
        <w:t>Proiect</w:t>
      </w:r>
    </w:p>
    <w:p w14:paraId="7CAC8F25" w14:textId="77777777" w:rsidR="00E7611D" w:rsidRDefault="00B34DCF">
      <w:pPr>
        <w:jc w:val="center"/>
        <w:rPr>
          <w:i/>
          <w:sz w:val="42"/>
          <w:szCs w:val="42"/>
        </w:rPr>
      </w:pPr>
      <w:r>
        <w:rPr>
          <w:i/>
          <w:sz w:val="42"/>
          <w:szCs w:val="42"/>
        </w:rPr>
        <w:t xml:space="preserve">la  </w:t>
      </w:r>
      <w:r w:rsidR="009D355B">
        <w:rPr>
          <w:i/>
          <w:sz w:val="42"/>
          <w:szCs w:val="42"/>
        </w:rPr>
        <w:t>cursul</w:t>
      </w:r>
    </w:p>
    <w:p w14:paraId="02FC8877" w14:textId="77777777" w:rsidR="00E7611D" w:rsidRDefault="003576C8">
      <w:pPr>
        <w:jc w:val="center"/>
        <w:rPr>
          <w:sz w:val="78"/>
          <w:szCs w:val="78"/>
        </w:rPr>
      </w:pPr>
      <w:r>
        <w:rPr>
          <w:sz w:val="78"/>
          <w:szCs w:val="78"/>
        </w:rPr>
        <w:t>Programare Orientata spre Obiecte</w:t>
      </w:r>
      <w:r w:rsidR="009D355B">
        <w:rPr>
          <w:sz w:val="78"/>
          <w:szCs w:val="78"/>
        </w:rPr>
        <w:t>(POO)</w:t>
      </w:r>
    </w:p>
    <w:p w14:paraId="2D0BE0D3" w14:textId="77777777" w:rsidR="00E7611D" w:rsidRDefault="00E7611D">
      <w:pPr>
        <w:rPr>
          <w:sz w:val="28"/>
          <w:szCs w:val="28"/>
        </w:rPr>
      </w:pPr>
    </w:p>
    <w:p w14:paraId="3BBCBCD9" w14:textId="77777777" w:rsidR="00E7611D" w:rsidRDefault="00E7611D">
      <w:pPr>
        <w:rPr>
          <w:sz w:val="28"/>
          <w:szCs w:val="28"/>
        </w:rPr>
      </w:pPr>
    </w:p>
    <w:p w14:paraId="52A5922B" w14:textId="77777777" w:rsidR="00E7611D" w:rsidRDefault="00B34DCF">
      <w:pPr>
        <w:tabs>
          <w:tab w:val="left" w:pos="1800"/>
        </w:tabs>
        <w:ind w:left="36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Sesiunea :         </w:t>
      </w:r>
      <w:r w:rsidR="003576C8">
        <w:rPr>
          <w:b/>
          <w:sz w:val="28"/>
          <w:szCs w:val="28"/>
        </w:rPr>
        <w:t>Februarie 2023</w:t>
      </w:r>
    </w:p>
    <w:p w14:paraId="34E56472" w14:textId="77777777" w:rsidR="00E7611D" w:rsidRDefault="00E7611D">
      <w:pPr>
        <w:pBdr>
          <w:bottom w:val="single" w:sz="4" w:space="1" w:color="000000"/>
        </w:pBdr>
        <w:rPr>
          <w:sz w:val="28"/>
          <w:szCs w:val="28"/>
        </w:rPr>
      </w:pPr>
    </w:p>
    <w:p w14:paraId="5F4B47AC" w14:textId="77777777" w:rsidR="00E7611D" w:rsidRDefault="00E7611D">
      <w:pPr>
        <w:pStyle w:val="Titlu"/>
        <w:jc w:val="center"/>
      </w:pPr>
    </w:p>
    <w:p w14:paraId="66097EA7" w14:textId="77777777" w:rsidR="00E7611D" w:rsidRDefault="00B34DCF">
      <w:pPr>
        <w:pStyle w:val="Titlu"/>
        <w:jc w:val="center"/>
        <w:rPr>
          <w:sz w:val="32"/>
          <w:szCs w:val="32"/>
        </w:rPr>
      </w:pPr>
      <w:r>
        <w:t xml:space="preserve">Soft </w:t>
      </w:r>
      <w:r w:rsidR="003576C8">
        <w:t>de generare si gestionare a meditatiilor(eMeditatii)</w:t>
      </w:r>
    </w:p>
    <w:p w14:paraId="154CBF76" w14:textId="77777777" w:rsidR="00E7611D" w:rsidRDefault="00E7611D">
      <w:pPr>
        <w:pBdr>
          <w:bottom w:val="single" w:sz="4" w:space="1" w:color="000000"/>
        </w:pBdr>
        <w:rPr>
          <w:b/>
          <w:sz w:val="32"/>
          <w:szCs w:val="32"/>
        </w:rPr>
      </w:pPr>
    </w:p>
    <w:p w14:paraId="3C59CFD5" w14:textId="77777777" w:rsidR="00E7611D" w:rsidRDefault="00E7611D">
      <w:pPr>
        <w:tabs>
          <w:tab w:val="left" w:pos="1800"/>
        </w:tabs>
        <w:ind w:left="1800"/>
        <w:rPr>
          <w:b/>
          <w:sz w:val="28"/>
          <w:szCs w:val="28"/>
        </w:rPr>
      </w:pPr>
    </w:p>
    <w:p w14:paraId="5C870089" w14:textId="77777777" w:rsidR="003576C8" w:rsidRPr="003576C8" w:rsidRDefault="00B34DCF" w:rsidP="003576C8">
      <w:pPr>
        <w:numPr>
          <w:ilvl w:val="0"/>
          <w:numId w:val="5"/>
        </w:numPr>
        <w:tabs>
          <w:tab w:val="left" w:pos="1800"/>
        </w:tabs>
        <w:rPr>
          <w:sz w:val="28"/>
          <w:szCs w:val="28"/>
        </w:rPr>
      </w:pPr>
      <w:r>
        <w:rPr>
          <w:b/>
          <w:sz w:val="28"/>
          <w:szCs w:val="28"/>
        </w:rPr>
        <w:t>Coordonator</w:t>
      </w:r>
      <w:r>
        <w:rPr>
          <w:sz w:val="28"/>
          <w:szCs w:val="28"/>
        </w:rPr>
        <w:t xml:space="preserve"> :   </w:t>
      </w:r>
      <w:r w:rsidR="003576C8" w:rsidRPr="003576C8">
        <w:rPr>
          <w:sz w:val="28"/>
          <w:szCs w:val="28"/>
        </w:rPr>
        <w:t>Conf.univ.dr. Puchianu Crenguța</w:t>
      </w:r>
    </w:p>
    <w:p w14:paraId="422C5FA9" w14:textId="77777777" w:rsidR="00E7611D" w:rsidRDefault="003576C8" w:rsidP="003576C8">
      <w:pPr>
        <w:tabs>
          <w:tab w:val="left" w:pos="1800"/>
        </w:tabs>
        <w:ind w:left="72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3576C8">
        <w:rPr>
          <w:sz w:val="28"/>
          <w:szCs w:val="28"/>
        </w:rPr>
        <w:t>Conf.univ.dr. Șerban Cristina</w:t>
      </w:r>
    </w:p>
    <w:p w14:paraId="3B5EB2B5" w14:textId="77777777" w:rsidR="00E7611D" w:rsidRDefault="00E7611D" w:rsidP="003F27E5">
      <w:pPr>
        <w:ind w:left="1276"/>
        <w:rPr>
          <w:sz w:val="28"/>
          <w:szCs w:val="28"/>
        </w:rPr>
      </w:pPr>
      <w:bookmarkStart w:id="0" w:name="_heading=h.gjdgxs" w:colFirst="0" w:colLast="0"/>
      <w:bookmarkEnd w:id="0"/>
    </w:p>
    <w:p w14:paraId="3AFA9B34" w14:textId="77777777" w:rsidR="00E7611D" w:rsidRPr="003576C8" w:rsidRDefault="00B34DCF" w:rsidP="003F27E5">
      <w:pPr>
        <w:numPr>
          <w:ilvl w:val="0"/>
          <w:numId w:val="5"/>
        </w:numPr>
        <w:tabs>
          <w:tab w:val="left" w:pos="1800"/>
        </w:tabs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Realizator</w:t>
      </w:r>
      <w:r>
        <w:rPr>
          <w:sz w:val="28"/>
          <w:szCs w:val="28"/>
        </w:rPr>
        <w:t xml:space="preserve"> : </w:t>
      </w:r>
      <w:r w:rsidR="003576C8">
        <w:rPr>
          <w:sz w:val="28"/>
          <w:szCs w:val="28"/>
        </w:rPr>
        <w:t>Student Tufan Ionut-Petrisor Info2-gr3</w:t>
      </w:r>
    </w:p>
    <w:p w14:paraId="3B20DE60" w14:textId="77777777" w:rsidR="003576C8" w:rsidRDefault="003576C8" w:rsidP="003576C8">
      <w:pPr>
        <w:tabs>
          <w:tab w:val="left" w:pos="1800"/>
        </w:tabs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</w:t>
      </w:r>
      <w:r w:rsidRPr="003576C8">
        <w:rPr>
          <w:sz w:val="28"/>
          <w:szCs w:val="28"/>
        </w:rPr>
        <w:t>Student Tudor Vladut-Alexandru Info2-gr3</w:t>
      </w:r>
    </w:p>
    <w:p w14:paraId="76FFE376" w14:textId="77777777" w:rsidR="00E7611D" w:rsidRDefault="00E7611D">
      <w:pPr>
        <w:rPr>
          <w:b/>
          <w:sz w:val="28"/>
          <w:szCs w:val="28"/>
        </w:rPr>
      </w:pPr>
    </w:p>
    <w:p w14:paraId="51C616DC" w14:textId="77777777" w:rsidR="00E7611D" w:rsidRDefault="00E7611D">
      <w:pPr>
        <w:rPr>
          <w:b/>
          <w:sz w:val="28"/>
          <w:szCs w:val="28"/>
        </w:rPr>
      </w:pPr>
    </w:p>
    <w:p w14:paraId="3767CC77" w14:textId="77777777" w:rsidR="00E7611D" w:rsidRDefault="00E7611D">
      <w:pPr>
        <w:rPr>
          <w:b/>
          <w:sz w:val="40"/>
          <w:szCs w:val="40"/>
        </w:rPr>
      </w:pPr>
    </w:p>
    <w:p w14:paraId="241BC334" w14:textId="77777777" w:rsidR="00E7611D" w:rsidRDefault="00E7611D">
      <w:pPr>
        <w:rPr>
          <w:b/>
          <w:sz w:val="40"/>
          <w:szCs w:val="40"/>
        </w:rPr>
      </w:pPr>
    </w:p>
    <w:p w14:paraId="581C70CA" w14:textId="77777777" w:rsidR="003F27E5" w:rsidRDefault="003F27E5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b/>
          <w:sz w:val="40"/>
          <w:szCs w:val="40"/>
        </w:rPr>
      </w:pPr>
    </w:p>
    <w:p w14:paraId="561FD97C" w14:textId="77777777" w:rsidR="003576C8" w:rsidRDefault="003576C8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b/>
          <w:sz w:val="40"/>
          <w:szCs w:val="40"/>
        </w:rPr>
      </w:pPr>
    </w:p>
    <w:p w14:paraId="1EE75DAA" w14:textId="77777777" w:rsidR="003576C8" w:rsidRDefault="003576C8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</w:p>
    <w:p w14:paraId="2D0100A6" w14:textId="77777777" w:rsidR="00E7611D" w:rsidRDefault="00B34DC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Cuprins</w:t>
      </w:r>
    </w:p>
    <w:p w14:paraId="1A82BB7F" w14:textId="77777777" w:rsidR="003F27E5" w:rsidRDefault="003F27E5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</w:p>
    <w:sdt>
      <w:sdtPr>
        <w:id w:val="247164251"/>
        <w:docPartObj>
          <w:docPartGallery w:val="Table of Contents"/>
          <w:docPartUnique/>
        </w:docPartObj>
      </w:sdtPr>
      <w:sdtContent>
        <w:p w14:paraId="245FACCA" w14:textId="77777777" w:rsidR="009D355B" w:rsidRDefault="00B34DCF">
          <w:pPr>
            <w:pStyle w:val="Cuprins1"/>
            <w:tabs>
              <w:tab w:val="left" w:pos="44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6539270" w:history="1">
            <w:r w:rsidR="009D355B" w:rsidRPr="00B032C3">
              <w:rPr>
                <w:rStyle w:val="Hyperlink"/>
                <w:rFonts w:ascii="Arial" w:eastAsia="Arial" w:hAnsi="Arial" w:cs="Arial"/>
                <w:b/>
                <w:noProof/>
              </w:rPr>
              <w:t>I.</w:t>
            </w:r>
            <w:r w:rsidR="009D3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355B" w:rsidRPr="00B032C3">
              <w:rPr>
                <w:rStyle w:val="Hyperlink"/>
                <w:rFonts w:ascii="Arial" w:eastAsia="Arial" w:hAnsi="Arial" w:cs="Arial"/>
                <w:b/>
                <w:noProof/>
              </w:rPr>
              <w:t>Enuntul Problemei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_Toc126539270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3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057476F6" w14:textId="77777777" w:rsidR="009D355B" w:rsidRDefault="00000000">
          <w:pPr>
            <w:pStyle w:val="Cuprins1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539271" w:history="1">
            <w:r w:rsidR="009D355B" w:rsidRPr="00B032C3">
              <w:rPr>
                <w:rStyle w:val="Hyperlink"/>
                <w:rFonts w:ascii="Arial" w:eastAsia="Arial" w:hAnsi="Arial" w:cs="Arial"/>
                <w:b/>
                <w:noProof/>
              </w:rPr>
              <w:t>II Diagrama UML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_Toc126539271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4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600469F9" w14:textId="77777777" w:rsidR="009D355B" w:rsidRDefault="00000000">
          <w:pPr>
            <w:pStyle w:val="Cuprins1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539272" w:history="1">
            <w:r w:rsidR="009D355B" w:rsidRPr="00B032C3">
              <w:rPr>
                <w:rStyle w:val="Hyperlink"/>
                <w:rFonts w:ascii="Arial" w:eastAsia="Arial" w:hAnsi="Arial" w:cs="Arial"/>
                <w:b/>
                <w:noProof/>
              </w:rPr>
              <w:t>III Prezentarea soft-ului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_Toc126539272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4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24624E8C" w14:textId="77777777" w:rsidR="009D355B" w:rsidRDefault="00000000">
          <w:pPr>
            <w:pStyle w:val="Cuprins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539273" w:history="1">
            <w:r w:rsidR="009D355B" w:rsidRPr="00B032C3">
              <w:rPr>
                <w:rStyle w:val="Hyperlink"/>
                <w:noProof/>
              </w:rPr>
              <w:t>1.Login.java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_Toc126539273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4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6A6C2992" w14:textId="77777777" w:rsidR="009D355B" w:rsidRDefault="00000000">
          <w:pPr>
            <w:pStyle w:val="Cuprins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539274" w:history="1">
            <w:r w:rsidR="009D355B" w:rsidRPr="00B032C3">
              <w:rPr>
                <w:rStyle w:val="Hyperlink"/>
                <w:rFonts w:eastAsia="Consolas"/>
                <w:noProof/>
              </w:rPr>
              <w:t>3.StudentFrame.java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_Toc126539274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14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5283C8A3" w14:textId="77777777" w:rsidR="009D355B" w:rsidRDefault="00000000">
          <w:pPr>
            <w:pStyle w:val="Cuprins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539275" w:history="1">
            <w:r w:rsidR="009D355B" w:rsidRPr="00B032C3">
              <w:rPr>
                <w:rStyle w:val="Hyperlink"/>
                <w:noProof/>
              </w:rPr>
              <w:t>4.TeacherFrame.java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_Toc126539275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33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24B5060F" w14:textId="77777777" w:rsidR="009D355B" w:rsidRDefault="00000000">
          <w:pPr>
            <w:pStyle w:val="Cuprins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539276" w:history="1">
            <w:r w:rsidR="009D355B" w:rsidRPr="00B032C3">
              <w:rPr>
                <w:rStyle w:val="Hyperlink"/>
                <w:noProof/>
              </w:rPr>
              <w:t>5.Professor.java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_Toc126539276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56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4FB6360E" w14:textId="77777777" w:rsidR="009D355B" w:rsidRDefault="00000000">
          <w:pPr>
            <w:pStyle w:val="Cuprins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539277" w:history="1">
            <w:r w:rsidR="009D355B" w:rsidRPr="00B032C3">
              <w:rPr>
                <w:rStyle w:val="Hyperlink"/>
                <w:noProof/>
              </w:rPr>
              <w:t>6.Student.java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_Toc126539277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56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1C44914D" w14:textId="77777777" w:rsidR="009D355B" w:rsidRDefault="00000000">
          <w:pPr>
            <w:pStyle w:val="Cuprins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539278" w:history="1">
            <w:r w:rsidR="009D355B" w:rsidRPr="00B032C3">
              <w:rPr>
                <w:rStyle w:val="Hyperlink"/>
                <w:noProof/>
              </w:rPr>
              <w:t>7.Review.java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_Toc126539278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57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0D870520" w14:textId="77777777" w:rsidR="009D355B" w:rsidRDefault="00000000">
          <w:pPr>
            <w:pStyle w:val="Cuprins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539279" w:history="1">
            <w:r w:rsidR="009D355B" w:rsidRPr="00B032C3">
              <w:rPr>
                <w:rStyle w:val="Hyperlink"/>
                <w:rFonts w:eastAsia="Consolas"/>
                <w:noProof/>
              </w:rPr>
              <w:t>8.Request.java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_Toc126539279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58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0FDC616A" w14:textId="77777777" w:rsidR="009D355B" w:rsidRDefault="00000000">
          <w:pPr>
            <w:pStyle w:val="Cuprins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539280" w:history="1">
            <w:r w:rsidR="009D355B" w:rsidRPr="00B032C3">
              <w:rPr>
                <w:rStyle w:val="Hyperlink"/>
                <w:noProof/>
              </w:rPr>
              <w:t>9.User.java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_Toc126539280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58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1491C93F" w14:textId="77777777" w:rsidR="009D355B" w:rsidRDefault="00000000">
          <w:pPr>
            <w:pStyle w:val="Cuprins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539281" w:history="1">
            <w:r w:rsidR="009D355B" w:rsidRPr="00B032C3">
              <w:rPr>
                <w:rStyle w:val="Hyperlink"/>
                <w:rFonts w:eastAsia="Consolas"/>
                <w:noProof/>
              </w:rPr>
              <w:t>10.UserRegistration.java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_Toc126539281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60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37E23008" w14:textId="77777777" w:rsidR="009D355B" w:rsidRDefault="00000000">
          <w:pPr>
            <w:pStyle w:val="Cuprins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539282" w:history="1">
            <w:r w:rsidR="009D355B" w:rsidRPr="00B032C3">
              <w:rPr>
                <w:rStyle w:val="Hyperlink"/>
                <w:noProof/>
              </w:rPr>
              <w:t>11.Validate.java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_Toc126539282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61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7B597AF2" w14:textId="77777777" w:rsidR="009D355B" w:rsidRDefault="00000000">
          <w:pPr>
            <w:pStyle w:val="Cuprins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539283" w:history="1">
            <w:r w:rsidR="009D355B" w:rsidRPr="00B032C3">
              <w:rPr>
                <w:rStyle w:val="Hyperlink"/>
                <w:noProof/>
              </w:rPr>
              <w:t>12.RegisterRequests.java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_Toc126539283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62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32CE802A" w14:textId="77777777" w:rsidR="009D355B" w:rsidRDefault="00000000">
          <w:pPr>
            <w:pStyle w:val="Cuprins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539284" w:history="1">
            <w:r w:rsidR="009D355B" w:rsidRPr="00B032C3">
              <w:rPr>
                <w:rStyle w:val="Hyperlink"/>
                <w:noProof/>
              </w:rPr>
              <w:t>13. RegisterReviews.java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_Toc126539284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62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3717949D" w14:textId="77777777" w:rsidR="009D355B" w:rsidRDefault="00000000">
          <w:pPr>
            <w:pStyle w:val="Cuprins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539285" w:history="1">
            <w:r w:rsidR="009D355B" w:rsidRPr="00B032C3">
              <w:rPr>
                <w:rStyle w:val="Hyperlink"/>
                <w:noProof/>
              </w:rPr>
              <w:t>14.Users.txt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_Toc126539285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63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1EAD1E35" w14:textId="77777777" w:rsidR="009D355B" w:rsidRDefault="00000000">
          <w:pPr>
            <w:pStyle w:val="Cuprins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539286" w:history="1">
            <w:r w:rsidR="009D355B" w:rsidRPr="00B032C3">
              <w:rPr>
                <w:rStyle w:val="Hyperlink"/>
                <w:noProof/>
              </w:rPr>
              <w:t>15.Requests.txt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_Toc126539286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63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726CA28E" w14:textId="77777777" w:rsidR="009D355B" w:rsidRDefault="00000000">
          <w:pPr>
            <w:pStyle w:val="Cuprins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539287" w:history="1">
            <w:r w:rsidR="009D355B" w:rsidRPr="00B032C3">
              <w:rPr>
                <w:rStyle w:val="Hyperlink"/>
                <w:noProof/>
              </w:rPr>
              <w:t>16.Reviews.txt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_Toc126539287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63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4CA5107B" w14:textId="77777777" w:rsidR="009D355B" w:rsidRDefault="00000000">
          <w:pPr>
            <w:pStyle w:val="Cuprins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539288" w:history="1">
            <w:r w:rsidR="009D355B" w:rsidRPr="00B032C3">
              <w:rPr>
                <w:rStyle w:val="Hyperlink"/>
                <w:noProof/>
              </w:rPr>
              <w:t>17.Sessions.txt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_Toc126539288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63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737611ED" w14:textId="77777777" w:rsidR="009D355B" w:rsidRDefault="00000000">
          <w:pPr>
            <w:pStyle w:val="Cuprins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539289" w:history="1">
            <w:r w:rsidR="009D355B" w:rsidRPr="00B032C3">
              <w:rPr>
                <w:rStyle w:val="Hyperlink"/>
                <w:noProof/>
              </w:rPr>
              <w:t>18.savedUsAndPass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_Toc126539289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63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139AA9BC" w14:textId="77777777" w:rsidR="009D355B" w:rsidRDefault="00000000">
          <w:pPr>
            <w:pStyle w:val="Cuprins1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539290" w:history="1">
            <w:r w:rsidR="009D355B" w:rsidRPr="00B032C3">
              <w:rPr>
                <w:rStyle w:val="Hyperlink"/>
                <w:rFonts w:ascii="Arial" w:eastAsia="Arial" w:hAnsi="Arial" w:cs="Arial"/>
                <w:b/>
                <w:noProof/>
              </w:rPr>
              <w:t>IV Bibliografie</w:t>
            </w:r>
            <w:r w:rsidR="009D355B">
              <w:rPr>
                <w:noProof/>
                <w:webHidden/>
              </w:rPr>
              <w:tab/>
            </w:r>
            <w:r w:rsidR="009D355B">
              <w:rPr>
                <w:noProof/>
                <w:webHidden/>
              </w:rPr>
              <w:fldChar w:fldCharType="begin"/>
            </w:r>
            <w:r w:rsidR="009D355B">
              <w:rPr>
                <w:noProof/>
                <w:webHidden/>
              </w:rPr>
              <w:instrText xml:space="preserve"> PAGEREF _Toc126539290 \h </w:instrText>
            </w:r>
            <w:r w:rsidR="009D355B">
              <w:rPr>
                <w:noProof/>
                <w:webHidden/>
              </w:rPr>
            </w:r>
            <w:r w:rsidR="009D355B">
              <w:rPr>
                <w:noProof/>
                <w:webHidden/>
              </w:rPr>
              <w:fldChar w:fldCharType="separate"/>
            </w:r>
            <w:r w:rsidR="009D355B">
              <w:rPr>
                <w:noProof/>
                <w:webHidden/>
              </w:rPr>
              <w:t>64</w:t>
            </w:r>
            <w:r w:rsidR="009D355B">
              <w:rPr>
                <w:noProof/>
                <w:webHidden/>
              </w:rPr>
              <w:fldChar w:fldCharType="end"/>
            </w:r>
          </w:hyperlink>
        </w:p>
        <w:p w14:paraId="2F6E55DC" w14:textId="77777777" w:rsidR="00E7611D" w:rsidRDefault="00B34DCF">
          <w:r>
            <w:fldChar w:fldCharType="end"/>
          </w:r>
        </w:p>
      </w:sdtContent>
    </w:sdt>
    <w:p w14:paraId="36E0941E" w14:textId="77777777" w:rsidR="00E7611D" w:rsidRDefault="00E7611D">
      <w:pPr>
        <w:rPr>
          <w:b/>
          <w:sz w:val="40"/>
          <w:szCs w:val="40"/>
        </w:rPr>
      </w:pPr>
    </w:p>
    <w:p w14:paraId="609F0968" w14:textId="77777777" w:rsidR="00E7611D" w:rsidRDefault="00E7611D">
      <w:pPr>
        <w:rPr>
          <w:b/>
          <w:sz w:val="40"/>
          <w:szCs w:val="40"/>
        </w:rPr>
      </w:pPr>
    </w:p>
    <w:p w14:paraId="5038B1B3" w14:textId="77777777" w:rsidR="00E7611D" w:rsidRDefault="00E7611D">
      <w:pPr>
        <w:rPr>
          <w:b/>
          <w:sz w:val="40"/>
          <w:szCs w:val="40"/>
        </w:rPr>
      </w:pPr>
    </w:p>
    <w:p w14:paraId="2A05EE7B" w14:textId="77777777" w:rsidR="00E7611D" w:rsidRDefault="00E7611D">
      <w:pPr>
        <w:rPr>
          <w:b/>
          <w:sz w:val="40"/>
          <w:szCs w:val="40"/>
        </w:rPr>
      </w:pPr>
    </w:p>
    <w:p w14:paraId="409A9EFA" w14:textId="77777777" w:rsidR="003F27E5" w:rsidRDefault="003F27E5">
      <w:pPr>
        <w:autoSpaceDE/>
        <w:autoSpaceDN/>
        <w:adjustRightInd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br w:type="page"/>
      </w:r>
    </w:p>
    <w:p w14:paraId="06D1C2CD" w14:textId="77777777" w:rsidR="00E7611D" w:rsidRDefault="00E7611D">
      <w:pPr>
        <w:pStyle w:val="Titlu1"/>
        <w:keepNext/>
        <w:tabs>
          <w:tab w:val="left" w:pos="540"/>
        </w:tabs>
        <w:spacing w:before="240" w:after="60"/>
        <w:rPr>
          <w:rFonts w:ascii="Arial" w:eastAsia="Arial" w:hAnsi="Arial" w:cs="Arial"/>
          <w:b/>
          <w:sz w:val="32"/>
          <w:szCs w:val="32"/>
        </w:rPr>
      </w:pPr>
    </w:p>
    <w:p w14:paraId="382AEE1E" w14:textId="77777777" w:rsidR="003576C8" w:rsidRDefault="003576C8" w:rsidP="003576C8">
      <w:pPr>
        <w:rPr>
          <w:rFonts w:eastAsia="Arial"/>
        </w:rPr>
      </w:pPr>
    </w:p>
    <w:p w14:paraId="61FDBEDA" w14:textId="77777777" w:rsidR="003576C8" w:rsidRDefault="003576C8" w:rsidP="003576C8">
      <w:pPr>
        <w:rPr>
          <w:rFonts w:eastAsia="Arial"/>
        </w:rPr>
      </w:pPr>
    </w:p>
    <w:p w14:paraId="5E8F95BF" w14:textId="77777777" w:rsidR="003576C8" w:rsidRDefault="003576C8" w:rsidP="003576C8">
      <w:pPr>
        <w:rPr>
          <w:rFonts w:eastAsia="Arial"/>
        </w:rPr>
      </w:pPr>
    </w:p>
    <w:p w14:paraId="4570B773" w14:textId="77777777" w:rsidR="003576C8" w:rsidRDefault="003576C8" w:rsidP="003576C8">
      <w:pPr>
        <w:rPr>
          <w:rFonts w:eastAsia="Arial"/>
        </w:rPr>
      </w:pPr>
    </w:p>
    <w:p w14:paraId="103A824F" w14:textId="77777777" w:rsidR="003576C8" w:rsidRPr="003576C8" w:rsidRDefault="003576C8" w:rsidP="003576C8">
      <w:pPr>
        <w:rPr>
          <w:rFonts w:eastAsia="Arial"/>
        </w:rPr>
      </w:pPr>
    </w:p>
    <w:p w14:paraId="2FA5C7C6" w14:textId="77777777" w:rsidR="00E7611D" w:rsidRPr="003576C8" w:rsidRDefault="003576C8" w:rsidP="003576C8">
      <w:pPr>
        <w:pStyle w:val="Titlu1"/>
        <w:keepNext/>
        <w:numPr>
          <w:ilvl w:val="0"/>
          <w:numId w:val="1"/>
        </w:numPr>
        <w:tabs>
          <w:tab w:val="left" w:pos="0"/>
        </w:tabs>
        <w:spacing w:before="240" w:after="60"/>
        <w:rPr>
          <w:rFonts w:ascii="Arial" w:eastAsia="Arial" w:hAnsi="Arial" w:cs="Arial"/>
          <w:b/>
          <w:sz w:val="32"/>
          <w:szCs w:val="32"/>
        </w:rPr>
      </w:pPr>
      <w:bookmarkStart w:id="1" w:name="_Toc126539270"/>
      <w:r w:rsidRPr="003576C8">
        <w:rPr>
          <w:rFonts w:ascii="Arial" w:eastAsia="Arial" w:hAnsi="Arial" w:cs="Arial"/>
          <w:b/>
          <w:sz w:val="32"/>
          <w:szCs w:val="32"/>
        </w:rPr>
        <w:t>Enuntul Problemei</w:t>
      </w:r>
      <w:bookmarkEnd w:id="1"/>
    </w:p>
    <w:p w14:paraId="05EDBDD1" w14:textId="77777777" w:rsidR="003576C8" w:rsidRDefault="003576C8" w:rsidP="003576C8">
      <w:pPr>
        <w:rPr>
          <w:rFonts w:eastAsia="Arial"/>
          <w:sz w:val="28"/>
          <w:szCs w:val="28"/>
        </w:rPr>
      </w:pPr>
    </w:p>
    <w:p w14:paraId="0C97A7F6" w14:textId="77777777" w:rsidR="003576C8" w:rsidRDefault="003576C8" w:rsidP="003576C8">
      <w:pPr>
        <w:rPr>
          <w:rFonts w:eastAsia="Arial"/>
          <w:sz w:val="28"/>
          <w:szCs w:val="28"/>
        </w:rPr>
      </w:pPr>
    </w:p>
    <w:p w14:paraId="31134237" w14:textId="77777777" w:rsidR="003576C8" w:rsidRPr="003576C8" w:rsidRDefault="003576C8" w:rsidP="003576C8">
      <w:pPr>
        <w:rPr>
          <w:rFonts w:eastAsia="Arial"/>
          <w:sz w:val="28"/>
          <w:szCs w:val="28"/>
        </w:rPr>
      </w:pPr>
    </w:p>
    <w:p w14:paraId="4ADFF426" w14:textId="77777777" w:rsidR="0053739F" w:rsidRPr="003576C8" w:rsidRDefault="003576C8" w:rsidP="003576C8">
      <w:pPr>
        <w:ind w:firstLine="360"/>
        <w:rPr>
          <w:sz w:val="32"/>
          <w:szCs w:val="32"/>
        </w:rPr>
      </w:pPr>
      <w:r w:rsidRPr="003576C8">
        <w:rPr>
          <w:sz w:val="32"/>
          <w:szCs w:val="32"/>
        </w:rPr>
        <w:t>Sistemul    EMeditatii    realizeaza    conexiunea    intre    elevi/cursanti    si profesori/tutori pentru a stabili ora, data, locul si pretul lectiilor particulare pe care vor sa le urmeze cursantii. Profesorii au posibilitatea de a-şi crea conturi in aplicatie, de  a  modifica  datele  personale,  de  a  adauga  certificate  care  atesta  experinta profesionala şi de a gestiona materiile predate.  In plus orice profesor logat in aplicatie, poate adauga poze, accepta/respinge cererile cursantilor si anula sedintele. Dupa ce profesorul accepta/respinge cererea sau  anuleaza  sedinta  -  sistemul  o  afiseaza  cursantului  cand  se  logheaza  in  ziua respectiva. Similar, cursantii au posibilitatea de a-si crea conturi in aplicatie, de a modifica datele personale si de a gestiona materiile preferate.  In plus orice cursant logat in aplicatie, poate adauga poza de profil, trimite cereri catre profesori si anula sedintele stabilite anterior. Dupa ce cursantul trimite o cerere sau anuleaza o sedinta – sistemul o afiseaza profesorului cand se logheaza in ziua respectiva.  Dupa terminarea pregatirii (meditatiilor) cu un profesor, orice cursant poate sa completeze o recenzie cu date despre modul in care s-au desfasurat sedintele, daca recomanda  profesorul  si  altor  cursanti  si  ce  nota  ii  acorda.  Profesorul  poate  cere aplicatiei sa listeze la imprimanta recenziile primite.</w:t>
      </w:r>
    </w:p>
    <w:p w14:paraId="0CA62A2D" w14:textId="77777777" w:rsidR="003576C8" w:rsidRDefault="003576C8" w:rsidP="003576C8">
      <w:pPr>
        <w:ind w:firstLine="360"/>
        <w:rPr>
          <w:sz w:val="28"/>
          <w:szCs w:val="28"/>
        </w:rPr>
      </w:pPr>
    </w:p>
    <w:p w14:paraId="5DACC80D" w14:textId="77777777" w:rsidR="003576C8" w:rsidRDefault="003576C8" w:rsidP="003576C8">
      <w:pPr>
        <w:ind w:firstLine="360"/>
        <w:rPr>
          <w:sz w:val="28"/>
          <w:szCs w:val="28"/>
        </w:rPr>
      </w:pPr>
    </w:p>
    <w:p w14:paraId="48839468" w14:textId="77777777" w:rsidR="003576C8" w:rsidRDefault="003576C8" w:rsidP="003576C8">
      <w:pPr>
        <w:ind w:firstLine="360"/>
        <w:rPr>
          <w:sz w:val="28"/>
          <w:szCs w:val="28"/>
        </w:rPr>
      </w:pPr>
    </w:p>
    <w:p w14:paraId="7AE13304" w14:textId="77777777" w:rsidR="003576C8" w:rsidRDefault="003576C8" w:rsidP="003576C8">
      <w:pPr>
        <w:ind w:firstLine="360"/>
        <w:rPr>
          <w:sz w:val="28"/>
          <w:szCs w:val="28"/>
        </w:rPr>
      </w:pPr>
    </w:p>
    <w:p w14:paraId="2C6F2D78" w14:textId="77777777" w:rsidR="003576C8" w:rsidRDefault="003576C8" w:rsidP="003576C8">
      <w:pPr>
        <w:ind w:firstLine="360"/>
        <w:rPr>
          <w:sz w:val="28"/>
          <w:szCs w:val="28"/>
        </w:rPr>
      </w:pPr>
    </w:p>
    <w:p w14:paraId="403028BD" w14:textId="77777777" w:rsidR="003576C8" w:rsidRDefault="003576C8" w:rsidP="003576C8">
      <w:pPr>
        <w:ind w:firstLine="360"/>
        <w:rPr>
          <w:sz w:val="28"/>
          <w:szCs w:val="28"/>
        </w:rPr>
      </w:pPr>
    </w:p>
    <w:p w14:paraId="1297B3D4" w14:textId="77777777" w:rsidR="003576C8" w:rsidRDefault="003576C8" w:rsidP="003576C8">
      <w:pPr>
        <w:ind w:firstLine="360"/>
        <w:rPr>
          <w:sz w:val="28"/>
          <w:szCs w:val="28"/>
        </w:rPr>
      </w:pPr>
    </w:p>
    <w:p w14:paraId="60DA8556" w14:textId="77777777" w:rsidR="003576C8" w:rsidRDefault="003576C8" w:rsidP="003576C8">
      <w:pPr>
        <w:ind w:firstLine="360"/>
        <w:rPr>
          <w:sz w:val="28"/>
          <w:szCs w:val="28"/>
        </w:rPr>
      </w:pPr>
    </w:p>
    <w:p w14:paraId="3A3A0C5C" w14:textId="77777777" w:rsidR="003576C8" w:rsidRPr="003576C8" w:rsidRDefault="003576C8" w:rsidP="003576C8">
      <w:pPr>
        <w:ind w:firstLine="360"/>
        <w:rPr>
          <w:sz w:val="28"/>
          <w:szCs w:val="28"/>
        </w:rPr>
      </w:pPr>
    </w:p>
    <w:p w14:paraId="5FF8F046" w14:textId="77777777" w:rsidR="009D355B" w:rsidRDefault="009D355B" w:rsidP="009D355B">
      <w:pPr>
        <w:pStyle w:val="Titlu1"/>
        <w:keepNext/>
        <w:tabs>
          <w:tab w:val="left" w:pos="0"/>
        </w:tabs>
        <w:spacing w:before="240" w:after="60"/>
        <w:rPr>
          <w:rFonts w:ascii="Arial" w:eastAsia="Arial" w:hAnsi="Arial" w:cs="Arial"/>
          <w:b/>
          <w:sz w:val="32"/>
          <w:szCs w:val="32"/>
        </w:rPr>
      </w:pPr>
      <w:bookmarkStart w:id="2" w:name="_Toc126539271"/>
      <w:r w:rsidRPr="009D355B">
        <w:rPr>
          <w:rFonts w:ascii="Arial" w:eastAsia="Arial" w:hAnsi="Arial" w:cs="Arial"/>
          <w:b/>
          <w:sz w:val="32"/>
          <w:szCs w:val="32"/>
        </w:rPr>
        <w:t>II</w:t>
      </w:r>
      <w:r>
        <w:rPr>
          <w:rFonts w:ascii="Arial" w:eastAsia="Arial" w:hAnsi="Arial" w:cs="Arial"/>
          <w:b/>
          <w:sz w:val="32"/>
          <w:szCs w:val="32"/>
        </w:rPr>
        <w:t xml:space="preserve"> Diagrama UML</w:t>
      </w:r>
      <w:bookmarkEnd w:id="2"/>
    </w:p>
    <w:p w14:paraId="6C2698E0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1FC3B559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3210E76E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4D8B4778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73419EA2" w14:textId="3BC64DC7" w:rsidR="009D355B" w:rsidRDefault="004C3123" w:rsidP="009D355B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 wp14:anchorId="499743B0" wp14:editId="0C9E9BA9">
            <wp:extent cx="5577840" cy="2827020"/>
            <wp:effectExtent l="0" t="0" r="381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971A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4F0489CD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7C2750A4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0B4D953F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3A635A7E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10936DFE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02EF5110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32059799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1B9598AF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550F42B8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457F822E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47B209C9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142E2D27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4A86EF6F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359C4CFE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484273AE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385CB806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580C818A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72D27049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0E2A829B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0FE11EF2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4A6CEAF4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4F7E5F97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3E26129A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55A46341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1E808F21" w14:textId="77777777" w:rsid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44FFA8A6" w14:textId="77777777" w:rsidR="009D355B" w:rsidRPr="009D355B" w:rsidRDefault="009D355B" w:rsidP="009D355B">
      <w:pPr>
        <w:rPr>
          <w:rFonts w:ascii="Arial" w:eastAsia="Arial" w:hAnsi="Arial" w:cs="Arial"/>
          <w:b/>
          <w:sz w:val="32"/>
          <w:szCs w:val="32"/>
        </w:rPr>
      </w:pPr>
    </w:p>
    <w:p w14:paraId="1EF5C2F8" w14:textId="77777777" w:rsidR="0045531E" w:rsidRDefault="009D355B" w:rsidP="009D355B">
      <w:pPr>
        <w:pStyle w:val="Titlu1"/>
        <w:keepNext/>
        <w:tabs>
          <w:tab w:val="left" w:pos="0"/>
        </w:tabs>
        <w:spacing w:before="240" w:after="60"/>
        <w:rPr>
          <w:rFonts w:ascii="Arial" w:eastAsia="Arial" w:hAnsi="Arial" w:cs="Arial"/>
          <w:b/>
          <w:sz w:val="32"/>
          <w:szCs w:val="32"/>
        </w:rPr>
      </w:pPr>
      <w:bookmarkStart w:id="3" w:name="_Toc126539272"/>
      <w:r>
        <w:rPr>
          <w:rFonts w:ascii="Arial" w:eastAsia="Arial" w:hAnsi="Arial" w:cs="Arial"/>
          <w:b/>
          <w:sz w:val="32"/>
          <w:szCs w:val="32"/>
        </w:rPr>
        <w:t xml:space="preserve">III </w:t>
      </w:r>
      <w:r w:rsidR="0045531E">
        <w:rPr>
          <w:rFonts w:ascii="Arial" w:eastAsia="Arial" w:hAnsi="Arial" w:cs="Arial"/>
          <w:b/>
          <w:sz w:val="32"/>
          <w:szCs w:val="32"/>
        </w:rPr>
        <w:t>Prezentarea soft-ului</w:t>
      </w:r>
      <w:bookmarkEnd w:id="3"/>
    </w:p>
    <w:p w14:paraId="554575B1" w14:textId="77777777" w:rsidR="003576C8" w:rsidRPr="003576C8" w:rsidRDefault="003576C8" w:rsidP="003576C8">
      <w:pPr>
        <w:rPr>
          <w:rFonts w:eastAsia="Arial"/>
        </w:rPr>
      </w:pPr>
    </w:p>
    <w:p w14:paraId="64C0D9B8" w14:textId="77777777" w:rsidR="0045531E" w:rsidRDefault="0045531E" w:rsidP="0045531E"/>
    <w:p w14:paraId="556D608D" w14:textId="77777777" w:rsidR="0045531E" w:rsidRDefault="0045531E" w:rsidP="0045531E">
      <w:pPr>
        <w:tabs>
          <w:tab w:val="left" w:pos="2552"/>
        </w:tabs>
      </w:pPr>
    </w:p>
    <w:p w14:paraId="601DF2F6" w14:textId="77777777" w:rsidR="00D230A7" w:rsidRDefault="00D230A7" w:rsidP="00D230A7">
      <w:pPr>
        <w:pStyle w:val="Titlu2"/>
        <w:ind w:firstLine="360"/>
      </w:pPr>
      <w:bookmarkStart w:id="4" w:name="_Toc126539273"/>
      <w:r>
        <w:t>1.Login.java</w:t>
      </w:r>
      <w:bookmarkEnd w:id="4"/>
    </w:p>
    <w:p w14:paraId="77FEBD3A" w14:textId="77777777" w:rsidR="00D230A7" w:rsidRDefault="00D230A7" w:rsidP="00D230A7"/>
    <w:p w14:paraId="02AE4F90" w14:textId="77777777" w:rsidR="00D230A7" w:rsidRDefault="00D230A7" w:rsidP="00D230A7">
      <w:r>
        <w:t>package emeditatii;</w:t>
      </w:r>
    </w:p>
    <w:p w14:paraId="742EF398" w14:textId="77777777" w:rsidR="00D230A7" w:rsidRDefault="00D230A7" w:rsidP="00D230A7">
      <w:r>
        <w:t>import java.awt.*;</w:t>
      </w:r>
    </w:p>
    <w:p w14:paraId="4843F579" w14:textId="77777777" w:rsidR="00D230A7" w:rsidRDefault="00D230A7" w:rsidP="00D230A7">
      <w:r>
        <w:t>import java.awt.event.*;</w:t>
      </w:r>
    </w:p>
    <w:p w14:paraId="722CF90C" w14:textId="77777777" w:rsidR="00D230A7" w:rsidRDefault="00D230A7" w:rsidP="00D230A7">
      <w:r>
        <w:t>import java.io.BufferedReader;</w:t>
      </w:r>
    </w:p>
    <w:p w14:paraId="425B363F" w14:textId="77777777" w:rsidR="00D230A7" w:rsidRDefault="00D230A7" w:rsidP="00D230A7">
      <w:r>
        <w:t>import java.io.BufferedWriter;</w:t>
      </w:r>
    </w:p>
    <w:p w14:paraId="403CF683" w14:textId="77777777" w:rsidR="00D230A7" w:rsidRDefault="00D230A7" w:rsidP="00D230A7">
      <w:r>
        <w:t>import java.io.FileReader;</w:t>
      </w:r>
    </w:p>
    <w:p w14:paraId="7DC9E171" w14:textId="77777777" w:rsidR="00D230A7" w:rsidRDefault="00D230A7" w:rsidP="00D230A7">
      <w:r>
        <w:t>import java.io.FileWriter;</w:t>
      </w:r>
    </w:p>
    <w:p w14:paraId="44DAB4CC" w14:textId="77777777" w:rsidR="00D230A7" w:rsidRDefault="00D230A7" w:rsidP="00D230A7">
      <w:r>
        <w:t>import java.io.IOException;</w:t>
      </w:r>
    </w:p>
    <w:p w14:paraId="1556BC9F" w14:textId="77777777" w:rsidR="00D230A7" w:rsidRDefault="00D230A7" w:rsidP="00D230A7"/>
    <w:p w14:paraId="3B8ED051" w14:textId="77777777" w:rsidR="00D230A7" w:rsidRDefault="00D230A7" w:rsidP="00D230A7">
      <w:r>
        <w:t>import javax.swing.*;</w:t>
      </w:r>
    </w:p>
    <w:p w14:paraId="70DA81E0" w14:textId="77777777" w:rsidR="00D230A7" w:rsidRDefault="00D230A7" w:rsidP="00D230A7">
      <w:r>
        <w:t>public class Login extends JFrame implements ActionListener {</w:t>
      </w:r>
    </w:p>
    <w:p w14:paraId="09B54F09" w14:textId="77777777" w:rsidR="00D230A7" w:rsidRDefault="00D230A7" w:rsidP="00D230A7"/>
    <w:p w14:paraId="0BA5CC09" w14:textId="77777777" w:rsidR="00D230A7" w:rsidRDefault="00D230A7" w:rsidP="00D230A7"/>
    <w:p w14:paraId="72913ED9" w14:textId="77777777" w:rsidR="00D230A7" w:rsidRDefault="00D230A7" w:rsidP="00D230A7">
      <w:r>
        <w:t xml:space="preserve">  public String usernameString;</w:t>
      </w:r>
    </w:p>
    <w:p w14:paraId="4924F2E8" w14:textId="77777777" w:rsidR="00D230A7" w:rsidRDefault="00D230A7" w:rsidP="00D230A7">
      <w:r>
        <w:t xml:space="preserve">   JPanel panel;</w:t>
      </w:r>
    </w:p>
    <w:p w14:paraId="298793A9" w14:textId="77777777" w:rsidR="00D230A7" w:rsidRDefault="00D230A7" w:rsidP="00D230A7">
      <w:r>
        <w:t xml:space="preserve">   JLabel user_label, password_label, message;</w:t>
      </w:r>
    </w:p>
    <w:p w14:paraId="51388B04" w14:textId="77777777" w:rsidR="00D230A7" w:rsidRDefault="00D230A7" w:rsidP="00D230A7">
      <w:r>
        <w:t xml:space="preserve">   JTextField userName_text;</w:t>
      </w:r>
    </w:p>
    <w:p w14:paraId="013A0361" w14:textId="77777777" w:rsidR="00D230A7" w:rsidRDefault="00D230A7" w:rsidP="00D230A7">
      <w:r>
        <w:t xml:space="preserve">   JPasswordField password_text;</w:t>
      </w:r>
    </w:p>
    <w:p w14:paraId="29A05B6F" w14:textId="77777777" w:rsidR="00D230A7" w:rsidRDefault="00D230A7" w:rsidP="00D230A7">
      <w:r>
        <w:t xml:space="preserve">   JButton login, cancel;</w:t>
      </w:r>
    </w:p>
    <w:p w14:paraId="07E077D6" w14:textId="77777777" w:rsidR="00D230A7" w:rsidRDefault="00D230A7" w:rsidP="00D230A7">
      <w:r>
        <w:t xml:space="preserve">   Login() {</w:t>
      </w:r>
    </w:p>
    <w:p w14:paraId="496208CC" w14:textId="77777777" w:rsidR="00D230A7" w:rsidRDefault="00D230A7" w:rsidP="00D230A7">
      <w:r>
        <w:t xml:space="preserve">      Dimension dim = Toolkit.getDefaultToolkit().getScreenSize();</w:t>
      </w:r>
    </w:p>
    <w:p w14:paraId="50F85735" w14:textId="77777777" w:rsidR="00D230A7" w:rsidRDefault="00D230A7" w:rsidP="00D230A7">
      <w:r>
        <w:t xml:space="preserve">      this.setLocation(dim.width/3-this.getSize().width, dim.height/4-this.getSize().height/3);</w:t>
      </w:r>
    </w:p>
    <w:p w14:paraId="62366D5C" w14:textId="77777777" w:rsidR="00D230A7" w:rsidRDefault="00D230A7" w:rsidP="00D230A7">
      <w:r>
        <w:t xml:space="preserve">      // Username Label</w:t>
      </w:r>
    </w:p>
    <w:p w14:paraId="5D0E4BD8" w14:textId="77777777" w:rsidR="00D230A7" w:rsidRDefault="00D230A7" w:rsidP="00D230A7">
      <w:r>
        <w:t xml:space="preserve">      user_label = new JLabel();</w:t>
      </w:r>
    </w:p>
    <w:p w14:paraId="08808D1E" w14:textId="77777777" w:rsidR="00D230A7" w:rsidRDefault="00D230A7" w:rsidP="00D230A7">
      <w:r>
        <w:t xml:space="preserve">      user_label.setText("Username :");</w:t>
      </w:r>
    </w:p>
    <w:p w14:paraId="46B25DBD" w14:textId="77777777" w:rsidR="00D230A7" w:rsidRDefault="00D230A7" w:rsidP="00D230A7">
      <w:r>
        <w:t xml:space="preserve">      user_label.setFont(new Font("Courier", Font.BOLD,30));</w:t>
      </w:r>
    </w:p>
    <w:p w14:paraId="43C2EB16" w14:textId="77777777" w:rsidR="00D230A7" w:rsidRDefault="00D230A7" w:rsidP="00D230A7">
      <w:r>
        <w:t xml:space="preserve">      userName_text = new JTextField();</w:t>
      </w:r>
    </w:p>
    <w:p w14:paraId="27C17326" w14:textId="77777777" w:rsidR="00D230A7" w:rsidRDefault="00D230A7" w:rsidP="00D230A7">
      <w:r>
        <w:lastRenderedPageBreak/>
        <w:t xml:space="preserve">      userName_text.setFont(new Font("Courier", Font.BOLD,20));</w:t>
      </w:r>
    </w:p>
    <w:p w14:paraId="436B4F92" w14:textId="77777777" w:rsidR="00D230A7" w:rsidRDefault="00D230A7" w:rsidP="00D230A7">
      <w:r>
        <w:t xml:space="preserve">      user_label.setHorizontalAlignment(SwingConstants.CENTER);</w:t>
      </w:r>
    </w:p>
    <w:p w14:paraId="06D87AEB" w14:textId="77777777" w:rsidR="00D230A7" w:rsidRDefault="00D230A7" w:rsidP="00D230A7">
      <w:r>
        <w:t xml:space="preserve">      // Password Label</w:t>
      </w:r>
    </w:p>
    <w:p w14:paraId="39F04BE8" w14:textId="77777777" w:rsidR="00D230A7" w:rsidRDefault="00D230A7" w:rsidP="00D230A7">
      <w:r>
        <w:t xml:space="preserve">      password_label = new JLabel();</w:t>
      </w:r>
    </w:p>
    <w:p w14:paraId="529CE882" w14:textId="77777777" w:rsidR="00D230A7" w:rsidRDefault="00D230A7" w:rsidP="00D230A7">
      <w:r>
        <w:t xml:space="preserve">      password_label.setText("Password :");</w:t>
      </w:r>
    </w:p>
    <w:p w14:paraId="6890AC46" w14:textId="77777777" w:rsidR="00D230A7" w:rsidRDefault="00D230A7" w:rsidP="00D230A7">
      <w:r>
        <w:t xml:space="preserve">      password_text = new JPasswordField();</w:t>
      </w:r>
    </w:p>
    <w:p w14:paraId="112DEC99" w14:textId="77777777" w:rsidR="00D230A7" w:rsidRDefault="00D230A7" w:rsidP="00D230A7">
      <w:r>
        <w:t xml:space="preserve">      password_text.setFont(new Font("Courier", Font.BOLD,20));</w:t>
      </w:r>
    </w:p>
    <w:p w14:paraId="29DA6407" w14:textId="77777777" w:rsidR="00D230A7" w:rsidRDefault="00D230A7" w:rsidP="00D230A7">
      <w:r>
        <w:t xml:space="preserve">      password_label.setFont(new Font("Courier", Font.BOLD,30));</w:t>
      </w:r>
    </w:p>
    <w:p w14:paraId="3A3C2E18" w14:textId="77777777" w:rsidR="00D230A7" w:rsidRDefault="00D230A7" w:rsidP="00D230A7">
      <w:r>
        <w:t xml:space="preserve">      password_label.setHorizontalAlignment(SwingConstants.CENTER);</w:t>
      </w:r>
    </w:p>
    <w:p w14:paraId="31C1287C" w14:textId="77777777" w:rsidR="00D230A7" w:rsidRDefault="00D230A7" w:rsidP="00D230A7">
      <w:r>
        <w:t xml:space="preserve">      // Submit</w:t>
      </w:r>
    </w:p>
    <w:p w14:paraId="5A3AE7C0" w14:textId="77777777" w:rsidR="00D230A7" w:rsidRDefault="00D230A7" w:rsidP="00D230A7">
      <w:r>
        <w:t xml:space="preserve">      login = new JButton("Login");</w:t>
      </w:r>
    </w:p>
    <w:p w14:paraId="20D98E43" w14:textId="77777777" w:rsidR="00D230A7" w:rsidRDefault="00D230A7" w:rsidP="00D230A7">
      <w:r>
        <w:t xml:space="preserve">      panel = new JPanel(new GridLayout (3, 2));</w:t>
      </w:r>
    </w:p>
    <w:p w14:paraId="55336E30" w14:textId="77777777" w:rsidR="00D230A7" w:rsidRDefault="00D230A7" w:rsidP="00D230A7">
      <w:r>
        <w:t xml:space="preserve">      panel.add(user_label);</w:t>
      </w:r>
    </w:p>
    <w:p w14:paraId="31171D13" w14:textId="77777777" w:rsidR="00D230A7" w:rsidRDefault="00D230A7" w:rsidP="00D230A7">
      <w:r>
        <w:t xml:space="preserve">      panel.add(userName_text);</w:t>
      </w:r>
    </w:p>
    <w:p w14:paraId="5EC3427C" w14:textId="77777777" w:rsidR="00D230A7" w:rsidRDefault="00D230A7" w:rsidP="00D230A7">
      <w:r>
        <w:t xml:space="preserve">      panel.add(password_label);</w:t>
      </w:r>
    </w:p>
    <w:p w14:paraId="03DA6E0F" w14:textId="77777777" w:rsidR="00D230A7" w:rsidRDefault="00D230A7" w:rsidP="00D230A7">
      <w:r>
        <w:t xml:space="preserve">      panel.add(password_text);</w:t>
      </w:r>
    </w:p>
    <w:p w14:paraId="6DBCF536" w14:textId="77777777" w:rsidR="00D230A7" w:rsidRDefault="00D230A7" w:rsidP="00D230A7">
      <w:r>
        <w:t xml:space="preserve">      message = new JLabel();</w:t>
      </w:r>
    </w:p>
    <w:p w14:paraId="05180890" w14:textId="77777777" w:rsidR="00D230A7" w:rsidRDefault="00D230A7" w:rsidP="00D230A7">
      <w:r>
        <w:t xml:space="preserve">      panel.add(login);</w:t>
      </w:r>
    </w:p>
    <w:p w14:paraId="060D3E2E" w14:textId="77777777" w:rsidR="00D230A7" w:rsidRDefault="00D230A7" w:rsidP="00D230A7">
      <w:r>
        <w:t xml:space="preserve">      JButton register = new JButton("Register");  </w:t>
      </w:r>
    </w:p>
    <w:p w14:paraId="45171139" w14:textId="77777777" w:rsidR="00D230A7" w:rsidRDefault="00D230A7" w:rsidP="00D230A7">
      <w:r>
        <w:t xml:space="preserve">      register.setBounds(50,100,95,30);  </w:t>
      </w:r>
    </w:p>
    <w:p w14:paraId="20FC9F7C" w14:textId="77777777" w:rsidR="00D230A7" w:rsidRDefault="00D230A7" w:rsidP="00D230A7">
      <w:r>
        <w:t xml:space="preserve">      panel.add(register);</w:t>
      </w:r>
    </w:p>
    <w:p w14:paraId="167F217B" w14:textId="77777777" w:rsidR="00D230A7" w:rsidRDefault="00D230A7" w:rsidP="00D230A7">
      <w:r>
        <w:t xml:space="preserve">      usernameString = userName_text.getText();</w:t>
      </w:r>
    </w:p>
    <w:p w14:paraId="26341F76" w14:textId="77777777" w:rsidR="00D230A7" w:rsidRDefault="00D230A7" w:rsidP="00D230A7">
      <w:r>
        <w:t xml:space="preserve">      setDefaultCloseOperation(JFrame.EXIT_ON_CLOSE);</w:t>
      </w:r>
    </w:p>
    <w:p w14:paraId="38A7B90D" w14:textId="77777777" w:rsidR="00D230A7" w:rsidRDefault="00D230A7" w:rsidP="00D230A7">
      <w:r>
        <w:t xml:space="preserve">      // Adding the listeners to components..</w:t>
      </w:r>
    </w:p>
    <w:p w14:paraId="1572F0A1" w14:textId="77777777" w:rsidR="00D230A7" w:rsidRDefault="00D230A7" w:rsidP="00D230A7">
      <w:r>
        <w:t xml:space="preserve">      login.addActionListener(this);</w:t>
      </w:r>
    </w:p>
    <w:p w14:paraId="75862036" w14:textId="77777777" w:rsidR="00D230A7" w:rsidRDefault="00D230A7" w:rsidP="00D230A7">
      <w:r>
        <w:t xml:space="preserve">      add(panel, BorderLayout.CENTER);</w:t>
      </w:r>
    </w:p>
    <w:p w14:paraId="358E9BA6" w14:textId="77777777" w:rsidR="00D230A7" w:rsidRDefault="00D230A7" w:rsidP="00D230A7">
      <w:r>
        <w:t xml:space="preserve">      setTitle("EMeditatii");</w:t>
      </w:r>
    </w:p>
    <w:p w14:paraId="3AF5F5AA" w14:textId="77777777" w:rsidR="00D230A7" w:rsidRDefault="00D230A7" w:rsidP="00D230A7">
      <w:r>
        <w:t xml:space="preserve">      setSize(450,350);</w:t>
      </w:r>
    </w:p>
    <w:p w14:paraId="08DE43BE" w14:textId="77777777" w:rsidR="00D230A7" w:rsidRDefault="00D230A7" w:rsidP="00D230A7">
      <w:r>
        <w:t xml:space="preserve">      setVisible(true);</w:t>
      </w:r>
    </w:p>
    <w:p w14:paraId="51D9805A" w14:textId="77777777" w:rsidR="00D230A7" w:rsidRDefault="00D230A7" w:rsidP="00D230A7">
      <w:r>
        <w:t xml:space="preserve">      ImageIcon img = new ImageIcon("E:\\education.png");</w:t>
      </w:r>
    </w:p>
    <w:p w14:paraId="201DDC9B" w14:textId="77777777" w:rsidR="00D230A7" w:rsidRDefault="00D230A7" w:rsidP="00D230A7">
      <w:r>
        <w:t xml:space="preserve">      setIconImage(img.getImage());</w:t>
      </w:r>
    </w:p>
    <w:p w14:paraId="34A4ECF8" w14:textId="77777777" w:rsidR="00D230A7" w:rsidRDefault="00D230A7" w:rsidP="00D230A7">
      <w:r>
        <w:t xml:space="preserve">      </w:t>
      </w:r>
    </w:p>
    <w:p w14:paraId="3623A496" w14:textId="77777777" w:rsidR="00D230A7" w:rsidRDefault="00D230A7" w:rsidP="00D230A7">
      <w:r>
        <w:t xml:space="preserve">      setDefaultCloseOperation(JFrame.EXIT_ON_CLOSE);</w:t>
      </w:r>
    </w:p>
    <w:p w14:paraId="106DD4B4" w14:textId="77777777" w:rsidR="00D230A7" w:rsidRDefault="00D230A7" w:rsidP="00D230A7">
      <w:r>
        <w:t xml:space="preserve">      </w:t>
      </w:r>
    </w:p>
    <w:p w14:paraId="6085B86F" w14:textId="77777777" w:rsidR="00D230A7" w:rsidRDefault="00D230A7" w:rsidP="00D230A7">
      <w:r>
        <w:t xml:space="preserve">      register.addActionListener(new ActionListener() {</w:t>
      </w:r>
    </w:p>
    <w:p w14:paraId="05015943" w14:textId="77777777" w:rsidR="00D230A7" w:rsidRDefault="00D230A7" w:rsidP="00D230A7">
      <w:r>
        <w:t xml:space="preserve">      public void actionPerformed(ActionEvent ae) {</w:t>
      </w:r>
    </w:p>
    <w:p w14:paraId="1FCA1823" w14:textId="77777777" w:rsidR="00D230A7" w:rsidRDefault="00D230A7" w:rsidP="00D230A7">
      <w:r>
        <w:t xml:space="preserve">          dispose();</w:t>
      </w:r>
    </w:p>
    <w:p w14:paraId="270CC46B" w14:textId="77777777" w:rsidR="00D230A7" w:rsidRDefault="00D230A7" w:rsidP="00D230A7">
      <w:r>
        <w:tab/>
        <w:t xml:space="preserve">  new RegisterFrame();</w:t>
      </w:r>
    </w:p>
    <w:p w14:paraId="2FD7FE36" w14:textId="77777777" w:rsidR="00D230A7" w:rsidRDefault="00D230A7" w:rsidP="00D230A7">
      <w:r>
        <w:t xml:space="preserve">      }</w:t>
      </w:r>
    </w:p>
    <w:p w14:paraId="0C402015" w14:textId="77777777" w:rsidR="00D230A7" w:rsidRDefault="00D230A7" w:rsidP="00D230A7">
      <w:r>
        <w:t xml:space="preserve">    });</w:t>
      </w:r>
    </w:p>
    <w:p w14:paraId="131B7D87" w14:textId="77777777" w:rsidR="00D230A7" w:rsidRDefault="00D230A7" w:rsidP="00D230A7">
      <w:r>
        <w:t xml:space="preserve">      </w:t>
      </w:r>
    </w:p>
    <w:p w14:paraId="20AB6ADA" w14:textId="77777777" w:rsidR="00D230A7" w:rsidRDefault="00D230A7" w:rsidP="00D230A7">
      <w:r>
        <w:t xml:space="preserve">      login.addActionListener(new ActionListener() {</w:t>
      </w:r>
    </w:p>
    <w:p w14:paraId="6B2EF99F" w14:textId="77777777" w:rsidR="00D230A7" w:rsidRDefault="00D230A7" w:rsidP="00D230A7">
      <w:r>
        <w:t xml:space="preserve">      public void actionPerformed(ActionEvent ae) {</w:t>
      </w:r>
    </w:p>
    <w:p w14:paraId="042B2D18" w14:textId="77777777" w:rsidR="00D230A7" w:rsidRDefault="00D230A7" w:rsidP="00D230A7">
      <w:r>
        <w:t xml:space="preserve">        String savedUseString=userName_text.getText();</w:t>
      </w:r>
    </w:p>
    <w:p w14:paraId="076DAD97" w14:textId="77777777" w:rsidR="00D230A7" w:rsidRDefault="00D230A7" w:rsidP="00D230A7">
      <w:r>
        <w:t xml:space="preserve">        String savedpaString=password_text.getText();</w:t>
      </w:r>
    </w:p>
    <w:p w14:paraId="15A9325B" w14:textId="77777777" w:rsidR="00D230A7" w:rsidRDefault="00D230A7" w:rsidP="00D230A7">
      <w:r>
        <w:t xml:space="preserve">        </w:t>
      </w:r>
    </w:p>
    <w:p w14:paraId="16FD7EE4" w14:textId="77777777" w:rsidR="00D230A7" w:rsidRDefault="00D230A7" w:rsidP="00D230A7">
      <w:r>
        <w:t xml:space="preserve">        try{</w:t>
      </w:r>
    </w:p>
    <w:p w14:paraId="15F99C4A" w14:textId="77777777" w:rsidR="00D230A7" w:rsidRDefault="00D230A7" w:rsidP="00D230A7">
      <w:r>
        <w:t xml:space="preserve">          if(isLoginValid(userName_text.getText(), password_text.getText())){</w:t>
      </w:r>
    </w:p>
    <w:p w14:paraId="23ED83D9" w14:textId="77777777" w:rsidR="00D230A7" w:rsidRDefault="00D230A7" w:rsidP="00D230A7">
      <w:r>
        <w:t xml:space="preserve">            BufferedWriter writer = new BufferedWriter(new </w:t>
      </w:r>
      <w:r>
        <w:lastRenderedPageBreak/>
        <w:t>FileWriter("savedUsAndPass.txt", false));</w:t>
      </w:r>
    </w:p>
    <w:p w14:paraId="69E7E1D0" w14:textId="77777777" w:rsidR="00D230A7" w:rsidRDefault="00D230A7" w:rsidP="00D230A7">
      <w:r>
        <w:t xml:space="preserve">            writer.write(savedUseString+","+savedpaString);</w:t>
      </w:r>
    </w:p>
    <w:p w14:paraId="7FCEDB6D" w14:textId="77777777" w:rsidR="00D230A7" w:rsidRDefault="00D230A7" w:rsidP="00D230A7">
      <w:r>
        <w:t xml:space="preserve">            writer.newLine();</w:t>
      </w:r>
    </w:p>
    <w:p w14:paraId="3DC4CFE5" w14:textId="77777777" w:rsidR="00D230A7" w:rsidRDefault="00D230A7" w:rsidP="00D230A7">
      <w:r>
        <w:t xml:space="preserve">            writer.close();</w:t>
      </w:r>
    </w:p>
    <w:p w14:paraId="4268623A" w14:textId="77777777" w:rsidR="00D230A7" w:rsidRDefault="00D230A7" w:rsidP="00D230A7">
      <w:r>
        <w:t xml:space="preserve">            JOptionPane.showMessageDialog(null, "Login successfully...");</w:t>
      </w:r>
    </w:p>
    <w:p w14:paraId="398D2356" w14:textId="77777777" w:rsidR="00D230A7" w:rsidRDefault="00D230A7" w:rsidP="00D230A7">
      <w:r>
        <w:t xml:space="preserve">            if(isProfessor(userName_text.getText())){</w:t>
      </w:r>
    </w:p>
    <w:p w14:paraId="76917307" w14:textId="77777777" w:rsidR="00D230A7" w:rsidRDefault="00D230A7" w:rsidP="00D230A7">
      <w:r>
        <w:t xml:space="preserve">              dispose();</w:t>
      </w:r>
    </w:p>
    <w:p w14:paraId="44F6DD1D" w14:textId="77777777" w:rsidR="00D230A7" w:rsidRDefault="00D230A7" w:rsidP="00D230A7"/>
    <w:p w14:paraId="4D8D67E4" w14:textId="77777777" w:rsidR="00D230A7" w:rsidRDefault="00D230A7" w:rsidP="00D230A7">
      <w:r>
        <w:t xml:space="preserve">              new TeacherFrame();</w:t>
      </w:r>
    </w:p>
    <w:p w14:paraId="44D7852C" w14:textId="77777777" w:rsidR="00D230A7" w:rsidRDefault="00D230A7" w:rsidP="00D230A7">
      <w:r>
        <w:t xml:space="preserve">            }</w:t>
      </w:r>
    </w:p>
    <w:p w14:paraId="1B1CBFAE" w14:textId="77777777" w:rsidR="00D230A7" w:rsidRDefault="00D230A7" w:rsidP="00D230A7">
      <w:r>
        <w:t xml:space="preserve">            else{</w:t>
      </w:r>
    </w:p>
    <w:p w14:paraId="38F22FC2" w14:textId="77777777" w:rsidR="00D230A7" w:rsidRDefault="00D230A7" w:rsidP="00D230A7">
      <w:r>
        <w:t xml:space="preserve">              dispose();</w:t>
      </w:r>
    </w:p>
    <w:p w14:paraId="3E1EEC22" w14:textId="77777777" w:rsidR="00D230A7" w:rsidRDefault="00D230A7" w:rsidP="00D230A7">
      <w:r>
        <w:t xml:space="preserve">              new StudentFrame();</w:t>
      </w:r>
    </w:p>
    <w:p w14:paraId="4355B935" w14:textId="77777777" w:rsidR="00D230A7" w:rsidRDefault="00D230A7" w:rsidP="00D230A7">
      <w:r>
        <w:t xml:space="preserve">              </w:t>
      </w:r>
    </w:p>
    <w:p w14:paraId="4AAEEC76" w14:textId="77777777" w:rsidR="00D230A7" w:rsidRDefault="00D230A7" w:rsidP="00D230A7">
      <w:r>
        <w:t xml:space="preserve">            </w:t>
      </w:r>
    </w:p>
    <w:p w14:paraId="33B24C46" w14:textId="77777777" w:rsidR="00D230A7" w:rsidRDefault="00D230A7" w:rsidP="00D230A7">
      <w:r>
        <w:t xml:space="preserve">            }</w:t>
      </w:r>
    </w:p>
    <w:p w14:paraId="5A24F85D" w14:textId="77777777" w:rsidR="00D230A7" w:rsidRDefault="00D230A7" w:rsidP="00D230A7">
      <w:r>
        <w:t xml:space="preserve">          }else{</w:t>
      </w:r>
    </w:p>
    <w:p w14:paraId="5758E6F1" w14:textId="77777777" w:rsidR="00D230A7" w:rsidRDefault="00D230A7" w:rsidP="00D230A7">
      <w:r>
        <w:t xml:space="preserve">            JOptionPane.showMessageDialog(null, "Username or password is incorrect!");</w:t>
      </w:r>
    </w:p>
    <w:p w14:paraId="08A09F9E" w14:textId="77777777" w:rsidR="00D230A7" w:rsidRDefault="00D230A7" w:rsidP="00D230A7">
      <w:r>
        <w:t xml:space="preserve">          }</w:t>
      </w:r>
    </w:p>
    <w:p w14:paraId="151831BD" w14:textId="77777777" w:rsidR="00D230A7" w:rsidRDefault="00D230A7" w:rsidP="00D230A7">
      <w:r>
        <w:t xml:space="preserve">          }catch(IOException ex){</w:t>
      </w:r>
    </w:p>
    <w:p w14:paraId="5C38E21F" w14:textId="77777777" w:rsidR="00D230A7" w:rsidRDefault="00D230A7" w:rsidP="00D230A7">
      <w:r>
        <w:t xml:space="preserve">            JOptionPane.showMessageDialog(null, ex.getMessage());</w:t>
      </w:r>
    </w:p>
    <w:p w14:paraId="0D479D86" w14:textId="77777777" w:rsidR="00D230A7" w:rsidRDefault="00D230A7" w:rsidP="00D230A7">
      <w:r>
        <w:t xml:space="preserve">          }</w:t>
      </w:r>
    </w:p>
    <w:p w14:paraId="0F72E47D" w14:textId="77777777" w:rsidR="00D230A7" w:rsidRDefault="00D230A7" w:rsidP="00D230A7"/>
    <w:p w14:paraId="45B45BD6" w14:textId="77777777" w:rsidR="00D230A7" w:rsidRDefault="00D230A7" w:rsidP="00D230A7">
      <w:r>
        <w:t xml:space="preserve">        </w:t>
      </w:r>
    </w:p>
    <w:p w14:paraId="33340513" w14:textId="77777777" w:rsidR="00D230A7" w:rsidRDefault="00D230A7" w:rsidP="00D230A7">
      <w:r>
        <w:t xml:space="preserve">      </w:t>
      </w:r>
    </w:p>
    <w:p w14:paraId="6DB365B1" w14:textId="77777777" w:rsidR="00D230A7" w:rsidRDefault="00D230A7" w:rsidP="00D230A7">
      <w:r>
        <w:t xml:space="preserve">      }</w:t>
      </w:r>
    </w:p>
    <w:p w14:paraId="1651358F" w14:textId="77777777" w:rsidR="00D230A7" w:rsidRDefault="00D230A7" w:rsidP="00D230A7">
      <w:r>
        <w:t xml:space="preserve">      </w:t>
      </w:r>
    </w:p>
    <w:p w14:paraId="448064F9" w14:textId="77777777" w:rsidR="00D230A7" w:rsidRDefault="00D230A7" w:rsidP="00D230A7">
      <w:r>
        <w:t xml:space="preserve">    });</w:t>
      </w:r>
    </w:p>
    <w:p w14:paraId="0CAE7CE0" w14:textId="77777777" w:rsidR="00D230A7" w:rsidRDefault="00D230A7" w:rsidP="00D230A7">
      <w:r>
        <w:t xml:space="preserve">   }</w:t>
      </w:r>
    </w:p>
    <w:p w14:paraId="1CF95DBE" w14:textId="77777777" w:rsidR="00D230A7" w:rsidRDefault="00D230A7" w:rsidP="00D230A7">
      <w:r>
        <w:t xml:space="preserve">   public boolean isLoginValid(String username, String password) throws IOException {</w:t>
      </w:r>
    </w:p>
    <w:p w14:paraId="258DF6A0" w14:textId="77777777" w:rsidR="00D230A7" w:rsidRDefault="00D230A7" w:rsidP="00D230A7">
      <w:r>
        <w:t xml:space="preserve">    BufferedReader reader = new BufferedReader(new FileReader("Users.txt"));</w:t>
      </w:r>
    </w:p>
    <w:p w14:paraId="523B1F3B" w14:textId="77777777" w:rsidR="00D230A7" w:rsidRDefault="00D230A7" w:rsidP="00D230A7">
      <w:r>
        <w:t xml:space="preserve">    String line;</w:t>
      </w:r>
    </w:p>
    <w:p w14:paraId="412A02BC" w14:textId="77777777" w:rsidR="00D230A7" w:rsidRDefault="00D230A7" w:rsidP="00D230A7">
      <w:r>
        <w:t xml:space="preserve">    while ((line = reader.readLine()) != null) {</w:t>
      </w:r>
    </w:p>
    <w:p w14:paraId="03B7BA25" w14:textId="77777777" w:rsidR="00D230A7" w:rsidRDefault="00D230A7" w:rsidP="00D230A7">
      <w:r>
        <w:t xml:space="preserve">      String[] fields = line.split(",");</w:t>
      </w:r>
    </w:p>
    <w:p w14:paraId="3A6CDABC" w14:textId="77777777" w:rsidR="00D230A7" w:rsidRDefault="00D230A7" w:rsidP="00D230A7">
      <w:r>
        <w:t xml:space="preserve">      if (fields[0].equals(username) &amp;&amp; fields[2].equals(password)) {</w:t>
      </w:r>
    </w:p>
    <w:p w14:paraId="7D102819" w14:textId="77777777" w:rsidR="00D230A7" w:rsidRDefault="00D230A7" w:rsidP="00D230A7">
      <w:r>
        <w:t xml:space="preserve">        reader.close();</w:t>
      </w:r>
    </w:p>
    <w:p w14:paraId="6FDF440F" w14:textId="77777777" w:rsidR="00D230A7" w:rsidRDefault="00D230A7" w:rsidP="00D230A7">
      <w:r>
        <w:t xml:space="preserve">        return true;</w:t>
      </w:r>
    </w:p>
    <w:p w14:paraId="6342F2C0" w14:textId="77777777" w:rsidR="00D230A7" w:rsidRDefault="00D230A7" w:rsidP="00D230A7">
      <w:r>
        <w:t xml:space="preserve">      }</w:t>
      </w:r>
    </w:p>
    <w:p w14:paraId="1A67A0F8" w14:textId="77777777" w:rsidR="00D230A7" w:rsidRDefault="00D230A7" w:rsidP="00D230A7">
      <w:r>
        <w:t xml:space="preserve">    }</w:t>
      </w:r>
    </w:p>
    <w:p w14:paraId="14970F2E" w14:textId="77777777" w:rsidR="00D230A7" w:rsidRDefault="00D230A7" w:rsidP="00D230A7">
      <w:r>
        <w:t xml:space="preserve">    reader.close();</w:t>
      </w:r>
    </w:p>
    <w:p w14:paraId="022E1D53" w14:textId="77777777" w:rsidR="00D230A7" w:rsidRDefault="00D230A7" w:rsidP="00D230A7">
      <w:r>
        <w:t xml:space="preserve">    return false;</w:t>
      </w:r>
    </w:p>
    <w:p w14:paraId="3E27A2D0" w14:textId="77777777" w:rsidR="00D230A7" w:rsidRDefault="00D230A7" w:rsidP="00D230A7">
      <w:r>
        <w:t xml:space="preserve">  }</w:t>
      </w:r>
    </w:p>
    <w:p w14:paraId="119DDF1B" w14:textId="77777777" w:rsidR="00D230A7" w:rsidRDefault="00D230A7" w:rsidP="00D230A7">
      <w:r>
        <w:t xml:space="preserve">  public boolean isProfessor(String username) throws IOException {</w:t>
      </w:r>
    </w:p>
    <w:p w14:paraId="7084DB9C" w14:textId="77777777" w:rsidR="00D230A7" w:rsidRDefault="00D230A7" w:rsidP="00D230A7">
      <w:r>
        <w:t xml:space="preserve">    BufferedReader reader = new BufferedReader(new FileReader("Users.txt"));</w:t>
      </w:r>
    </w:p>
    <w:p w14:paraId="33E9D07B" w14:textId="77777777" w:rsidR="00D230A7" w:rsidRDefault="00D230A7" w:rsidP="00D230A7">
      <w:r>
        <w:t xml:space="preserve">    String line;</w:t>
      </w:r>
    </w:p>
    <w:p w14:paraId="2BEFCC3C" w14:textId="77777777" w:rsidR="00D230A7" w:rsidRDefault="00D230A7" w:rsidP="00D230A7">
      <w:r>
        <w:t xml:space="preserve">    while ((line = reader.readLine()) != null) {</w:t>
      </w:r>
    </w:p>
    <w:p w14:paraId="297AF390" w14:textId="77777777" w:rsidR="00D230A7" w:rsidRDefault="00D230A7" w:rsidP="00D230A7">
      <w:r>
        <w:t xml:space="preserve">      String[] fields = line.split(",");</w:t>
      </w:r>
    </w:p>
    <w:p w14:paraId="6CDEA603" w14:textId="77777777" w:rsidR="00D230A7" w:rsidRDefault="00D230A7" w:rsidP="00D230A7">
      <w:r>
        <w:t xml:space="preserve">      if (fields[0].equals(username)) {</w:t>
      </w:r>
    </w:p>
    <w:p w14:paraId="3493C4F7" w14:textId="77777777" w:rsidR="00D230A7" w:rsidRDefault="00D230A7" w:rsidP="00D230A7">
      <w:r>
        <w:t xml:space="preserve">        reader.close();</w:t>
      </w:r>
    </w:p>
    <w:p w14:paraId="23F80595" w14:textId="77777777" w:rsidR="00D230A7" w:rsidRDefault="00D230A7" w:rsidP="00D230A7">
      <w:r>
        <w:lastRenderedPageBreak/>
        <w:t xml:space="preserve">        return Boolean.parseBoolean(fields[5]);</w:t>
      </w:r>
    </w:p>
    <w:p w14:paraId="7CFAF466" w14:textId="77777777" w:rsidR="00D230A7" w:rsidRDefault="00D230A7" w:rsidP="00D230A7">
      <w:r>
        <w:t xml:space="preserve">      }</w:t>
      </w:r>
    </w:p>
    <w:p w14:paraId="427EF400" w14:textId="77777777" w:rsidR="00D230A7" w:rsidRDefault="00D230A7" w:rsidP="00D230A7">
      <w:r>
        <w:t xml:space="preserve">    }</w:t>
      </w:r>
    </w:p>
    <w:p w14:paraId="1B638316" w14:textId="77777777" w:rsidR="00D230A7" w:rsidRDefault="00D230A7" w:rsidP="00D230A7">
      <w:r>
        <w:t xml:space="preserve">    reader.close();</w:t>
      </w:r>
    </w:p>
    <w:p w14:paraId="53A8A9B9" w14:textId="77777777" w:rsidR="00D230A7" w:rsidRDefault="00D230A7" w:rsidP="00D230A7">
      <w:r>
        <w:t xml:space="preserve">    return false;</w:t>
      </w:r>
    </w:p>
    <w:p w14:paraId="08840A08" w14:textId="77777777" w:rsidR="00D230A7" w:rsidRDefault="00D230A7" w:rsidP="00D230A7">
      <w:r>
        <w:t xml:space="preserve">  }</w:t>
      </w:r>
    </w:p>
    <w:p w14:paraId="4C8196FE" w14:textId="77777777" w:rsidR="00D230A7" w:rsidRDefault="00D230A7" w:rsidP="00D230A7">
      <w:r>
        <w:t xml:space="preserve">   public static void main(String[] args) {</w:t>
      </w:r>
    </w:p>
    <w:p w14:paraId="228A700F" w14:textId="77777777" w:rsidR="00D230A7" w:rsidRDefault="00D230A7" w:rsidP="00D230A7">
      <w:r>
        <w:t xml:space="preserve">      new Login();</w:t>
      </w:r>
    </w:p>
    <w:p w14:paraId="33F9A480" w14:textId="77777777" w:rsidR="00D230A7" w:rsidRDefault="00D230A7" w:rsidP="00D230A7">
      <w:r>
        <w:t xml:space="preserve">   }</w:t>
      </w:r>
    </w:p>
    <w:p w14:paraId="0B288D0F" w14:textId="77777777" w:rsidR="00D230A7" w:rsidRDefault="00D230A7" w:rsidP="00D230A7">
      <w:r>
        <w:t xml:space="preserve">   </w:t>
      </w:r>
    </w:p>
    <w:p w14:paraId="2DB821A9" w14:textId="77777777" w:rsidR="00D230A7" w:rsidRDefault="00D230A7" w:rsidP="00D230A7">
      <w:r>
        <w:t xml:space="preserve">   </w:t>
      </w:r>
    </w:p>
    <w:p w14:paraId="0BF0267E" w14:textId="77777777" w:rsidR="00D230A7" w:rsidRDefault="00D230A7" w:rsidP="00D230A7">
      <w:r>
        <w:t xml:space="preserve">   public void actionPerformed(ActionEvent ae) {</w:t>
      </w:r>
    </w:p>
    <w:p w14:paraId="170157F0" w14:textId="77777777" w:rsidR="00D230A7" w:rsidRDefault="00D230A7" w:rsidP="00D230A7"/>
    <w:p w14:paraId="29975374" w14:textId="77777777" w:rsidR="00D230A7" w:rsidRDefault="00D230A7" w:rsidP="00D230A7">
      <w:r>
        <w:t xml:space="preserve">   }</w:t>
      </w:r>
    </w:p>
    <w:p w14:paraId="2D6944A3" w14:textId="77777777" w:rsidR="00D230A7" w:rsidRDefault="00D230A7" w:rsidP="00D230A7">
      <w:r>
        <w:t xml:space="preserve">  </w:t>
      </w:r>
    </w:p>
    <w:p w14:paraId="3A7ADD3C" w14:textId="77777777" w:rsidR="00D230A7" w:rsidRPr="00D230A7" w:rsidRDefault="00D230A7" w:rsidP="00D230A7">
      <w:r>
        <w:t>}</w:t>
      </w:r>
    </w:p>
    <w:p w14:paraId="16860D3B" w14:textId="77777777" w:rsidR="0045531E" w:rsidRDefault="0045531E" w:rsidP="0045531E">
      <w:pPr>
        <w:tabs>
          <w:tab w:val="left" w:pos="2552"/>
        </w:tabs>
      </w:pPr>
    </w:p>
    <w:p w14:paraId="2FB66062" w14:textId="77777777" w:rsidR="0045531E" w:rsidRPr="0053739F" w:rsidRDefault="0045531E" w:rsidP="0045531E">
      <w:pPr>
        <w:tabs>
          <w:tab w:val="left" w:pos="2552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29C622D" w14:textId="77777777" w:rsidR="0045531E" w:rsidRDefault="0045531E" w:rsidP="0045531E">
      <w:pPr>
        <w:tabs>
          <w:tab w:val="left" w:pos="2552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46F1244" w14:textId="77777777" w:rsidR="003C7CA1" w:rsidRDefault="00D230A7" w:rsidP="0045531E">
      <w:pPr>
        <w:tabs>
          <w:tab w:val="left" w:pos="2552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2.RegisterFrame.Java</w:t>
      </w:r>
    </w:p>
    <w:p w14:paraId="741CA434" w14:textId="77777777" w:rsidR="00D230A7" w:rsidRDefault="00D230A7" w:rsidP="0045531E">
      <w:pPr>
        <w:tabs>
          <w:tab w:val="left" w:pos="2552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9D44625" w14:textId="77777777" w:rsidR="00D230A7" w:rsidRDefault="00D230A7" w:rsidP="00D230A7">
      <w:pPr>
        <w:rPr>
          <w:rFonts w:eastAsiaTheme="majorEastAsia"/>
        </w:rPr>
      </w:pPr>
      <w:r>
        <w:rPr>
          <w:rFonts w:eastAsiaTheme="majorEastAsia"/>
        </w:rPr>
        <w:t xml:space="preserve"> </w:t>
      </w:r>
    </w:p>
    <w:p w14:paraId="2F93B89B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>package emeditatii;</w:t>
      </w:r>
    </w:p>
    <w:p w14:paraId="511DF0DE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>import java.awt.*;</w:t>
      </w:r>
    </w:p>
    <w:p w14:paraId="04AE575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>import java.awt.event.*;</w:t>
      </w:r>
    </w:p>
    <w:p w14:paraId="2F5913D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>import java.io.BufferedReader;</w:t>
      </w:r>
    </w:p>
    <w:p w14:paraId="075A451F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>import java.io.FileReader;</w:t>
      </w:r>
    </w:p>
    <w:p w14:paraId="2D1A63F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>import java.io.IOException;</w:t>
      </w:r>
    </w:p>
    <w:p w14:paraId="6879F34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>import javax.swing.*;</w:t>
      </w:r>
    </w:p>
    <w:p w14:paraId="297741B0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>public class RegisterFrame extends JFrame implements ActionListener {</w:t>
      </w:r>
    </w:p>
    <w:p w14:paraId="5F1FD4A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>private final Container c;</w:t>
      </w:r>
    </w:p>
    <w:p w14:paraId="632EE59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>private final JLabel title;</w:t>
      </w:r>
    </w:p>
    <w:p w14:paraId="192A852F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private final JLabel name;</w:t>
      </w:r>
    </w:p>
    <w:p w14:paraId="0F441FD0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private final JTextField tname;</w:t>
      </w:r>
    </w:p>
    <w:p w14:paraId="438529D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private final JLabel mno;</w:t>
      </w:r>
    </w:p>
    <w:p w14:paraId="66A29DD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private final JTextField tmno;</w:t>
      </w:r>
    </w:p>
    <w:p w14:paraId="078EAD5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private final JLabel gender;</w:t>
      </w:r>
    </w:p>
    <w:p w14:paraId="079D4AE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private final JRadioButton male;</w:t>
      </w:r>
    </w:p>
    <w:p w14:paraId="384E9D3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private final JRadioButton female;</w:t>
      </w:r>
    </w:p>
    <w:p w14:paraId="3AF2FE8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private final ButtonGroup gengp;</w:t>
      </w:r>
    </w:p>
    <w:p w14:paraId="171B8B4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private final JLabel add;</w:t>
      </w:r>
    </w:p>
    <w:p w14:paraId="16BB4E3B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private final JTextArea tadd;</w:t>
      </w:r>
    </w:p>
    <w:p w14:paraId="2AB4F7B0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private final JCheckBox term;</w:t>
      </w:r>
    </w:p>
    <w:p w14:paraId="7B8EF4FF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private final JButton sub;</w:t>
      </w:r>
    </w:p>
    <w:p w14:paraId="3659E79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private final JButton reset;</w:t>
      </w:r>
    </w:p>
    <w:p w14:paraId="3215E5DE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private final JTextArea tout;</w:t>
      </w:r>
    </w:p>
    <w:p w14:paraId="0D204BF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private final JLabel res;</w:t>
      </w:r>
    </w:p>
    <w:p w14:paraId="2B0F262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private final JTextArea resadd;</w:t>
      </w:r>
    </w:p>
    <w:p w14:paraId="7F37CE27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lastRenderedPageBreak/>
        <w:t xml:space="preserve">    private final JLabel password;</w:t>
      </w:r>
    </w:p>
    <w:p w14:paraId="1AECB78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private final JPasswordField tpassword;</w:t>
      </w:r>
    </w:p>
    <w:p w14:paraId="0648F47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private final JCheckBox profesor;</w:t>
      </w:r>
    </w:p>
    <w:p w14:paraId="37D7EEFF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private final JButton profesorButon;</w:t>
      </w:r>
    </w:p>
    <w:p w14:paraId="71F87E1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</w:t>
      </w:r>
    </w:p>
    <w:p w14:paraId="6509D67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public RegisterFrame() {</w:t>
      </w:r>
    </w:p>
    <w:p w14:paraId="4575E10F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ImageIcon img = new ImageIcon("E:\\education.png");</w:t>
      </w:r>
    </w:p>
    <w:p w14:paraId="5647D50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setIconImage(img.getImage());</w:t>
      </w:r>
    </w:p>
    <w:p w14:paraId="1CC3C8C1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setTitle("Registration Page");</w:t>
      </w:r>
    </w:p>
    <w:p w14:paraId="1DF966D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setBounds(300, 90, 900, 600);</w:t>
      </w:r>
    </w:p>
    <w:p w14:paraId="03EAE79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setDefaultCloseOperation(EXIT_ON_CLOSE);</w:t>
      </w:r>
    </w:p>
    <w:p w14:paraId="65C3B9D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setResizable(false);</w:t>
      </w:r>
    </w:p>
    <w:p w14:paraId="20BD3E1B" w14:textId="77777777" w:rsidR="00D230A7" w:rsidRPr="00D230A7" w:rsidRDefault="00D230A7" w:rsidP="00D230A7">
      <w:pPr>
        <w:rPr>
          <w:rFonts w:eastAsiaTheme="majorEastAsia"/>
        </w:rPr>
      </w:pPr>
    </w:p>
    <w:p w14:paraId="170452D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 = getContentPane();</w:t>
      </w:r>
    </w:p>
    <w:p w14:paraId="1BEB1BC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c.setLayout(null);</w:t>
      </w:r>
    </w:p>
    <w:p w14:paraId="2595B667" w14:textId="77777777" w:rsidR="00D230A7" w:rsidRPr="00D230A7" w:rsidRDefault="00D230A7" w:rsidP="00D230A7">
      <w:pPr>
        <w:rPr>
          <w:rFonts w:eastAsiaTheme="majorEastAsia"/>
        </w:rPr>
      </w:pPr>
    </w:p>
    <w:p w14:paraId="7B8352B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title = new JLabel("Registration Form");</w:t>
      </w:r>
    </w:p>
    <w:p w14:paraId="7809841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title.setFont(new Font("Serif", Font.BOLD, 30));</w:t>
      </w:r>
    </w:p>
    <w:p w14:paraId="201D03A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title.setSize(300, 40);</w:t>
      </w:r>
    </w:p>
    <w:p w14:paraId="1421F86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title.setLocation(300, 30);</w:t>
      </w:r>
    </w:p>
    <w:p w14:paraId="7643865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c.add(title);</w:t>
      </w:r>
    </w:p>
    <w:p w14:paraId="1785D2A3" w14:textId="77777777" w:rsidR="00D230A7" w:rsidRPr="00D230A7" w:rsidRDefault="00D230A7" w:rsidP="00D230A7">
      <w:pPr>
        <w:rPr>
          <w:rFonts w:eastAsiaTheme="majorEastAsia"/>
        </w:rPr>
      </w:pPr>
    </w:p>
    <w:p w14:paraId="03EE63A7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name = new JLabel("Username");</w:t>
      </w:r>
    </w:p>
    <w:p w14:paraId="6B71A620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name.setFont(new Font("Serif", Font.PLAIN, 20));</w:t>
      </w:r>
    </w:p>
    <w:p w14:paraId="01FF1D21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name.setSize(100, 20);</w:t>
      </w:r>
    </w:p>
    <w:p w14:paraId="330D261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name.setLocation(100, 100);</w:t>
      </w:r>
    </w:p>
    <w:p w14:paraId="1A7A6B6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c.add(name);</w:t>
      </w:r>
    </w:p>
    <w:p w14:paraId="6576A68E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</w:t>
      </w:r>
    </w:p>
    <w:p w14:paraId="13E07D8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password = new JLabel("Password");</w:t>
      </w:r>
    </w:p>
    <w:p w14:paraId="263BE1F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password.setFont(new Font("Serif", Font.PLAIN, 20));</w:t>
      </w:r>
    </w:p>
    <w:p w14:paraId="625845E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password.setSize(200, 30);</w:t>
      </w:r>
    </w:p>
    <w:p w14:paraId="6F7E76D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password.setLocation(100, 345);</w:t>
      </w:r>
    </w:p>
    <w:p w14:paraId="61A24B0E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c.add(password);</w:t>
      </w:r>
    </w:p>
    <w:p w14:paraId="2A264B67" w14:textId="77777777" w:rsidR="00D230A7" w:rsidRPr="00D230A7" w:rsidRDefault="00D230A7" w:rsidP="00D230A7">
      <w:pPr>
        <w:rPr>
          <w:rFonts w:eastAsiaTheme="majorEastAsia"/>
        </w:rPr>
      </w:pPr>
    </w:p>
    <w:p w14:paraId="1A2776C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tname = new JTextField();</w:t>
      </w:r>
    </w:p>
    <w:p w14:paraId="77055BC7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tname.setFont(new Font("Serif", Font.PLAIN, 15));</w:t>
      </w:r>
    </w:p>
    <w:p w14:paraId="239EE22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tname.setSize(190, 20);</w:t>
      </w:r>
    </w:p>
    <w:p w14:paraId="215775A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tname.setLocation(200, 100);</w:t>
      </w:r>
    </w:p>
    <w:p w14:paraId="3349159B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c.add(tname);</w:t>
      </w:r>
    </w:p>
    <w:p w14:paraId="15CEACE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</w:t>
      </w:r>
    </w:p>
    <w:p w14:paraId="34CC12B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tpassword = new JPasswordField();</w:t>
      </w:r>
    </w:p>
    <w:p w14:paraId="13F655B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tpassword.setFont(new Font("Serif", Font.PLAIN, 15));</w:t>
      </w:r>
    </w:p>
    <w:p w14:paraId="6C43FF0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tpassword.setSize(190, 20);</w:t>
      </w:r>
    </w:p>
    <w:p w14:paraId="079BF22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tpassword.setLocation(200, 350);</w:t>
      </w:r>
    </w:p>
    <w:p w14:paraId="04A4D18E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c.add(tpassword);</w:t>
      </w:r>
    </w:p>
    <w:p w14:paraId="4207E7D6" w14:textId="77777777" w:rsidR="00D230A7" w:rsidRPr="00D230A7" w:rsidRDefault="00D230A7" w:rsidP="00D230A7">
      <w:pPr>
        <w:rPr>
          <w:rFonts w:eastAsiaTheme="majorEastAsia"/>
        </w:rPr>
      </w:pPr>
    </w:p>
    <w:p w14:paraId="4455DFDF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</w:t>
      </w:r>
    </w:p>
    <w:p w14:paraId="2D7A53C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mno = new JLabel("Mobile");</w:t>
      </w:r>
    </w:p>
    <w:p w14:paraId="48EC534E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mno.setFont(new Font("Serif", Font.PLAIN, 20));</w:t>
      </w:r>
    </w:p>
    <w:p w14:paraId="2D44ADA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lastRenderedPageBreak/>
        <w:t xml:space="preserve">            mno.setSize(100, 20);</w:t>
      </w:r>
    </w:p>
    <w:p w14:paraId="3EC6C31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mno.setLocation(100, 150);</w:t>
      </w:r>
    </w:p>
    <w:p w14:paraId="6A37715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c.add(mno);</w:t>
      </w:r>
    </w:p>
    <w:p w14:paraId="6C041FF2" w14:textId="77777777" w:rsidR="00D230A7" w:rsidRPr="00D230A7" w:rsidRDefault="00D230A7" w:rsidP="00D230A7">
      <w:pPr>
        <w:rPr>
          <w:rFonts w:eastAsiaTheme="majorEastAsia"/>
        </w:rPr>
      </w:pPr>
    </w:p>
    <w:p w14:paraId="754A8517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tmno = new JTextField();</w:t>
      </w:r>
    </w:p>
    <w:p w14:paraId="46E0BF10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tmno.setFont(new Font("Serif", Font.PLAIN, 15));</w:t>
      </w:r>
    </w:p>
    <w:p w14:paraId="370E9E7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tmno.setSize(190, 20);</w:t>
      </w:r>
    </w:p>
    <w:p w14:paraId="46E1B99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tmno.setLocation(200, 150);</w:t>
      </w:r>
    </w:p>
    <w:p w14:paraId="5C99631E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c.add(tmno);</w:t>
      </w:r>
    </w:p>
    <w:p w14:paraId="037C5583" w14:textId="77777777" w:rsidR="00D230A7" w:rsidRPr="00D230A7" w:rsidRDefault="00D230A7" w:rsidP="00D230A7">
      <w:pPr>
        <w:rPr>
          <w:rFonts w:eastAsiaTheme="majorEastAsia"/>
        </w:rPr>
      </w:pPr>
    </w:p>
    <w:p w14:paraId="53E92D5F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gender = new JLabel("Gender");</w:t>
      </w:r>
    </w:p>
    <w:p w14:paraId="337E8AD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gender.setFont(new Font("Serif", Font.PLAIN, 20));</w:t>
      </w:r>
    </w:p>
    <w:p w14:paraId="18A191E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gender.setSize(100, 20);</w:t>
      </w:r>
    </w:p>
    <w:p w14:paraId="09673A6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gender.setLocation(100, 200);</w:t>
      </w:r>
    </w:p>
    <w:p w14:paraId="5838B2C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c.add(gender);</w:t>
      </w:r>
    </w:p>
    <w:p w14:paraId="122F2D99" w14:textId="77777777" w:rsidR="00D230A7" w:rsidRPr="00D230A7" w:rsidRDefault="00D230A7" w:rsidP="00D230A7">
      <w:pPr>
        <w:rPr>
          <w:rFonts w:eastAsiaTheme="majorEastAsia"/>
        </w:rPr>
      </w:pPr>
    </w:p>
    <w:p w14:paraId="36F50DF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male = new JRadioButton("Male");</w:t>
      </w:r>
    </w:p>
    <w:p w14:paraId="722680B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male.setFont(new Font("Serif", Font.PLAIN, 15));</w:t>
      </w:r>
    </w:p>
    <w:p w14:paraId="4A24FC91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male.setSelected(true);</w:t>
      </w:r>
    </w:p>
    <w:p w14:paraId="07FA2BE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male.setSize(75, 20);</w:t>
      </w:r>
    </w:p>
    <w:p w14:paraId="237325F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male.setLocation(200, 200);</w:t>
      </w:r>
    </w:p>
    <w:p w14:paraId="138467E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c.add(male);</w:t>
      </w:r>
    </w:p>
    <w:p w14:paraId="59929CFF" w14:textId="77777777" w:rsidR="00D230A7" w:rsidRPr="00D230A7" w:rsidRDefault="00D230A7" w:rsidP="00D230A7">
      <w:pPr>
        <w:rPr>
          <w:rFonts w:eastAsiaTheme="majorEastAsia"/>
        </w:rPr>
      </w:pPr>
    </w:p>
    <w:p w14:paraId="689DD68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female = new JRadioButton("Female");</w:t>
      </w:r>
    </w:p>
    <w:p w14:paraId="0A3CB8FE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female.setFont(new Font("Serif", Font.PLAIN, 15));</w:t>
      </w:r>
    </w:p>
    <w:p w14:paraId="56918C9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female.setSelected(false);</w:t>
      </w:r>
    </w:p>
    <w:p w14:paraId="28CC408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female.setSize(80, 20);</w:t>
      </w:r>
    </w:p>
    <w:p w14:paraId="3ED508B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female.setLocation(275, 200);</w:t>
      </w:r>
    </w:p>
    <w:p w14:paraId="0DBBFD6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c.add(female);</w:t>
      </w:r>
    </w:p>
    <w:p w14:paraId="7FF4C5E8" w14:textId="77777777" w:rsidR="00D230A7" w:rsidRPr="00D230A7" w:rsidRDefault="00D230A7" w:rsidP="00D230A7">
      <w:pPr>
        <w:rPr>
          <w:rFonts w:eastAsiaTheme="majorEastAsia"/>
        </w:rPr>
      </w:pPr>
    </w:p>
    <w:p w14:paraId="6C595AA7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gengp = new ButtonGroup();</w:t>
      </w:r>
    </w:p>
    <w:p w14:paraId="3AF79EC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gengp.add(male);</w:t>
      </w:r>
    </w:p>
    <w:p w14:paraId="4893C1C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gengp.add(female);</w:t>
      </w:r>
    </w:p>
    <w:p w14:paraId="677D44E2" w14:textId="77777777" w:rsidR="00D230A7" w:rsidRPr="00D230A7" w:rsidRDefault="00D230A7" w:rsidP="00D230A7">
      <w:pPr>
        <w:rPr>
          <w:rFonts w:eastAsiaTheme="majorEastAsia"/>
        </w:rPr>
      </w:pPr>
    </w:p>
    <w:p w14:paraId="4BC8734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add = new JLabel("Address");</w:t>
      </w:r>
    </w:p>
    <w:p w14:paraId="63FB818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add.setFont(new Font("Serif", Font.PLAIN, 20));</w:t>
      </w:r>
    </w:p>
    <w:p w14:paraId="42A5C362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add.setSize(100, 20);</w:t>
      </w:r>
    </w:p>
    <w:p w14:paraId="6C45532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add.setLocation(100, 300);</w:t>
      </w:r>
    </w:p>
    <w:p w14:paraId="3A94D79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c.add(add);</w:t>
      </w:r>
    </w:p>
    <w:p w14:paraId="7B207C05" w14:textId="77777777" w:rsidR="00D230A7" w:rsidRPr="00D230A7" w:rsidRDefault="00D230A7" w:rsidP="00D230A7">
      <w:pPr>
        <w:rPr>
          <w:rFonts w:eastAsiaTheme="majorEastAsia"/>
        </w:rPr>
      </w:pPr>
    </w:p>
    <w:p w14:paraId="2842D1C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tadd = new JTextArea();</w:t>
      </w:r>
    </w:p>
    <w:p w14:paraId="2677038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tadd.setFont(new Font("Serif", Font.PLAIN, 15));</w:t>
      </w:r>
    </w:p>
    <w:p w14:paraId="3ECF4762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tadd.setSize(200, 75);</w:t>
      </w:r>
    </w:p>
    <w:p w14:paraId="30F23F50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tadd.setLocation(200, 300);</w:t>
      </w:r>
    </w:p>
    <w:p w14:paraId="5873A931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tadd.setLineWrap(true);</w:t>
      </w:r>
    </w:p>
    <w:p w14:paraId="682EA16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c.add(tadd);</w:t>
      </w:r>
    </w:p>
    <w:p w14:paraId="5FF3D0A0" w14:textId="77777777" w:rsidR="00D230A7" w:rsidRPr="00D230A7" w:rsidRDefault="00D230A7" w:rsidP="00D230A7">
      <w:pPr>
        <w:rPr>
          <w:rFonts w:eastAsiaTheme="majorEastAsia"/>
        </w:rPr>
      </w:pPr>
    </w:p>
    <w:p w14:paraId="279777E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term = new JCheckBox("Accept Terms And Conditions.");</w:t>
      </w:r>
    </w:p>
    <w:p w14:paraId="78DF6A00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term.setFont(new Font("Serif", Font.PLAIN, 15));</w:t>
      </w:r>
    </w:p>
    <w:p w14:paraId="2DF26BB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lastRenderedPageBreak/>
        <w:t xml:space="preserve">            term.setSize(250, 20);</w:t>
      </w:r>
    </w:p>
    <w:p w14:paraId="481B7D6F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term.setLocation(150, 400);</w:t>
      </w:r>
    </w:p>
    <w:p w14:paraId="61A7F45F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c.add(term);</w:t>
      </w:r>
    </w:p>
    <w:p w14:paraId="0356D3AE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</w:t>
      </w:r>
    </w:p>
    <w:p w14:paraId="350374A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profesor = new JCheckBox("Professor");</w:t>
      </w:r>
    </w:p>
    <w:p w14:paraId="609F1E9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profesor.setFont(new Font("Serif", Font.PLAIN, 15));</w:t>
      </w:r>
    </w:p>
    <w:p w14:paraId="536513E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profesor.setSize(250, 20);</w:t>
      </w:r>
    </w:p>
    <w:p w14:paraId="67B902E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profesor.setLocation(150, 380);</w:t>
      </w:r>
    </w:p>
    <w:p w14:paraId="3FB0E8B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c.add(profesor);</w:t>
      </w:r>
    </w:p>
    <w:p w14:paraId="00DC0F3F" w14:textId="77777777" w:rsidR="00D230A7" w:rsidRPr="00D230A7" w:rsidRDefault="00D230A7" w:rsidP="00D230A7">
      <w:pPr>
        <w:rPr>
          <w:rFonts w:eastAsiaTheme="majorEastAsia"/>
        </w:rPr>
      </w:pPr>
    </w:p>
    <w:p w14:paraId="15418CC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sub = new JButton("Register");</w:t>
      </w:r>
    </w:p>
    <w:p w14:paraId="0EC34EB2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sub.setFont(new Font("DIALOG", Font.BOLD, 15));</w:t>
      </w:r>
    </w:p>
    <w:p w14:paraId="75AEC6CF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sub.setSize(100, 20);</w:t>
      </w:r>
    </w:p>
    <w:p w14:paraId="4D0DE7F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sub.setLocation(150, 450);</w:t>
      </w:r>
    </w:p>
    <w:p w14:paraId="29892BE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sub.addActionListener((ActionListener) this);</w:t>
      </w:r>
    </w:p>
    <w:p w14:paraId="0E66EF3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c.add(sub);</w:t>
      </w:r>
    </w:p>
    <w:p w14:paraId="1DF44C87" w14:textId="77777777" w:rsidR="00D230A7" w:rsidRPr="00D230A7" w:rsidRDefault="00D230A7" w:rsidP="00D230A7">
      <w:pPr>
        <w:rPr>
          <w:rFonts w:eastAsiaTheme="majorEastAsia"/>
        </w:rPr>
      </w:pPr>
    </w:p>
    <w:p w14:paraId="4028A352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reset = new JButton("Reset");</w:t>
      </w:r>
    </w:p>
    <w:p w14:paraId="720E572E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reset.setFont(new Font("DIALOG", Font.BOLD, 15));</w:t>
      </w:r>
    </w:p>
    <w:p w14:paraId="2B336A1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reset.setSize(100, 20);</w:t>
      </w:r>
    </w:p>
    <w:p w14:paraId="6E7A8B50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reset.setLocation(300, 450);</w:t>
      </w:r>
    </w:p>
    <w:p w14:paraId="6E3F5F6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reset.addActionListener((ActionListener) this);</w:t>
      </w:r>
    </w:p>
    <w:p w14:paraId="103C6052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c.add(reset);</w:t>
      </w:r>
    </w:p>
    <w:p w14:paraId="7747D22C" w14:textId="77777777" w:rsidR="00D230A7" w:rsidRPr="00D230A7" w:rsidRDefault="00D230A7" w:rsidP="00D230A7">
      <w:pPr>
        <w:rPr>
          <w:rFonts w:eastAsiaTheme="majorEastAsia"/>
        </w:rPr>
      </w:pPr>
    </w:p>
    <w:p w14:paraId="1956DE8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tout = new JTextArea();</w:t>
      </w:r>
    </w:p>
    <w:p w14:paraId="34A3439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tout.setFont(new Font("Serif", Font.PLAIN, 15));</w:t>
      </w:r>
    </w:p>
    <w:p w14:paraId="76650FA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tout.setSize(300, 400);</w:t>
      </w:r>
    </w:p>
    <w:p w14:paraId="1E16A06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tout.setLocation(500, 100);</w:t>
      </w:r>
    </w:p>
    <w:p w14:paraId="6513AF4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tout.setLineWrap(true);</w:t>
      </w:r>
    </w:p>
    <w:p w14:paraId="3F385BA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tout.setEditable(false);</w:t>
      </w:r>
    </w:p>
    <w:p w14:paraId="70204711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c.add(tout);</w:t>
      </w:r>
    </w:p>
    <w:p w14:paraId="215342A0" w14:textId="77777777" w:rsidR="00D230A7" w:rsidRPr="00D230A7" w:rsidRDefault="00D230A7" w:rsidP="00D230A7">
      <w:pPr>
        <w:rPr>
          <w:rFonts w:eastAsiaTheme="majorEastAsia"/>
        </w:rPr>
      </w:pPr>
    </w:p>
    <w:p w14:paraId="122FB9E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res = new JLabel("");</w:t>
      </w:r>
    </w:p>
    <w:p w14:paraId="4BFAF110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res.setFont(new Font("Serif", Font.PLAIN, 20));</w:t>
      </w:r>
    </w:p>
    <w:p w14:paraId="74FEC41B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res.setSize(500, 25);</w:t>
      </w:r>
    </w:p>
    <w:p w14:paraId="6CB6431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res.setLocation(100, 500);</w:t>
      </w:r>
    </w:p>
    <w:p w14:paraId="27385F7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c.add(res);</w:t>
      </w:r>
    </w:p>
    <w:p w14:paraId="38B2FBD2" w14:textId="77777777" w:rsidR="00D230A7" w:rsidRPr="00D230A7" w:rsidRDefault="00D230A7" w:rsidP="00D230A7">
      <w:pPr>
        <w:rPr>
          <w:rFonts w:eastAsiaTheme="majorEastAsia"/>
        </w:rPr>
      </w:pPr>
    </w:p>
    <w:p w14:paraId="45738BD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resadd = new JTextArea();</w:t>
      </w:r>
    </w:p>
    <w:p w14:paraId="7CC8AE2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resadd.setFont(new Font("Serif", Font.PLAIN, 15));</w:t>
      </w:r>
    </w:p>
    <w:p w14:paraId="39CE732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resadd.setSize(200, 75);</w:t>
      </w:r>
    </w:p>
    <w:p w14:paraId="4024563E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resadd.setLocation(580, 175);</w:t>
      </w:r>
    </w:p>
    <w:p w14:paraId="4D0D4F6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resadd.setLineWrap(true);</w:t>
      </w:r>
    </w:p>
    <w:p w14:paraId="12AC1C2E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c.add(resadd);</w:t>
      </w:r>
    </w:p>
    <w:p w14:paraId="6FC1CA8E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</w:t>
      </w:r>
    </w:p>
    <w:p w14:paraId="78848C1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profesorButon = new JButton("Click here to go back!");</w:t>
      </w:r>
    </w:p>
    <w:p w14:paraId="10002F5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profesorButon.setFont(new Font("DIALOG", Font.BOLD, 15));</w:t>
      </w:r>
    </w:p>
    <w:p w14:paraId="722511B7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profesorButon.setSize(250, 20);</w:t>
      </w:r>
    </w:p>
    <w:p w14:paraId="1325960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profesorButon.setLocation(150, 425);</w:t>
      </w:r>
    </w:p>
    <w:p w14:paraId="23F8C6B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lastRenderedPageBreak/>
        <w:t xml:space="preserve">            profesorButon.addActionListener((ActionListener) this);</w:t>
      </w:r>
    </w:p>
    <w:p w14:paraId="19ECE561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c.add(profesorButon);</w:t>
      </w:r>
    </w:p>
    <w:p w14:paraId="30286DD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</w:t>
      </w:r>
    </w:p>
    <w:p w14:paraId="1A0B96E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setVisible(true);</w:t>
      </w:r>
    </w:p>
    <w:p w14:paraId="49A8A057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</w:t>
      </w:r>
    </w:p>
    <w:p w14:paraId="651BF89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setDefaultCloseOperation(JFrame.EXIT_ON_CLOSE);</w:t>
      </w:r>
    </w:p>
    <w:p w14:paraId="7D1C30D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profesorButon.addActionListener(new ActionListener() {</w:t>
      </w:r>
    </w:p>
    <w:p w14:paraId="3D8A713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public void actionPerformed(ActionEvent ae) {</w:t>
      </w:r>
    </w:p>
    <w:p w14:paraId="0326EF6E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dispose();</w:t>
      </w:r>
    </w:p>
    <w:p w14:paraId="07BC004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new Login();</w:t>
      </w:r>
    </w:p>
    <w:p w14:paraId="5262F81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}});</w:t>
      </w:r>
    </w:p>
    <w:p w14:paraId="39D53EF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</w:t>
      </w:r>
    </w:p>
    <w:p w14:paraId="44DDCE31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}</w:t>
      </w:r>
    </w:p>
    <w:p w14:paraId="0C3C11AF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public boolean isUsernameAndEmailExists(String username, String email) throws IOException {</w:t>
      </w:r>
    </w:p>
    <w:p w14:paraId="777F1EEB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BufferedReader reader = new BufferedReader(new FileReader("Users.txt"));</w:t>
      </w:r>
    </w:p>
    <w:p w14:paraId="62D20DF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String line;</w:t>
      </w:r>
    </w:p>
    <w:p w14:paraId="2F6F7D0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while ((line = reader.readLine()) != null) {</w:t>
      </w:r>
    </w:p>
    <w:p w14:paraId="631D22E7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String[] fields = line.split(",");</w:t>
      </w:r>
    </w:p>
    <w:p w14:paraId="6FD0E72F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if (fields[0].equals(username) || fields[1].equals(email)) {</w:t>
      </w:r>
    </w:p>
    <w:p w14:paraId="3C41EC2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reader.close();</w:t>
      </w:r>
    </w:p>
    <w:p w14:paraId="480DC4E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return true;</w:t>
      </w:r>
    </w:p>
    <w:p w14:paraId="53487E61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}</w:t>
      </w:r>
    </w:p>
    <w:p w14:paraId="1F25379E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}</w:t>
      </w:r>
    </w:p>
    <w:p w14:paraId="71D35CD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reader.close();</w:t>
      </w:r>
    </w:p>
    <w:p w14:paraId="549DD05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return false;</w:t>
      </w:r>
    </w:p>
    <w:p w14:paraId="454F7067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}</w:t>
      </w:r>
    </w:p>
    <w:p w14:paraId="1397F97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//--------------------method for selecting the disciplines for professors-----------------     </w:t>
      </w:r>
    </w:p>
    <w:p w14:paraId="484ACA4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public String showDisciplineSelection() {</w:t>
      </w:r>
    </w:p>
    <w:p w14:paraId="783E395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String[] options = {"Computer Science", "Mathematics", "Physics"};</w:t>
      </w:r>
    </w:p>
    <w:p w14:paraId="062B9A80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JOptionPane pane = new JOptionPane(</w:t>
      </w:r>
    </w:p>
    <w:p w14:paraId="51D2E1C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"Select a discipline:",</w:t>
      </w:r>
    </w:p>
    <w:p w14:paraId="222BD7B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JOptionPane.QUESTION_MESSAGE,</w:t>
      </w:r>
    </w:p>
    <w:p w14:paraId="06FEAA0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JOptionPane.DEFAULT_OPTION,</w:t>
      </w:r>
    </w:p>
    <w:p w14:paraId="72CE54C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null,</w:t>
      </w:r>
    </w:p>
    <w:p w14:paraId="7097BFB1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options,</w:t>
      </w:r>
    </w:p>
    <w:p w14:paraId="08A1E250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options[0]</w:t>
      </w:r>
    </w:p>
    <w:p w14:paraId="4573D80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);</w:t>
      </w:r>
    </w:p>
    <w:p w14:paraId="08334A8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JDialog dialog = pane.createDialog(null, "Discipline Selection");</w:t>
      </w:r>
    </w:p>
    <w:p w14:paraId="32BEE98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dialog.setAlwaysOnTop(true);</w:t>
      </w:r>
    </w:p>
    <w:p w14:paraId="611264CB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dialog.setVisible(true);</w:t>
      </w:r>
    </w:p>
    <w:p w14:paraId="19B19DC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Object selectedValue = pane.getValue();</w:t>
      </w:r>
    </w:p>
    <w:p w14:paraId="4DFED9E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return (String) selectedValue;</w:t>
      </w:r>
    </w:p>
    <w:p w14:paraId="44FB0B8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}</w:t>
      </w:r>
    </w:p>
    <w:p w14:paraId="6DF5F6E2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//---------------------------method to select the faculty the student is in-----------------</w:t>
      </w:r>
    </w:p>
    <w:p w14:paraId="100D28D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public String showFacultySelection() {</w:t>
      </w:r>
    </w:p>
    <w:p w14:paraId="63E3EFB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String[] options = {"Informatics", "Mathematics", "Informatics and Mathematics"};</w:t>
      </w:r>
    </w:p>
    <w:p w14:paraId="3A6FD06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JOptionPane pane = new JOptionPane(</w:t>
      </w:r>
    </w:p>
    <w:p w14:paraId="6E9B4E4B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"Select a Faculty:",</w:t>
      </w:r>
    </w:p>
    <w:p w14:paraId="571780A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lastRenderedPageBreak/>
        <w:t xml:space="preserve">            JOptionPane.QUESTION_MESSAGE,</w:t>
      </w:r>
    </w:p>
    <w:p w14:paraId="3BAEF4E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JOptionPane.DEFAULT_OPTION,</w:t>
      </w:r>
    </w:p>
    <w:p w14:paraId="41F6669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null,</w:t>
      </w:r>
    </w:p>
    <w:p w14:paraId="24CB51F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options,</w:t>
      </w:r>
    </w:p>
    <w:p w14:paraId="2713CAF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options[0]</w:t>
      </w:r>
    </w:p>
    <w:p w14:paraId="3D5E50F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);</w:t>
      </w:r>
    </w:p>
    <w:p w14:paraId="665477B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JDialog dialog = pane.createDialog(null, "Discipline Selection");</w:t>
      </w:r>
    </w:p>
    <w:p w14:paraId="5181372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dialog.setAlwaysOnTop(true);</w:t>
      </w:r>
    </w:p>
    <w:p w14:paraId="652D387E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dialog.setVisible(true);</w:t>
      </w:r>
    </w:p>
    <w:p w14:paraId="12DD2081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Object selectedValue = pane.getValue();</w:t>
      </w:r>
    </w:p>
    <w:p w14:paraId="4834A97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return (String) selectedValue;</w:t>
      </w:r>
    </w:p>
    <w:p w14:paraId="27560157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}</w:t>
      </w:r>
    </w:p>
    <w:p w14:paraId="297E288B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//-----------------------------------------------------------------------------</w:t>
      </w:r>
    </w:p>
    <w:p w14:paraId="67E63057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public void actionPerformed(ActionEvent e) {</w:t>
      </w:r>
    </w:p>
    <w:p w14:paraId="04D95D4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Boolean isCorrect=true;</w:t>
      </w:r>
    </w:p>
    <w:p w14:paraId="21DB9D2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Validate valid= new Validate();</w:t>
      </w:r>
    </w:p>
    <w:p w14:paraId="01286B10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String username = tname.getText();</w:t>
      </w:r>
    </w:p>
    <w:p w14:paraId="069FF76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String emailAdress= tadd.getText();</w:t>
      </w:r>
    </w:p>
    <w:p w14:paraId="41E2821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String password = tpassword.getText();</w:t>
      </w:r>
    </w:p>
    <w:p w14:paraId="29A635C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String gender ="";</w:t>
      </w:r>
    </w:p>
    <w:p w14:paraId="686A30C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String mobileNumber=tmno.getText();</w:t>
      </w:r>
    </w:p>
    <w:p w14:paraId="4CDEAE3E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Boolean isProfessor=false;</w:t>
      </w:r>
    </w:p>
    <w:p w14:paraId="15CF59D7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String discipline;</w:t>
      </w:r>
    </w:p>
    <w:p w14:paraId="4EB6545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String faculty;</w:t>
      </w:r>
    </w:p>
    <w:p w14:paraId="43CF43A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UserRegistration uRegistration = new UserRegistration();</w:t>
      </w:r>
    </w:p>
    <w:p w14:paraId="01637600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Professor newProfessor;</w:t>
      </w:r>
    </w:p>
    <w:p w14:paraId="5FB29C0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Student newStudent;</w:t>
      </w:r>
    </w:p>
    <w:p w14:paraId="621914C2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if (e.getSource() == sub) {</w:t>
      </w:r>
    </w:p>
    <w:p w14:paraId="773E35B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if (term.isSelected()) {</w:t>
      </w:r>
    </w:p>
    <w:p w14:paraId="289F5BC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try{</w:t>
      </w:r>
    </w:p>
    <w:p w14:paraId="049111C1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try{</w:t>
      </w:r>
    </w:p>
    <w:p w14:paraId="4C62C38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valid.validateUsername(username);</w:t>
      </w:r>
    </w:p>
    <w:p w14:paraId="03F3BE2E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}catch(Exception exc){</w:t>
      </w:r>
    </w:p>
    <w:p w14:paraId="38D39DA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JOptionPane.showMessageDialog(null, exc.getMessage());</w:t>
      </w:r>
    </w:p>
    <w:p w14:paraId="29544A0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tname.setText("");</w:t>
      </w:r>
    </w:p>
    <w:p w14:paraId="21A84B5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res.setText("Registration failed, please try again!");</w:t>
      </w:r>
    </w:p>
    <w:p w14:paraId="505EA11E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isCorrect=false;</w:t>
      </w:r>
    </w:p>
    <w:p w14:paraId="5957E04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}</w:t>
      </w:r>
    </w:p>
    <w:p w14:paraId="1B44D31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try{</w:t>
      </w:r>
    </w:p>
    <w:p w14:paraId="3A6339D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valid.validatePassword(password);</w:t>
      </w:r>
    </w:p>
    <w:p w14:paraId="0BAF3CE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}catch(Exception exc){</w:t>
      </w:r>
    </w:p>
    <w:p w14:paraId="5CBF7807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JOptionPane.showMessageDialog(null, exc.getMessage());</w:t>
      </w:r>
    </w:p>
    <w:p w14:paraId="386C7AC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tpassword.setText("");</w:t>
      </w:r>
    </w:p>
    <w:p w14:paraId="34AF4D7B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res.setText("Registration failed, please try again!");</w:t>
      </w:r>
    </w:p>
    <w:p w14:paraId="443C4711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isCorrect=false;</w:t>
      </w:r>
    </w:p>
    <w:p w14:paraId="577F39C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}</w:t>
      </w:r>
    </w:p>
    <w:p w14:paraId="46D888FE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try{</w:t>
      </w:r>
    </w:p>
    <w:p w14:paraId="7C0C623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valid.validateEmail(emailAdress);</w:t>
      </w:r>
    </w:p>
    <w:p w14:paraId="0220F86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}catch(Exception exc){</w:t>
      </w:r>
    </w:p>
    <w:p w14:paraId="45E65D3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lastRenderedPageBreak/>
        <w:t xml:space="preserve">                        JOptionPane.showMessageDialog(null, exc.getMessage());</w:t>
      </w:r>
    </w:p>
    <w:p w14:paraId="3192B9A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tadd.setText("");</w:t>
      </w:r>
    </w:p>
    <w:p w14:paraId="64E8649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res.setText("Registration failed, please try again!");</w:t>
      </w:r>
    </w:p>
    <w:p w14:paraId="42683F3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isCorrect=false;</w:t>
      </w:r>
    </w:p>
    <w:p w14:paraId="344ED217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}</w:t>
      </w:r>
    </w:p>
    <w:p w14:paraId="4EDE886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try{</w:t>
      </w:r>
    </w:p>
    <w:p w14:paraId="4A23E5A2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valid.validateMobileNumber(mobileNumber);</w:t>
      </w:r>
    </w:p>
    <w:p w14:paraId="5E2D4840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}catch(Exception exc){</w:t>
      </w:r>
    </w:p>
    <w:p w14:paraId="0A39954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JOptionPane.showMessageDialog(null, exc.getMessage());</w:t>
      </w:r>
    </w:p>
    <w:p w14:paraId="5E203F9F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tmno.setText("");</w:t>
      </w:r>
    </w:p>
    <w:p w14:paraId="1635A28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res.setText("Registration failed, please try again!");</w:t>
      </w:r>
    </w:p>
    <w:p w14:paraId="22A836B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isCorrect=false;</w:t>
      </w:r>
    </w:p>
    <w:p w14:paraId="2A47A3A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}</w:t>
      </w:r>
    </w:p>
    <w:p w14:paraId="195E3F12" w14:textId="77777777" w:rsidR="00D230A7" w:rsidRPr="00D230A7" w:rsidRDefault="00D230A7" w:rsidP="00D230A7">
      <w:pPr>
        <w:rPr>
          <w:rFonts w:eastAsiaTheme="majorEastAsia"/>
        </w:rPr>
      </w:pPr>
    </w:p>
    <w:p w14:paraId="4FA6639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if(isUsernameAndEmailExists(username, emailAdress) ){</w:t>
      </w:r>
    </w:p>
    <w:p w14:paraId="3D486237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JOptionPane.showMessageDialog(null, "Username or Email already exists"); </w:t>
      </w:r>
    </w:p>
    <w:p w14:paraId="1CECAC3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res.setText("Registration failed, please try again!");                      </w:t>
      </w:r>
    </w:p>
    <w:p w14:paraId="3E9700A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}else if(isCorrect){</w:t>
      </w:r>
    </w:p>
    <w:p w14:paraId="42012EF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String data1;</w:t>
      </w:r>
    </w:p>
    <w:p w14:paraId="4273457F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String data = "Name : " + tname.getText() + "\n"</w:t>
      </w:r>
    </w:p>
    <w:p w14:paraId="5B3DE07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        + "Mobile : " + tmno.getText() + "\n";</w:t>
      </w:r>
    </w:p>
    <w:p w14:paraId="6FD9326F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if (male.isSelected()){</w:t>
      </w:r>
    </w:p>
    <w:p w14:paraId="7A70BA2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    data1 = "Gender : Male" + "\n";</w:t>
      </w:r>
    </w:p>
    <w:p w14:paraId="51A2E88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    gender="Male";</w:t>
      </w:r>
    </w:p>
    <w:p w14:paraId="71C0367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}else{</w:t>
      </w:r>
    </w:p>
    <w:p w14:paraId="75F6A43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    data1 = "Gender : Female" + "\n";</w:t>
      </w:r>
    </w:p>
    <w:p w14:paraId="120686F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    gender="Female";</w:t>
      </w:r>
    </w:p>
    <w:p w14:paraId="1F7428AB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}</w:t>
      </w:r>
    </w:p>
    <w:p w14:paraId="4648DC6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String data3 = "Address : " + tadd.getText() + "\n";</w:t>
      </w:r>
    </w:p>
    <w:p w14:paraId="743CECD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String data4 = "Password : " + tpassword.getText();</w:t>
      </w:r>
    </w:p>
    <w:p w14:paraId="605679CC" w14:textId="77777777" w:rsidR="00D230A7" w:rsidRPr="00D230A7" w:rsidRDefault="00D230A7" w:rsidP="00D230A7">
      <w:pPr>
        <w:rPr>
          <w:rFonts w:eastAsiaTheme="majorEastAsia"/>
        </w:rPr>
      </w:pPr>
    </w:p>
    <w:p w14:paraId="708B7FD1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tout.setText(data + data1 + data3 + data4);</w:t>
      </w:r>
    </w:p>
    <w:p w14:paraId="32B366AB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tout.setEditable(false);</w:t>
      </w:r>
    </w:p>
    <w:p w14:paraId="27767DC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</w:t>
      </w:r>
    </w:p>
    <w:p w14:paraId="07C3CBA2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</w:t>
      </w:r>
    </w:p>
    <w:p w14:paraId="7D67A9E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try{</w:t>
      </w:r>
    </w:p>
    <w:p w14:paraId="0CED77D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    if(profesor.isSelected()){</w:t>
      </w:r>
    </w:p>
    <w:p w14:paraId="0D1ADE5B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        isProfessor=true;</w:t>
      </w:r>
    </w:p>
    <w:p w14:paraId="5AD0F07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        discipline=showDisciplineSelection();</w:t>
      </w:r>
    </w:p>
    <w:p w14:paraId="1CA61A4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        newProfessor = new Professor(username, emailAdress, password, gender, mobileNumber, isProfessor, discipline);</w:t>
      </w:r>
    </w:p>
    <w:p w14:paraId="2B4A610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        uRegistration.registerProfessor("Users.txt", newProfessor);</w:t>
      </w:r>
    </w:p>
    <w:p w14:paraId="5F79C1A1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    }else{</w:t>
      </w:r>
    </w:p>
    <w:p w14:paraId="5D06272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        faculty=showFacultySelection();</w:t>
      </w:r>
    </w:p>
    <w:p w14:paraId="501847E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        newStudent = new Student(username, emailAdress, password, gender, mobileNumber, isProfessor, faculty);</w:t>
      </w:r>
    </w:p>
    <w:p w14:paraId="4E8B28C2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        uRegistration.registerStudent("Users.txt", newStudent);</w:t>
      </w:r>
    </w:p>
    <w:p w14:paraId="4BA76B0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    }                            </w:t>
      </w:r>
    </w:p>
    <w:p w14:paraId="70C1A922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lastRenderedPageBreak/>
        <w:t xml:space="preserve">                            res.setText("Registration Successfully...");</w:t>
      </w:r>
    </w:p>
    <w:p w14:paraId="50826307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}catch(IOException ex){</w:t>
      </w:r>
    </w:p>
    <w:p w14:paraId="351DF01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    JOptionPane.showMessageDialog(null, ex);</w:t>
      </w:r>
    </w:p>
    <w:p w14:paraId="589169F1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    JOptionPane.showMessageDialog(null , "Users.txt cannot be oppend");</w:t>
      </w:r>
    </w:p>
    <w:p w14:paraId="5D9A217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</w:t>
      </w:r>
    </w:p>
    <w:p w14:paraId="7D03713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}</w:t>
      </w:r>
    </w:p>
    <w:p w14:paraId="081ACBF5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</w:t>
      </w:r>
    </w:p>
    <w:p w14:paraId="070F376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    </w:t>
      </w:r>
    </w:p>
    <w:p w14:paraId="6DCDCD4C" w14:textId="77777777" w:rsidR="00D230A7" w:rsidRPr="00D230A7" w:rsidRDefault="00D230A7" w:rsidP="00D230A7">
      <w:pPr>
        <w:rPr>
          <w:rFonts w:eastAsiaTheme="majorEastAsia"/>
        </w:rPr>
      </w:pPr>
    </w:p>
    <w:p w14:paraId="0B49DD1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}</w:t>
      </w:r>
    </w:p>
    <w:p w14:paraId="2BB468CB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}catch(IOException Exception){</w:t>
      </w:r>
    </w:p>
    <w:p w14:paraId="4325039F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JOptionPane.showMessageDialog(null, Exception);</w:t>
      </w:r>
    </w:p>
    <w:p w14:paraId="7E08B65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    JOptionPane.showMessageDialog(null , "Users.txt cannot be oppend");</w:t>
      </w:r>
    </w:p>
    <w:p w14:paraId="2F48F231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}                   </w:t>
      </w:r>
    </w:p>
    <w:p w14:paraId="1C800490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}</w:t>
      </w:r>
    </w:p>
    <w:p w14:paraId="763BDC1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else {</w:t>
      </w:r>
    </w:p>
    <w:p w14:paraId="7176EE50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tout.setText("");</w:t>
      </w:r>
    </w:p>
    <w:p w14:paraId="7AA1676C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resadd.setText("");</w:t>
      </w:r>
    </w:p>
    <w:p w14:paraId="1D099DE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    res.setText("Please accept the terms &amp; conditions...");</w:t>
      </w:r>
    </w:p>
    <w:p w14:paraId="14FAC67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}</w:t>
      </w:r>
    </w:p>
    <w:p w14:paraId="739D65A6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}</w:t>
      </w:r>
    </w:p>
    <w:p w14:paraId="78519301" w14:textId="77777777" w:rsidR="00D230A7" w:rsidRPr="00D230A7" w:rsidRDefault="00D230A7" w:rsidP="00D230A7">
      <w:pPr>
        <w:rPr>
          <w:rFonts w:eastAsiaTheme="majorEastAsia"/>
        </w:rPr>
      </w:pPr>
    </w:p>
    <w:p w14:paraId="6C817762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else if (e.getSource() == reset) {</w:t>
      </w:r>
    </w:p>
    <w:p w14:paraId="3DCDEBB4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String def = "";</w:t>
      </w:r>
    </w:p>
    <w:p w14:paraId="1FD83108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tname.setText(def);</w:t>
      </w:r>
    </w:p>
    <w:p w14:paraId="43DDD52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tadd.setText(def);</w:t>
      </w:r>
    </w:p>
    <w:p w14:paraId="3047EDF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tmno.setText(def);</w:t>
      </w:r>
    </w:p>
    <w:p w14:paraId="52804B82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res.setText(def);</w:t>
      </w:r>
    </w:p>
    <w:p w14:paraId="1EDD97F7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tout.setText(def);</w:t>
      </w:r>
    </w:p>
    <w:p w14:paraId="361B9B20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term.setSelected(false);</w:t>
      </w:r>
    </w:p>
    <w:p w14:paraId="5C1ADD89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    resadd.setText(def);</w:t>
      </w:r>
    </w:p>
    <w:p w14:paraId="0DB1B27B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}</w:t>
      </w:r>
    </w:p>
    <w:p w14:paraId="7518C6C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}</w:t>
      </w:r>
    </w:p>
    <w:p w14:paraId="528E1BE1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>}</w:t>
      </w:r>
    </w:p>
    <w:p w14:paraId="30D05617" w14:textId="77777777" w:rsidR="00D230A7" w:rsidRPr="00D230A7" w:rsidRDefault="00D230A7" w:rsidP="00D230A7">
      <w:pPr>
        <w:rPr>
          <w:rFonts w:eastAsiaTheme="majorEastAsia"/>
        </w:rPr>
      </w:pPr>
    </w:p>
    <w:p w14:paraId="4383718B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>class Registration {</w:t>
      </w:r>
    </w:p>
    <w:p w14:paraId="24A7BC63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public static void main(String[] args) throws Exception</w:t>
      </w:r>
    </w:p>
    <w:p w14:paraId="51F2E21A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{</w:t>
      </w:r>
    </w:p>
    <w:p w14:paraId="6DD8EBDD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    RegisterFrame f = new RegisterFrame();</w:t>
      </w:r>
    </w:p>
    <w:p w14:paraId="35DD771F" w14:textId="77777777" w:rsidR="00D230A7" w:rsidRP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 xml:space="preserve">    }</w:t>
      </w:r>
    </w:p>
    <w:p w14:paraId="0C2FA13A" w14:textId="77777777" w:rsidR="00D230A7" w:rsidRDefault="00D230A7" w:rsidP="00D230A7">
      <w:pPr>
        <w:rPr>
          <w:rFonts w:eastAsiaTheme="majorEastAsia"/>
        </w:rPr>
      </w:pPr>
      <w:r w:rsidRPr="00D230A7">
        <w:rPr>
          <w:rFonts w:eastAsiaTheme="majorEastAsia"/>
        </w:rPr>
        <w:t>}</w:t>
      </w:r>
    </w:p>
    <w:p w14:paraId="1A48F40E" w14:textId="77777777" w:rsidR="00CF4D85" w:rsidRDefault="00CF4D85" w:rsidP="00CF4D85">
      <w:pPr>
        <w:rPr>
          <w:rFonts w:eastAsia="Consolas"/>
        </w:rPr>
      </w:pPr>
    </w:p>
    <w:p w14:paraId="7BC78996" w14:textId="77777777" w:rsidR="00D230A7" w:rsidRDefault="00D230A7" w:rsidP="00CF4D85">
      <w:pPr>
        <w:rPr>
          <w:rFonts w:eastAsia="Consolas"/>
        </w:rPr>
      </w:pPr>
    </w:p>
    <w:p w14:paraId="30F62ACA" w14:textId="77777777" w:rsidR="00D230A7" w:rsidRDefault="00D230A7" w:rsidP="00D230A7">
      <w:pPr>
        <w:pStyle w:val="Titlu2"/>
        <w:rPr>
          <w:rFonts w:eastAsia="Consolas"/>
        </w:rPr>
      </w:pPr>
      <w:bookmarkStart w:id="5" w:name="_Toc126539274"/>
      <w:r>
        <w:rPr>
          <w:rFonts w:eastAsia="Consolas"/>
        </w:rPr>
        <w:t>3.StudentFrame.java</w:t>
      </w:r>
      <w:bookmarkEnd w:id="5"/>
    </w:p>
    <w:p w14:paraId="6ED4656A" w14:textId="77777777" w:rsidR="00D230A7" w:rsidRDefault="00D230A7" w:rsidP="00D230A7">
      <w:pPr>
        <w:rPr>
          <w:rFonts w:eastAsia="Consolas"/>
        </w:rPr>
      </w:pPr>
    </w:p>
    <w:p w14:paraId="65439222" w14:textId="77777777" w:rsidR="00D230A7" w:rsidRPr="00D230A7" w:rsidRDefault="00D230A7" w:rsidP="00D230A7">
      <w:pPr>
        <w:rPr>
          <w:rFonts w:eastAsia="Consolas"/>
        </w:rPr>
      </w:pPr>
      <w:r>
        <w:rPr>
          <w:rFonts w:eastAsia="Consolas"/>
        </w:rPr>
        <w:tab/>
      </w:r>
      <w:r w:rsidRPr="00D230A7">
        <w:rPr>
          <w:rFonts w:eastAsia="Consolas"/>
        </w:rPr>
        <w:t>package emeditatii;</w:t>
      </w:r>
    </w:p>
    <w:p w14:paraId="6C4A21A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java.awt.*;</w:t>
      </w:r>
    </w:p>
    <w:p w14:paraId="72F9F4C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java.awt.event.*;</w:t>
      </w:r>
    </w:p>
    <w:p w14:paraId="7A318DD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lastRenderedPageBreak/>
        <w:t>import java.io.BufferedReader;</w:t>
      </w:r>
    </w:p>
    <w:p w14:paraId="5A1AD5C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java.io.FileReader;</w:t>
      </w:r>
    </w:p>
    <w:p w14:paraId="528741E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java.io.IOException;</w:t>
      </w:r>
    </w:p>
    <w:p w14:paraId="29F901C2" w14:textId="77777777" w:rsidR="00D230A7" w:rsidRPr="00D230A7" w:rsidRDefault="00D230A7" w:rsidP="00D230A7">
      <w:pPr>
        <w:rPr>
          <w:rFonts w:eastAsia="Consolas"/>
        </w:rPr>
      </w:pPr>
    </w:p>
    <w:p w14:paraId="50C52F1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javax.swing.*;</w:t>
      </w:r>
    </w:p>
    <w:p w14:paraId="37AC675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public class StudentFrame extends JFrame{</w:t>
      </w:r>
    </w:p>
    <w:p w14:paraId="6C0624B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JFrame frame;</w:t>
      </w:r>
    </w:p>
    <w:p w14:paraId="42BC4B3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JPanel panel;</w:t>
      </w:r>
    </w:p>
    <w:p w14:paraId="4C9E4DD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nume;</w:t>
      </w:r>
    </w:p>
    <w:p w14:paraId="701C977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materie;</w:t>
      </w:r>
    </w:p>
    <w:p w14:paraId="13EC1EE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JTextField tnume;</w:t>
      </w:r>
    </w:p>
    <w:p w14:paraId="6469657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titluCreeazaCerere;</w:t>
      </w:r>
    </w:p>
    <w:p w14:paraId="3A6599B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bunVenit;</w:t>
      </w:r>
    </w:p>
    <w:p w14:paraId="66C79A8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materii[] =</w:t>
      </w:r>
    </w:p>
    <w:p w14:paraId="1280606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{</w:t>
      </w:r>
    </w:p>
    <w:p w14:paraId="61FFE33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"Geometry", "Automata Theory" , "Operating Sistems"</w:t>
      </w:r>
    </w:p>
    <w:p w14:paraId="30BD19A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};</w:t>
      </w:r>
    </w:p>
    <w:p w14:paraId="618E505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ora[] =</w:t>
      </w:r>
    </w:p>
    <w:p w14:paraId="2BAC312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{</w:t>
      </w:r>
    </w:p>
    <w:p w14:paraId="07E69D6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"14","15","16","17","18" , "19"</w:t>
      </w:r>
    </w:p>
    <w:p w14:paraId="35324CE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};</w:t>
      </w:r>
    </w:p>
    <w:p w14:paraId="65BCAF0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minute[] =</w:t>
      </w:r>
    </w:p>
    <w:p w14:paraId="129478F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{</w:t>
      </w:r>
    </w:p>
    <w:p w14:paraId="64F15D2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"00","30"</w:t>
      </w:r>
    </w:p>
    <w:p w14:paraId="1A8F1DE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};</w:t>
      </w:r>
    </w:p>
    <w:p w14:paraId="7F79CE2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loc[] =</w:t>
      </w:r>
    </w:p>
    <w:p w14:paraId="7EE6755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{</w:t>
      </w:r>
    </w:p>
    <w:p w14:paraId="6A30C6C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"Sala 10" , "Sala 15","Sala 20" , "Sala 30"</w:t>
      </w:r>
    </w:p>
    <w:p w14:paraId="6C45917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};</w:t>
      </w:r>
    </w:p>
    <w:p w14:paraId="43EB24C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pret[] =</w:t>
      </w:r>
    </w:p>
    <w:p w14:paraId="2EEFB5E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{</w:t>
      </w:r>
    </w:p>
    <w:p w14:paraId="3D2201D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"100","120", "150"</w:t>
      </w:r>
    </w:p>
    <w:p w14:paraId="5CAD3AF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};</w:t>
      </w:r>
    </w:p>
    <w:p w14:paraId="7CBB255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JComboBox locBox;</w:t>
      </w:r>
    </w:p>
    <w:p w14:paraId="329442C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JComboBox pretBox;</w:t>
      </w:r>
    </w:p>
    <w:p w14:paraId="7CD209A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JComboBox oraBox;</w:t>
      </w:r>
    </w:p>
    <w:p w14:paraId="20CA460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JComboBox minuteBox;</w:t>
      </w:r>
    </w:p>
    <w:p w14:paraId="0AEE6C0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JComboBox materiiBox;</w:t>
      </w:r>
    </w:p>
    <w:p w14:paraId="77B2A2A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dates[]</w:t>
      </w:r>
    </w:p>
    <w:p w14:paraId="1B15D7C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= { "1", "2", "3", "4", "5",</w:t>
      </w:r>
    </w:p>
    <w:p w14:paraId="3003A65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"6", "7", "8", "9", "10",</w:t>
      </w:r>
    </w:p>
    <w:p w14:paraId="17102DA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"11", "12", "13", "14", "15",</w:t>
      </w:r>
    </w:p>
    <w:p w14:paraId="62B4D47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"16", "17", "18", "19", "20",</w:t>
      </w:r>
    </w:p>
    <w:p w14:paraId="4E47767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"21", "22", "23", "24", "25",</w:t>
      </w:r>
    </w:p>
    <w:p w14:paraId="269813D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"26", "27", "28", "29", "30",</w:t>
      </w:r>
    </w:p>
    <w:p w14:paraId="333DCE7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"31" };</w:t>
      </w:r>
    </w:p>
    <w:p w14:paraId="652656E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months[]</w:t>
      </w:r>
    </w:p>
    <w:p w14:paraId="0AE124E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= { "Jan", "Feb", "Mar", "Apr",</w:t>
      </w:r>
    </w:p>
    <w:p w14:paraId="7A50855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"May", "Jun", "July", "Aug",</w:t>
      </w:r>
    </w:p>
    <w:p w14:paraId="7E18E80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lastRenderedPageBreak/>
        <w:t xml:space="preserve">                "Sup", "Oct", "Nov", "Dec" };</w:t>
      </w:r>
    </w:p>
    <w:p w14:paraId="1C8AF51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years[]</w:t>
      </w:r>
    </w:p>
    <w:p w14:paraId="19E9606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= { "2023" , "2024" , "2025" };</w:t>
      </w:r>
    </w:p>
    <w:p w14:paraId="292327B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JComboBox date;</w:t>
      </w:r>
    </w:p>
    <w:p w14:paraId="44B7F72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JComboBox month;</w:t>
      </w:r>
    </w:p>
    <w:p w14:paraId="6091017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JComboBox year;</w:t>
      </w:r>
    </w:p>
    <w:p w14:paraId="35F2D0F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dataText;</w:t>
      </w:r>
    </w:p>
    <w:p w14:paraId="3F480C5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informatii;</w:t>
      </w:r>
    </w:p>
    <w:p w14:paraId="4A0E59A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listaSedinte[] = { " ", " ", " " };</w:t>
      </w:r>
    </w:p>
    <w:p w14:paraId="2392DCD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JList listaSed;</w:t>
      </w:r>
    </w:p>
    <w:p w14:paraId="542E4D1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JList listaRec;</w:t>
      </w:r>
    </w:p>
    <w:p w14:paraId="0F512FC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titluDatePersonale;</w:t>
      </w:r>
    </w:p>
    <w:p w14:paraId="38A36BE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numeHome;</w:t>
      </w:r>
    </w:p>
    <w:p w14:paraId="706FE2C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passwordHome;</w:t>
      </w:r>
    </w:p>
    <w:p w14:paraId="0F5C907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dataNasteriiHome;</w:t>
      </w:r>
    </w:p>
    <w:p w14:paraId="6D1DFAE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adresaHome;</w:t>
      </w:r>
    </w:p>
    <w:p w14:paraId="322FE83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facultateHome;</w:t>
      </w:r>
    </w:p>
    <w:p w14:paraId="72ECF7C5" w14:textId="77777777" w:rsidR="00D230A7" w:rsidRPr="00D230A7" w:rsidRDefault="00D230A7" w:rsidP="00D230A7">
      <w:pPr>
        <w:rPr>
          <w:rFonts w:eastAsia="Consolas"/>
        </w:rPr>
      </w:pPr>
    </w:p>
    <w:p w14:paraId="07EA46B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creeazaRecenzie;</w:t>
      </w:r>
    </w:p>
    <w:p w14:paraId="41A6AD2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nota;</w:t>
      </w:r>
    </w:p>
    <w:p w14:paraId="324E45A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JComboBox notaBox;</w:t>
      </w:r>
    </w:p>
    <w:p w14:paraId="7FD2FB3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note[]</w:t>
      </w:r>
    </w:p>
    <w:p w14:paraId="5BFD891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= { "1" , "2" , "3", "4" , "5", "6", "7", "8", "9", "10" };</w:t>
      </w:r>
    </w:p>
    <w:p w14:paraId="2880EBB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materieRecenzie;</w:t>
      </w:r>
    </w:p>
    <w:p w14:paraId="74E03D7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JComboBox materieBox;</w:t>
      </w:r>
    </w:p>
    <w:p w14:paraId="59A425C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recenzie;</w:t>
      </w:r>
    </w:p>
    <w:p w14:paraId="094AFC4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JTextArea trecenzie;</w:t>
      </w:r>
    </w:p>
    <w:p w14:paraId="1CBCB1E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trecenziileTale;</w:t>
      </w:r>
    </w:p>
    <w:p w14:paraId="0E0154F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JTextField homeNume;</w:t>
      </w:r>
    </w:p>
    <w:p w14:paraId="6425591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JTextField homePassword;</w:t>
      </w:r>
    </w:p>
    <w:p w14:paraId="07D81E5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JTextField homeDataNasterii;</w:t>
      </w:r>
    </w:p>
    <w:p w14:paraId="091034D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JTextField homeAdresa;</w:t>
      </w:r>
    </w:p>
    <w:p w14:paraId="4DC8CC8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JTextField homeFacultate;</w:t>
      </w:r>
    </w:p>
    <w:p w14:paraId="2B5BA43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oraCreeazaCerere;</w:t>
      </w:r>
    </w:p>
    <w:p w14:paraId="75B6F8B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locCreeazaCerere;</w:t>
      </w:r>
    </w:p>
    <w:p w14:paraId="07715E0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pretCreeazaCerere;</w:t>
      </w:r>
    </w:p>
    <w:p w14:paraId="2331E81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JButton trimiteRecenzie;</w:t>
      </w:r>
    </w:p>
    <w:p w14:paraId="4CA0E21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listaRecenzii[] = { "Recenzie 1" };</w:t>
      </w:r>
    </w:p>
    <w:p w14:paraId="530E673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StudentFrame() </w:t>
      </w:r>
    </w:p>
    <w:p w14:paraId="6A9B9C0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{</w:t>
      </w:r>
    </w:p>
    <w:p w14:paraId="6EBD7E9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Login lg = new Login();</w:t>
      </w:r>
    </w:p>
    <w:p w14:paraId="76AEAD6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lg.hide();</w:t>
      </w:r>
    </w:p>
    <w:p w14:paraId="263FA2D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frame = new JFrame("Student Frame");</w:t>
      </w:r>
    </w:p>
    <w:p w14:paraId="7256B1C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 = new JPanel();</w:t>
      </w:r>
    </w:p>
    <w:p w14:paraId="02EFD8F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frame.getContentPane();</w:t>
      </w:r>
    </w:p>
    <w:p w14:paraId="46627CE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bunVenit = new JLabel("Welcome, Student");</w:t>
      </w:r>
    </w:p>
    <w:p w14:paraId="4B5D89B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bunVenit.setFont(new Font("Serif", Font.BOLD, 30));</w:t>
      </w:r>
    </w:p>
    <w:p w14:paraId="5E7961B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bunVenit.setSize(300, 40);</w:t>
      </w:r>
    </w:p>
    <w:p w14:paraId="71A6655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bunVenit.setLocation(500, 200);</w:t>
      </w:r>
    </w:p>
    <w:p w14:paraId="178AE63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lastRenderedPageBreak/>
        <w:t xml:space="preserve">        panel.add(bunVenit);</w:t>
      </w:r>
    </w:p>
    <w:p w14:paraId="46ADBE2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12644AD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informatii = new JLabel("You are on the Student Page!");</w:t>
      </w:r>
    </w:p>
    <w:p w14:paraId="2C97D2D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informatii.setFont(new Font("Serif", Font.PLAIN, 30));</w:t>
      </w:r>
    </w:p>
    <w:p w14:paraId="577FD5B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informatii.setSize(500, 40);</w:t>
      </w:r>
    </w:p>
    <w:p w14:paraId="5E37EC3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informatii.setLocation(380, 230);</w:t>
      </w:r>
    </w:p>
    <w:p w14:paraId="226D95B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panel.add(informatii);</w:t>
      </w:r>
    </w:p>
    <w:p w14:paraId="6114FC2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D1AFF6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JButton logOut = new JButton("Log Out");</w:t>
      </w:r>
    </w:p>
    <w:p w14:paraId="0FC4B69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Dimension size = logOut.getPreferredSize();</w:t>
      </w:r>
    </w:p>
    <w:p w14:paraId="089E4E5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logOut.setBounds(1, 560, 150, 100);</w:t>
      </w:r>
    </w:p>
    <w:p w14:paraId="3C2F7CD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panel.add(logOut);</w:t>
      </w:r>
    </w:p>
    <w:p w14:paraId="04D5819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DD9B29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JButton recenzii = new JButton("Your Reviews");</w:t>
      </w:r>
    </w:p>
    <w:p w14:paraId="73A4DC7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recenzii.setBounds(1, 460, 150, 100);</w:t>
      </w:r>
    </w:p>
    <w:p w14:paraId="16AA8F0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panel.add(recenzii);</w:t>
      </w:r>
    </w:p>
    <w:p w14:paraId="283D082F" w14:textId="77777777" w:rsidR="00D230A7" w:rsidRPr="00D230A7" w:rsidRDefault="00D230A7" w:rsidP="00D230A7">
      <w:pPr>
        <w:rPr>
          <w:rFonts w:eastAsia="Consolas"/>
        </w:rPr>
      </w:pPr>
    </w:p>
    <w:p w14:paraId="486FBF5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20CB61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JButton creeazaRecenzii = new JButton("Leave a Review");</w:t>
      </w:r>
    </w:p>
    <w:p w14:paraId="3CB2546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creeazaRecenzii.setBounds(1, 360, 150, 100);</w:t>
      </w:r>
    </w:p>
    <w:p w14:paraId="205C577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panel.add(creeazaRecenzii);</w:t>
      </w:r>
    </w:p>
    <w:p w14:paraId="119490F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B89ABD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JButton sedinte = new JButton("Sessions");</w:t>
      </w:r>
    </w:p>
    <w:p w14:paraId="3B934B9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sedinte.setBounds(1, 260, 150, 100);</w:t>
      </w:r>
    </w:p>
    <w:p w14:paraId="1CC71DC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panel.add(sedinte);</w:t>
      </w:r>
    </w:p>
    <w:p w14:paraId="1DCDE07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E28FD2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JButton creeazaCerere = new JButton("Create Request");</w:t>
      </w:r>
    </w:p>
    <w:p w14:paraId="0584F62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creeazaCerere.setBounds(1, 160, 150, 100);</w:t>
      </w:r>
    </w:p>
    <w:p w14:paraId="58E2D03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panel.add(creeazaCerere);</w:t>
      </w:r>
    </w:p>
    <w:p w14:paraId="105A965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E47331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C7FFA3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JButton home = new JButton("Home");</w:t>
      </w:r>
    </w:p>
    <w:p w14:paraId="24AF937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home.setBounds(1, 0, 150, 160);</w:t>
      </w:r>
    </w:p>
    <w:p w14:paraId="7EB8CA2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panel.add(home);</w:t>
      </w:r>
    </w:p>
    <w:p w14:paraId="1230A53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6F3F27D6" w14:textId="77777777" w:rsidR="00D230A7" w:rsidRPr="00D230A7" w:rsidRDefault="00D230A7" w:rsidP="00D230A7">
      <w:pPr>
        <w:rPr>
          <w:rFonts w:eastAsia="Consolas"/>
        </w:rPr>
      </w:pPr>
    </w:p>
    <w:p w14:paraId="64E83C6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3C62C27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Dimension dimension = Toolkit.getDefaultToolkit().getScreenSize();</w:t>
      </w:r>
    </w:p>
    <w:p w14:paraId="33CC2BA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int x = (int) ((dimension.getWidth() - frame.getWidth()) / 5);</w:t>
      </w:r>
    </w:p>
    <w:p w14:paraId="3AB34AE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int y = (int) ((dimension.getHeight() - frame.getHeight()) / 6);</w:t>
      </w:r>
    </w:p>
    <w:p w14:paraId="0B4D8AB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frame.setLocation(x, y);</w:t>
      </w:r>
    </w:p>
    <w:p w14:paraId="38CE44B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5C2E5AC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panel.setLayout(null);</w:t>
      </w:r>
    </w:p>
    <w:p w14:paraId="795E20C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panel.setBorder(BorderFactory.createEmptyBorder(100, 10, 10, 10));</w:t>
      </w:r>
    </w:p>
    <w:p w14:paraId="2B1D000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frame.setDefaultCloseOperation(WindowConstants.EXIT_ON_CLOSE);</w:t>
      </w:r>
    </w:p>
    <w:p w14:paraId="12972F8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frame.add(panel);</w:t>
      </w:r>
    </w:p>
    <w:p w14:paraId="4D06910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frame.setSize(1000, 700);</w:t>
      </w:r>
    </w:p>
    <w:p w14:paraId="0FF77F1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frame.setVisible(true);</w:t>
      </w:r>
    </w:p>
    <w:p w14:paraId="24D4116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6ACEAD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ImageIcon img = new ImageIcon("E:\\education.png");</w:t>
      </w:r>
    </w:p>
    <w:p w14:paraId="62BA4A6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frame.setIconImage(img.getImage());</w:t>
      </w:r>
    </w:p>
    <w:p w14:paraId="1FC5BEB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frame.setTitle("Student Page");</w:t>
      </w:r>
    </w:p>
    <w:p w14:paraId="0032562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</w:t>
      </w:r>
    </w:p>
    <w:p w14:paraId="261F468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setVisible(true);</w:t>
      </w:r>
    </w:p>
    <w:p w14:paraId="18E132F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setDefaultCloseOperation(JFrame.HIDE_ON_CLOSE);</w:t>
      </w:r>
    </w:p>
    <w:p w14:paraId="126BE22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logOut.addActionListener(new ActionListener() {</w:t>
      </w:r>
    </w:p>
    <w:p w14:paraId="4FCFB82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public void actionPerformed(ActionEvent ae) {</w:t>
      </w:r>
    </w:p>
    <w:p w14:paraId="6ED87CA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frame.setVisible(false);</w:t>
      </w:r>
    </w:p>
    <w:p w14:paraId="0233976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frame.dispose();</w:t>
      </w:r>
    </w:p>
    <w:p w14:paraId="1044C1E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new Login();</w:t>
      </w:r>
    </w:p>
    <w:p w14:paraId="38CFB98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}});</w:t>
      </w:r>
    </w:p>
    <w:p w14:paraId="140E1FA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CE123C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6427836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lastRenderedPageBreak/>
        <w:t xml:space="preserve">        JButton stergeSedinta = new JButton("Delete");</w:t>
      </w:r>
    </w:p>
    <w:p w14:paraId="5AE80FA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stergeSedinta.setBounds(810, 590, 100, 40);</w:t>
      </w:r>
    </w:p>
    <w:p w14:paraId="13AD7DB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stergeSedinta.setFont(new Font("Sans", Font.BOLD, 20));</w:t>
      </w:r>
    </w:p>
    <w:p w14:paraId="01BBCB1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panel.add(stergeSedinta);</w:t>
      </w:r>
    </w:p>
    <w:p w14:paraId="1C6AF86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4EC7CF4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titluCreeazaCerere = new JLabel("Create Request");</w:t>
      </w:r>
    </w:p>
    <w:p w14:paraId="6268859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titluCreeazaCerere.setFont(new Font("Serif", Font.BOLD, 30));</w:t>
      </w:r>
    </w:p>
    <w:p w14:paraId="5ED958F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titluCreeazaCerere.setSize(500, 40);</w:t>
      </w:r>
    </w:p>
    <w:p w14:paraId="5337635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titluCreeazaCerere.setLocation(470, 100);</w:t>
      </w:r>
    </w:p>
    <w:p w14:paraId="0EEA9F0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panel.add(titluCreeazaCerere);</w:t>
      </w:r>
    </w:p>
    <w:p w14:paraId="59E39FA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C70371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nume = new JLabel("Name:");</w:t>
      </w:r>
    </w:p>
    <w:p w14:paraId="47FE1F0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nume.setFont(new Font("Serif", Font.BOLD, 30));</w:t>
      </w:r>
    </w:p>
    <w:p w14:paraId="7AF9602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nume.setSize(300, 40);</w:t>
      </w:r>
    </w:p>
    <w:p w14:paraId="4BEAA7B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nume.setLocation(300, 190);</w:t>
      </w:r>
    </w:p>
    <w:p w14:paraId="0431C2F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panel.add(nume);</w:t>
      </w:r>
    </w:p>
    <w:p w14:paraId="04117E9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2E32EA5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 = new JLabel("Discipline:");</w:t>
      </w:r>
    </w:p>
    <w:p w14:paraId="7254998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materie.setFont(new Font("Serif", Font.BOLD, 30));</w:t>
      </w:r>
    </w:p>
    <w:p w14:paraId="32933B1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materie.setSize(300, 40);</w:t>
      </w:r>
    </w:p>
    <w:p w14:paraId="554EDA3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materie.setLocation(300, 250);</w:t>
      </w:r>
    </w:p>
    <w:p w14:paraId="4D16494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panel.add(materie);</w:t>
      </w:r>
    </w:p>
    <w:p w14:paraId="6B06AFD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A95A78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JButton send = new JButton("Send");</w:t>
      </w:r>
    </w:p>
    <w:p w14:paraId="5A488B6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send.setBounds(610, 540, 100, 40);</w:t>
      </w:r>
    </w:p>
    <w:p w14:paraId="2C19ED6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send.setFont(new Font("Sans",Font.BOLD,20));</w:t>
      </w:r>
    </w:p>
    <w:p w14:paraId="79B463B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panel.add(send);</w:t>
      </w:r>
    </w:p>
    <w:p w14:paraId="1862A6F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1BAC4E3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tnume = new JTextField();</w:t>
      </w:r>
    </w:p>
    <w:p w14:paraId="3C4055F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tnume.setFont(new Font("Serif", Font.BOLD, 20));</w:t>
      </w:r>
    </w:p>
    <w:p w14:paraId="0B2EA5F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tnume.setSize(300, 40);</w:t>
      </w:r>
    </w:p>
    <w:p w14:paraId="17A2E32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tnume.setLocation(405, 195);</w:t>
      </w:r>
    </w:p>
    <w:p w14:paraId="5EF04B5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panel.add(tnume);</w:t>
      </w:r>
    </w:p>
    <w:p w14:paraId="438841F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5D56B0D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materiiBox = new JComboBox(materii);</w:t>
      </w:r>
    </w:p>
    <w:p w14:paraId="61CBE0D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materiiBox.setFont(new Font("Arial", Font.BOLD, 20));</w:t>
      </w:r>
    </w:p>
    <w:p w14:paraId="657E11D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materiiBox.setSize(275, 30);</w:t>
      </w:r>
    </w:p>
    <w:p w14:paraId="307F4E9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materiiBox.setLocation(430, 260);</w:t>
      </w:r>
    </w:p>
    <w:p w14:paraId="1EF7608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panel.add(materiiBox);</w:t>
      </w:r>
    </w:p>
    <w:p w14:paraId="1340160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1C9A00B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dataText = new JLabel("Date:");</w:t>
      </w:r>
    </w:p>
    <w:p w14:paraId="5B19E46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dataText.setFont(new Font("Serif", Font.BOLD, 30));</w:t>
      </w:r>
    </w:p>
    <w:p w14:paraId="0B5B927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dataText.setSize(300, 40);</w:t>
      </w:r>
    </w:p>
    <w:p w14:paraId="530FAE2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dataText.setLocation(300, 310);</w:t>
      </w:r>
    </w:p>
    <w:p w14:paraId="1B99323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panel.add(dataText);</w:t>
      </w:r>
    </w:p>
    <w:p w14:paraId="5F27265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BF7B03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date = new JComboBox(dates);</w:t>
      </w:r>
    </w:p>
    <w:p w14:paraId="682F7C6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date.setFont(new Font("Serif", Font.PLAIN, 15));</w:t>
      </w:r>
    </w:p>
    <w:p w14:paraId="00C365C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date.setSize(100, 30);</w:t>
      </w:r>
    </w:p>
    <w:p w14:paraId="6324B3F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lastRenderedPageBreak/>
        <w:t xml:space="preserve">        date.setLocation(400, 318);</w:t>
      </w:r>
    </w:p>
    <w:p w14:paraId="12193D2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panel.add(date);</w:t>
      </w:r>
    </w:p>
    <w:p w14:paraId="6D4B394F" w14:textId="77777777" w:rsidR="00D230A7" w:rsidRPr="00D230A7" w:rsidRDefault="00D230A7" w:rsidP="00D230A7">
      <w:pPr>
        <w:rPr>
          <w:rFonts w:eastAsia="Consolas"/>
        </w:rPr>
      </w:pPr>
    </w:p>
    <w:p w14:paraId="79E2847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month = new JComboBox(months);</w:t>
      </w:r>
    </w:p>
    <w:p w14:paraId="02015B6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month.setFont(new Font("Serif", Font.PLAIN, 15));</w:t>
      </w:r>
    </w:p>
    <w:p w14:paraId="091BFD2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month.setSize(100, 30);</w:t>
      </w:r>
    </w:p>
    <w:p w14:paraId="11CB4AE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month.setLocation(505, 318);</w:t>
      </w:r>
    </w:p>
    <w:p w14:paraId="3F05AEA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panel.add(month);</w:t>
      </w:r>
    </w:p>
    <w:p w14:paraId="5809AAA6" w14:textId="77777777" w:rsidR="00D230A7" w:rsidRPr="00D230A7" w:rsidRDefault="00D230A7" w:rsidP="00D230A7">
      <w:pPr>
        <w:rPr>
          <w:rFonts w:eastAsia="Consolas"/>
        </w:rPr>
      </w:pPr>
    </w:p>
    <w:p w14:paraId="05E4750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year = new JComboBox(years);</w:t>
      </w:r>
    </w:p>
    <w:p w14:paraId="286A556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year.setFont(new Font("Serif", Font.PLAIN, 15));</w:t>
      </w:r>
    </w:p>
    <w:p w14:paraId="125B0B5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year.setSize(100, 30);</w:t>
      </w:r>
    </w:p>
    <w:p w14:paraId="49CDCD0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year.setLocation(610, 318);</w:t>
      </w:r>
    </w:p>
    <w:p w14:paraId="77409FD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panel.add(year);</w:t>
      </w:r>
    </w:p>
    <w:p w14:paraId="05413B2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3286E94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listaSed = new JList&lt;String&gt;(listaSedinte);</w:t>
      </w:r>
    </w:p>
    <w:p w14:paraId="7CAF7B9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listaSed.setFont(new Font("Serif", Font.PLAIN, 20));</w:t>
      </w:r>
    </w:p>
    <w:p w14:paraId="732632C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listaSed.setSize(680, 500);</w:t>
      </w:r>
    </w:p>
    <w:p w14:paraId="1B7759D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listaSed.setLocation(230, 50);</w:t>
      </w:r>
    </w:p>
    <w:p w14:paraId="4CBF04B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panel.add(listaSed);</w:t>
      </w:r>
    </w:p>
    <w:p w14:paraId="5725D33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6125289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titluDatePersonale = new JLabel("Personal data");</w:t>
      </w:r>
    </w:p>
    <w:p w14:paraId="6994195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titluDatePersonale.setFont(new Font("Serif", Font.BOLD, 30));</w:t>
      </w:r>
    </w:p>
    <w:p w14:paraId="719D775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titluDatePersonale.setSize(500, 40);</w:t>
      </w:r>
    </w:p>
    <w:p w14:paraId="40F9640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titluDatePersonale.setLocation(470, 100);</w:t>
      </w:r>
    </w:p>
    <w:p w14:paraId="3A7E7B2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panel.add(titluDatePersonale);</w:t>
      </w:r>
    </w:p>
    <w:p w14:paraId="2147DD5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5D0224D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numeHome = new JLabel("Username:");</w:t>
      </w:r>
    </w:p>
    <w:p w14:paraId="364C6A0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numeHome.setFont(new Font("Serif", Font.BOLD, 30));</w:t>
      </w:r>
    </w:p>
    <w:p w14:paraId="2C8D710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numeHome.setSize(300, 40);</w:t>
      </w:r>
    </w:p>
    <w:p w14:paraId="4936007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numeHome.setLocation(300, 200);</w:t>
      </w:r>
    </w:p>
    <w:p w14:paraId="37BDD1A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panel.add(numeHome);</w:t>
      </w:r>
    </w:p>
    <w:p w14:paraId="082061B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5D505FF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passwordHome = new JLabel("Password:");</w:t>
      </w:r>
    </w:p>
    <w:p w14:paraId="6F7FA94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passwordHome.setFont(new Font("Serif", Font.BOLD, 30));</w:t>
      </w:r>
    </w:p>
    <w:p w14:paraId="0F8DFB5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passwordHome.setSize(300, 40);</w:t>
      </w:r>
    </w:p>
    <w:p w14:paraId="54F0C7E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passwordHome.setLocation(300, 250);</w:t>
      </w:r>
    </w:p>
    <w:p w14:paraId="343277D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panel.add(passwordHome);</w:t>
      </w:r>
    </w:p>
    <w:p w14:paraId="0F2D059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4D3B72E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adresaHome = new JLabel("Mail Adress:");</w:t>
      </w:r>
    </w:p>
    <w:p w14:paraId="7CB4D37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adresaHome.setFont(new Font("Serif", Font.BOLD, 30));</w:t>
      </w:r>
    </w:p>
    <w:p w14:paraId="4021BFF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adresaHome.setSize(300, 40);</w:t>
      </w:r>
    </w:p>
    <w:p w14:paraId="69CD6B7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adresaHome.setLocation(300, 350);</w:t>
      </w:r>
    </w:p>
    <w:p w14:paraId="08A0E28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panel.add(adresaHome);</w:t>
      </w:r>
    </w:p>
    <w:p w14:paraId="1F1EA87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6318DC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dataNasteriiHome = new JLabel("Gender:");</w:t>
      </w:r>
    </w:p>
    <w:p w14:paraId="6619267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dataNasteriiHome.setFont(new Font("Serif", Font.BOLD, 30));</w:t>
      </w:r>
    </w:p>
    <w:p w14:paraId="6DE5AA5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dataNasteriiHome.setSize(300, 40);</w:t>
      </w:r>
    </w:p>
    <w:p w14:paraId="1EC41F1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dataNasteriiHome.setLocation(300, 300);</w:t>
      </w:r>
    </w:p>
    <w:p w14:paraId="64E9E01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lastRenderedPageBreak/>
        <w:t xml:space="preserve">        panel.add(dataNasteriiHome);</w:t>
      </w:r>
    </w:p>
    <w:p w14:paraId="7B47B72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94A9F0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facultateHome = new JLabel("Faculty:");</w:t>
      </w:r>
    </w:p>
    <w:p w14:paraId="0EC472A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facultateHome.setFont(new Font("Serif", Font.BOLD, 30));</w:t>
      </w:r>
    </w:p>
    <w:p w14:paraId="216ECAE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facultateHome.setSize(300, 40);</w:t>
      </w:r>
    </w:p>
    <w:p w14:paraId="326AEB2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facultateHome.setLocation(300, 400);</w:t>
      </w:r>
    </w:p>
    <w:p w14:paraId="4ACB9B2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panel.add(facultateHome);</w:t>
      </w:r>
    </w:p>
    <w:p w14:paraId="000BB6D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5C71BB6E" w14:textId="77777777" w:rsidR="00D230A7" w:rsidRPr="00D230A7" w:rsidRDefault="00D230A7" w:rsidP="00D230A7">
      <w:pPr>
        <w:rPr>
          <w:rFonts w:eastAsia="Consolas"/>
        </w:rPr>
      </w:pPr>
    </w:p>
    <w:p w14:paraId="123051B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62BAB58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2FD3387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creeazaRecenzie = new JLabel("Create Review");</w:t>
      </w:r>
    </w:p>
    <w:p w14:paraId="552AE69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creeazaRecenzie.setFont(new Font("Serif", Font.BOLD, 30));</w:t>
      </w:r>
    </w:p>
    <w:p w14:paraId="69DCAD6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creeazaRecenzie.setSize(500, 40);</w:t>
      </w:r>
    </w:p>
    <w:p w14:paraId="51F643D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creeazaRecenzie.setLocation(470, 100);</w:t>
      </w:r>
    </w:p>
    <w:p w14:paraId="6F95FBC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panel.add(creeazaRecenzie);</w:t>
      </w:r>
    </w:p>
    <w:p w14:paraId="67E9E01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124756B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nota = new JLabel("Rating");</w:t>
      </w:r>
    </w:p>
    <w:p w14:paraId="55D7257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nota.setFont(new Font("Serif", Font.BOLD, 30));</w:t>
      </w:r>
    </w:p>
    <w:p w14:paraId="39C6194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nota.setSize(500, 40);</w:t>
      </w:r>
    </w:p>
    <w:p w14:paraId="7FC4B61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nota.setLocation(300, 200);</w:t>
      </w:r>
    </w:p>
    <w:p w14:paraId="3889C55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panel.add(nota);</w:t>
      </w:r>
    </w:p>
    <w:p w14:paraId="1864EE6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31BB88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notaBox = new JComboBox(note);</w:t>
      </w:r>
    </w:p>
    <w:p w14:paraId="09838A6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notaBox.setFont(new Font("Arial", Font.BOLD, 20));</w:t>
      </w:r>
    </w:p>
    <w:p w14:paraId="16609C0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notaBox.setSize(275, 30);</w:t>
      </w:r>
    </w:p>
    <w:p w14:paraId="134DBA5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notaBox.setLocation(435, 208);</w:t>
      </w:r>
    </w:p>
    <w:p w14:paraId="27F3601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panel.add(notaBox);</w:t>
      </w:r>
    </w:p>
    <w:p w14:paraId="3EBB530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336D6EF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materieRecenzie = new JLabel("Discipline");</w:t>
      </w:r>
    </w:p>
    <w:p w14:paraId="0845D1E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materieRecenzie.setFont(new Font("Serif", Font.BOLD, 30));</w:t>
      </w:r>
    </w:p>
    <w:p w14:paraId="7991F67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materieRecenzie.setSize(500, 40);</w:t>
      </w:r>
    </w:p>
    <w:p w14:paraId="6FA8F68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materieRecenzie.setLocation(300, 250);</w:t>
      </w:r>
    </w:p>
    <w:p w14:paraId="4006044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panel.add(materieRecenzie);</w:t>
      </w:r>
    </w:p>
    <w:p w14:paraId="41DF58B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305BF39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materieBox = new JComboBox(materii);</w:t>
      </w:r>
    </w:p>
    <w:p w14:paraId="529C089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materieBox.setFont(new Font("Arial", Font.BOLD, 20));</w:t>
      </w:r>
    </w:p>
    <w:p w14:paraId="47039AC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materieBox.setSize(275, 30);</w:t>
      </w:r>
    </w:p>
    <w:p w14:paraId="70555DB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materieBox.setLocation(435, 258);</w:t>
      </w:r>
    </w:p>
    <w:p w14:paraId="15F83F3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panel.add(materieBox);</w:t>
      </w:r>
    </w:p>
    <w:p w14:paraId="6F9F15B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451233A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recenzie = new JLabel("Your comment");</w:t>
      </w:r>
    </w:p>
    <w:p w14:paraId="6653690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recenzie.setFont(new Font("Serif", Font.BOLD, 30));</w:t>
      </w:r>
    </w:p>
    <w:p w14:paraId="28F1EF1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recenzie.setSize(500, 40);</w:t>
      </w:r>
    </w:p>
    <w:p w14:paraId="646E174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recenzie.setLocation(300, 300);</w:t>
      </w:r>
    </w:p>
    <w:p w14:paraId="6E7EE08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panel.add(recenzie);</w:t>
      </w:r>
    </w:p>
    <w:p w14:paraId="14791CB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54FB22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trecenzie = new JTextArea();</w:t>
      </w:r>
    </w:p>
    <w:p w14:paraId="5D72974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trecenzie.setFont(new Font("Serif", Font.BOLD, 20));</w:t>
      </w:r>
    </w:p>
    <w:p w14:paraId="1022441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lastRenderedPageBreak/>
        <w:t xml:space="preserve">        trecenzie.setSize(550, 220);</w:t>
      </w:r>
    </w:p>
    <w:p w14:paraId="0D9B73F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trecenzie.setLocation(300, 350);</w:t>
      </w:r>
    </w:p>
    <w:p w14:paraId="1FBC680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panel.add(trecenzie);</w:t>
      </w:r>
    </w:p>
    <w:p w14:paraId="19EFAF3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1B2155D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trecenziileTale = new JLabel("Your Reviews");</w:t>
      </w:r>
    </w:p>
    <w:p w14:paraId="68E75E9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trecenziileTale.setFont(new Font("Serif", Font.BOLD, 30));</w:t>
      </w:r>
    </w:p>
    <w:p w14:paraId="0F25A5B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trecenziileTale.setSize(500, 40);</w:t>
      </w:r>
    </w:p>
    <w:p w14:paraId="32545BC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trecenziileTale.setLocation(470, 100);</w:t>
      </w:r>
    </w:p>
    <w:p w14:paraId="69513DB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panel.add(trecenziileTale);</w:t>
      </w:r>
    </w:p>
    <w:p w14:paraId="6CB8F18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</w:t>
      </w:r>
    </w:p>
    <w:p w14:paraId="0E16279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homeNume = new JTextField();</w:t>
      </w:r>
    </w:p>
    <w:p w14:paraId="02F9FFE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homeNume.setFont(new Font("Serif", Font.BOLD, 20));</w:t>
      </w:r>
    </w:p>
    <w:p w14:paraId="4BDB53A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homeNume.setSize(250, 40);</w:t>
      </w:r>
    </w:p>
    <w:p w14:paraId="382413F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homeNume.setLocation(490, 205);</w:t>
      </w:r>
    </w:p>
    <w:p w14:paraId="5B1FD33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panel.add(homeNume);</w:t>
      </w:r>
    </w:p>
    <w:p w14:paraId="6EF6939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homeNume.setEnabled(false);</w:t>
      </w:r>
    </w:p>
    <w:p w14:paraId="0488BA9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C6ABEE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homePassword = new JTextField();</w:t>
      </w:r>
    </w:p>
    <w:p w14:paraId="762B209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homePassword.setFont(new Font("Serif", Font.BOLD, 20));</w:t>
      </w:r>
    </w:p>
    <w:p w14:paraId="6F8D941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homePassword.setSize(250, 40);</w:t>
      </w:r>
    </w:p>
    <w:p w14:paraId="257858A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homePassword.setLocation(490, 255);</w:t>
      </w:r>
    </w:p>
    <w:p w14:paraId="14EEE8F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panel.add(homePassword);</w:t>
      </w:r>
    </w:p>
    <w:p w14:paraId="2C6B6EA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homePassword.setEnabled(false);</w:t>
      </w:r>
    </w:p>
    <w:p w14:paraId="30817F6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301276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homeDataNasterii = new JTextField();</w:t>
      </w:r>
    </w:p>
    <w:p w14:paraId="0E51488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homeDataNasterii.setFont(new Font("Serif", Font.BOLD, 20));</w:t>
      </w:r>
    </w:p>
    <w:p w14:paraId="5F57254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homeDataNasterii.setSize(250, 40);</w:t>
      </w:r>
    </w:p>
    <w:p w14:paraId="2D3CDE6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homeDataNasterii.setLocation(490, 305);</w:t>
      </w:r>
    </w:p>
    <w:p w14:paraId="132D845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panel.add(homeDataNasterii);</w:t>
      </w:r>
    </w:p>
    <w:p w14:paraId="543BC74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homeDataNasterii.setEnabled(false);</w:t>
      </w:r>
    </w:p>
    <w:p w14:paraId="1459441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3F96EB6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homeAdresa = new JTextField();</w:t>
      </w:r>
    </w:p>
    <w:p w14:paraId="1BD159E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homeAdresa.setFont(new Font("Serif", Font.BOLD, 20));</w:t>
      </w:r>
    </w:p>
    <w:p w14:paraId="497204E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homeAdresa.setSize(250, 40);</w:t>
      </w:r>
    </w:p>
    <w:p w14:paraId="3633B91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homeAdresa.setLocation(490, 355);</w:t>
      </w:r>
    </w:p>
    <w:p w14:paraId="794F60C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panel.add(homeAdresa);</w:t>
      </w:r>
    </w:p>
    <w:p w14:paraId="75413E9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homeAdresa.setEnabled(false);</w:t>
      </w:r>
    </w:p>
    <w:p w14:paraId="630BD20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5785D51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homeFacultate = new JTextField();</w:t>
      </w:r>
    </w:p>
    <w:p w14:paraId="444C150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homeFacultate.setFont(new Font("Serif", Font.BOLD, 20));</w:t>
      </w:r>
    </w:p>
    <w:p w14:paraId="35CF0F7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homeFacultate.setSize(250, 40);</w:t>
      </w:r>
    </w:p>
    <w:p w14:paraId="63925B3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homeFacultate.setLocation(490, 405);</w:t>
      </w:r>
    </w:p>
    <w:p w14:paraId="00C161C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panel.add(homeFacultate);</w:t>
      </w:r>
    </w:p>
    <w:p w14:paraId="15D02C1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homeFacultate.setEnabled(false);</w:t>
      </w:r>
    </w:p>
    <w:p w14:paraId="6E38355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D6223E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JButton modificaHome = new JButton("Modify Data");</w:t>
      </w:r>
    </w:p>
    <w:p w14:paraId="390925D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modificaHome.setBounds(620, 470, 120, 30);</w:t>
      </w:r>
    </w:p>
    <w:p w14:paraId="2EFEAFB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panel.add(modificaHome);</w:t>
      </w:r>
    </w:p>
    <w:p w14:paraId="7BA7887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652B5C0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lastRenderedPageBreak/>
        <w:t xml:space="preserve">        JButton salveazaButtonHome = new JButton("Save Data");</w:t>
      </w:r>
    </w:p>
    <w:p w14:paraId="4B75684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salveazaButtonHome.setBounds(500, 470, 120, 30);</w:t>
      </w:r>
    </w:p>
    <w:p w14:paraId="722F5F4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panel.add(salveazaButtonHome);</w:t>
      </w:r>
    </w:p>
    <w:p w14:paraId="1E67636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F5CAE2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oraCreeazaCerere = new JLabel("Time:");</w:t>
      </w:r>
    </w:p>
    <w:p w14:paraId="2191B1D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oraCreeazaCerere.setFont(new Font("Serif", Font.BOLD, 30));</w:t>
      </w:r>
    </w:p>
    <w:p w14:paraId="6D6023E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oraCreeazaCerere.setSize(300, 40);</w:t>
      </w:r>
    </w:p>
    <w:p w14:paraId="1C4E217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oraCreeazaCerere.setLocation(300, 360);</w:t>
      </w:r>
    </w:p>
    <w:p w14:paraId="7C67D13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panel.add(oraCreeazaCerere);</w:t>
      </w:r>
    </w:p>
    <w:p w14:paraId="35D1064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2EEB156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locCreeazaCerere = new JLabel("Place:");</w:t>
      </w:r>
    </w:p>
    <w:p w14:paraId="0BA200E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locCreeazaCerere.setFont(new Font("Serif", Font.BOLD, 30));</w:t>
      </w:r>
    </w:p>
    <w:p w14:paraId="6109F6A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locCreeazaCerere.setSize(300, 40);</w:t>
      </w:r>
    </w:p>
    <w:p w14:paraId="5649841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locCreeazaCerere.setLocation(300, 410);</w:t>
      </w:r>
    </w:p>
    <w:p w14:paraId="5D5C80F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panel.add(locCreeazaCerere);</w:t>
      </w:r>
    </w:p>
    <w:p w14:paraId="40CCD9E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DCF452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pretCreeazaCerere = new JLabel("Price:");</w:t>
      </w:r>
    </w:p>
    <w:p w14:paraId="639D071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pretCreeazaCerere.setFont(new Font("Serif", Font.BOLD, 30));</w:t>
      </w:r>
    </w:p>
    <w:p w14:paraId="1A26DFD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pretCreeazaCerere.setSize(300, 40);</w:t>
      </w:r>
    </w:p>
    <w:p w14:paraId="6066220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pretCreeazaCerere.setLocation(300, 460);</w:t>
      </w:r>
    </w:p>
    <w:p w14:paraId="493562F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panel.add(pretCreeazaCerere);</w:t>
      </w:r>
    </w:p>
    <w:p w14:paraId="20220BC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552987C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oraBox = new JComboBox(ora);</w:t>
      </w:r>
    </w:p>
    <w:p w14:paraId="354BFFD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oraBox.setFont(new Font("Arial", Font.BOLD, 20));</w:t>
      </w:r>
    </w:p>
    <w:p w14:paraId="3FA2CDA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oraBox.setSize(70, 30);</w:t>
      </w:r>
    </w:p>
    <w:p w14:paraId="63B90EE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oraBox.setLocation(430, 370);</w:t>
      </w:r>
    </w:p>
    <w:p w14:paraId="4D7DC8C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panel.add(oraBox);</w:t>
      </w:r>
    </w:p>
    <w:p w14:paraId="6D8D373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5D8D060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minuteBox = new JComboBox(minute);</w:t>
      </w:r>
    </w:p>
    <w:p w14:paraId="062D703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minuteBox.setFont(new Font("Arial", Font.BOLD, 20));</w:t>
      </w:r>
    </w:p>
    <w:p w14:paraId="1837E6B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minuteBox.setSize(70, 30);</w:t>
      </w:r>
    </w:p>
    <w:p w14:paraId="339B05C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minuteBox.setLocation(510, 370);</w:t>
      </w:r>
    </w:p>
    <w:p w14:paraId="5D394A1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panel.add(minuteBox);</w:t>
      </w:r>
    </w:p>
    <w:p w14:paraId="79DCCB1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2668370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locBox = new JComboBox(loc);</w:t>
      </w:r>
    </w:p>
    <w:p w14:paraId="0713E32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locBox.setFont(new Font("Arial", Font.BOLD, 20));</w:t>
      </w:r>
    </w:p>
    <w:p w14:paraId="20FF3B2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locBox.setSize(180, 30);</w:t>
      </w:r>
    </w:p>
    <w:p w14:paraId="7A8DCA3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locBox.setLocation(400, 420);</w:t>
      </w:r>
    </w:p>
    <w:p w14:paraId="2C92B76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panel.add(locBox);</w:t>
      </w:r>
    </w:p>
    <w:p w14:paraId="1391EE9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6079DA7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pretBox = new JComboBox(pret);</w:t>
      </w:r>
    </w:p>
    <w:p w14:paraId="3DBFAE8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pretBox.setFont(new Font("Arial", Font.BOLD, 20));</w:t>
      </w:r>
    </w:p>
    <w:p w14:paraId="7D971E9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pretBox.setSize(180, 30);</w:t>
      </w:r>
    </w:p>
    <w:p w14:paraId="297DBE3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pretBox.setLocation(400, 470);</w:t>
      </w:r>
    </w:p>
    <w:p w14:paraId="57F6BD0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panel.add(pretBox);</w:t>
      </w:r>
    </w:p>
    <w:p w14:paraId="2FBDFA0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262E960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trimiteRecenzie = new JButton("Send");</w:t>
      </w:r>
    </w:p>
    <w:p w14:paraId="643E1AB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trimiteRecenzie.setBounds(730, 585, 120, 30);</w:t>
      </w:r>
    </w:p>
    <w:p w14:paraId="3D94346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panel.add(trimiteRecenzie);</w:t>
      </w:r>
    </w:p>
    <w:p w14:paraId="79AB1D4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lastRenderedPageBreak/>
        <w:t xml:space="preserve">       </w:t>
      </w:r>
    </w:p>
    <w:p w14:paraId="348FCA3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trimiteRecenzie.addActionListener(new ActionListener() {</w:t>
      </w:r>
    </w:p>
    <w:p w14:paraId="0B4CB51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public void actionPerformed(ActionEvent e) {</w:t>
      </w:r>
    </w:p>
    <w:p w14:paraId="18CAD29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numeReviewer;</w:t>
      </w:r>
    </w:p>
    <w:p w14:paraId="37FD07E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rating;</w:t>
      </w:r>
    </w:p>
    <w:p w14:paraId="0123F83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comment;</w:t>
      </w:r>
    </w:p>
    <w:p w14:paraId="5BF70A2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discipline;</w:t>
      </w:r>
    </w:p>
    <w:p w14:paraId="2F4DA41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username = new String();</w:t>
      </w:r>
    </w:p>
    <w:p w14:paraId="509D839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</w:t>
      </w:r>
    </w:p>
    <w:p w14:paraId="45CEF5C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line;</w:t>
      </w:r>
    </w:p>
    <w:p w14:paraId="2FB7A1A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BufferedReader reader;</w:t>
      </w:r>
    </w:p>
    <w:p w14:paraId="32C1F6D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try {</w:t>
      </w:r>
    </w:p>
    <w:p w14:paraId="56264D4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reader = new BufferedReader(new FileReader("savedUsAndPass.txt"));</w:t>
      </w:r>
    </w:p>
    <w:p w14:paraId="16703E3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</w:t>
      </w:r>
    </w:p>
    <w:p w14:paraId="6B109DF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while ((line = reader.readLine()) != null) {</w:t>
      </w:r>
    </w:p>
    <w:p w14:paraId="778A38C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String fields[]=line.split(",");</w:t>
      </w:r>
    </w:p>
    <w:p w14:paraId="0CB1B90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username=fields[0];</w:t>
      </w:r>
    </w:p>
    <w:p w14:paraId="191365E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</w:t>
      </w:r>
    </w:p>
    <w:p w14:paraId="1839498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} </w:t>
      </w:r>
    </w:p>
    <w:p w14:paraId="68C593A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}catch (IOException e1) {</w:t>
      </w:r>
    </w:p>
    <w:p w14:paraId="7EBD896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</w:t>
      </w:r>
    </w:p>
    <w:p w14:paraId="484D7FF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e1.printStackTrace();</w:t>
      </w:r>
    </w:p>
    <w:p w14:paraId="6034476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50A43E9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numeReviewer=username;</w:t>
      </w:r>
    </w:p>
    <w:p w14:paraId="4802109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rating=(String)notaBox.getSelectedItem();</w:t>
      </w:r>
    </w:p>
    <w:p w14:paraId="1242E2E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comment=trecenzie.getText();</w:t>
      </w:r>
    </w:p>
    <w:p w14:paraId="2B08337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discipline=(String)materieBox.getSelectedItem();</w:t>
      </w:r>
    </w:p>
    <w:p w14:paraId="74AABA0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Review review = new Review(numeReviewer, rating, comment, discipline);</w:t>
      </w:r>
    </w:p>
    <w:p w14:paraId="54B0D83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RegisterReviews rr = new RegisterReviews();</w:t>
      </w:r>
    </w:p>
    <w:p w14:paraId="1F64BA0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try{    </w:t>
      </w:r>
    </w:p>
    <w:p w14:paraId="7641BA3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rr.RegisterRev("Reviews.txt", review);</w:t>
      </w:r>
    </w:p>
    <w:p w14:paraId="5292C79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JOptionPane.showMessageDialog(null, "Your review has been sent");</w:t>
      </w:r>
    </w:p>
    <w:p w14:paraId="640001C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trecenzie.setText("");</w:t>
      </w:r>
    </w:p>
    <w:p w14:paraId="6F51679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}catch(IOException exc){</w:t>
      </w:r>
    </w:p>
    <w:p w14:paraId="2100EBF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exc.getMessage();</w:t>
      </w:r>
    </w:p>
    <w:p w14:paraId="3B686AC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2FD4E8D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15F4B7A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});</w:t>
      </w:r>
    </w:p>
    <w:p w14:paraId="683642B4" w14:textId="77777777" w:rsidR="00D230A7" w:rsidRPr="00D230A7" w:rsidRDefault="00D230A7" w:rsidP="00D230A7">
      <w:pPr>
        <w:rPr>
          <w:rFonts w:eastAsia="Consolas"/>
        </w:rPr>
      </w:pPr>
    </w:p>
    <w:p w14:paraId="04A9E6B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listaRec = new JList&lt;String&gt;(listaRecenzii);</w:t>
      </w:r>
    </w:p>
    <w:p w14:paraId="0504762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listaRec.setFont(new Font("Serif", Font.PLAIN, 15));</w:t>
      </w:r>
    </w:p>
    <w:p w14:paraId="1734E20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listaRec.setSize(680, 350);</w:t>
      </w:r>
    </w:p>
    <w:p w14:paraId="62CFDAB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listaRec.setLocation(230, 140);</w:t>
      </w:r>
    </w:p>
    <w:p w14:paraId="5B05A25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panel.add(listaRec);</w:t>
      </w:r>
    </w:p>
    <w:p w14:paraId="023124D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325E378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recenzii.addActionListener(new ActionListener() {</w:t>
      </w:r>
    </w:p>
    <w:p w14:paraId="6384E21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public void actionPerformed(ActionEvent e) {</w:t>
      </w:r>
    </w:p>
    <w:p w14:paraId="7BE2E8C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username = new String();</w:t>
      </w:r>
    </w:p>
    <w:p w14:paraId="4B099C6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line;</w:t>
      </w:r>
    </w:p>
    <w:p w14:paraId="4AC2ABA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lastRenderedPageBreak/>
        <w:t xml:space="preserve">                BufferedReader reader;</w:t>
      </w:r>
    </w:p>
    <w:p w14:paraId="293F3BD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try {</w:t>
      </w:r>
    </w:p>
    <w:p w14:paraId="79E8A19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reader = new BufferedReader(new FileReader("savedUsAndPass.txt"));</w:t>
      </w:r>
    </w:p>
    <w:p w14:paraId="6C8B236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</w:t>
      </w:r>
    </w:p>
    <w:p w14:paraId="30DAC7D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while ((line = reader.readLine()) != null) {</w:t>
      </w:r>
    </w:p>
    <w:p w14:paraId="54325D3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String fields[]=line.split(",");</w:t>
      </w:r>
    </w:p>
    <w:p w14:paraId="2B2E474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username=fields[0];</w:t>
      </w:r>
    </w:p>
    <w:p w14:paraId="2971D2F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} </w:t>
      </w:r>
    </w:p>
    <w:p w14:paraId="0EB691C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}catch (IOException e1) {</w:t>
      </w:r>
    </w:p>
    <w:p w14:paraId="0D03C03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</w:t>
      </w:r>
    </w:p>
    <w:p w14:paraId="63F28D1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e1.printStackTrace();</w:t>
      </w:r>
    </w:p>
    <w:p w14:paraId="6B1ACC1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7E15A04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int i=0;</w:t>
      </w:r>
    </w:p>
    <w:p w14:paraId="1EB25D3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try{</w:t>
      </w:r>
    </w:p>
    <w:p w14:paraId="3BAE10D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reader = new BufferedReader(new FileReader("Reviews.txt"));</w:t>
      </w:r>
    </w:p>
    <w:p w14:paraId="1FC810F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String[] split;</w:t>
      </w:r>
    </w:p>
    <w:p w14:paraId="593FDB4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while ((line = reader.readLine()) != null) {  </w:t>
      </w:r>
    </w:p>
    <w:p w14:paraId="01CBFCD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    split = line.split(",");</w:t>
      </w:r>
    </w:p>
    <w:p w14:paraId="09AEEFD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    if(split[0].equals(username)){                     </w:t>
      </w:r>
    </w:p>
    <w:p w14:paraId="1732CB2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    listaRecenzii[i]=line;</w:t>
      </w:r>
    </w:p>
    <w:p w14:paraId="12A806F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    i++;</w:t>
      </w:r>
    </w:p>
    <w:p w14:paraId="5320666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    }</w:t>
      </w:r>
    </w:p>
    <w:p w14:paraId="1D0604E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}</w:t>
      </w:r>
    </w:p>
    <w:p w14:paraId="0AF6F4F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}catch(IOException exc){</w:t>
      </w:r>
    </w:p>
    <w:p w14:paraId="3F20D33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    exc.getMessage();</w:t>
      </w:r>
    </w:p>
    <w:p w14:paraId="6954C2B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}</w:t>
      </w:r>
    </w:p>
    <w:p w14:paraId="73BFEF5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254D507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});</w:t>
      </w:r>
    </w:p>
    <w:p w14:paraId="2214D54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home.addActionListener(new ActionListener() {</w:t>
      </w:r>
    </w:p>
    <w:p w14:paraId="1445C0E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public void actionPerformed(ActionEvent e) {</w:t>
      </w:r>
    </w:p>
    <w:p w14:paraId="53074BA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bunVenit.hide();</w:t>
      </w:r>
    </w:p>
    <w:p w14:paraId="59EDC2F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informatii.hide();</w:t>
      </w:r>
    </w:p>
    <w:p w14:paraId="115D8F9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stergeSedinta.hide();</w:t>
      </w:r>
    </w:p>
    <w:p w14:paraId="4D5B6CF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materiiBox.hide();</w:t>
      </w:r>
    </w:p>
    <w:p w14:paraId="47707EB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tnume.hide();</w:t>
      </w:r>
    </w:p>
    <w:p w14:paraId="41BA591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send.hide();</w:t>
      </w:r>
    </w:p>
    <w:p w14:paraId="24F9D2E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materie.hide();</w:t>
      </w:r>
    </w:p>
    <w:p w14:paraId="1F1CBD3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nume.hide();</w:t>
      </w:r>
    </w:p>
    <w:p w14:paraId="2C92A90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dataText.hide();</w:t>
      </w:r>
    </w:p>
    <w:p w14:paraId="116BACD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date.hide();</w:t>
      </w:r>
    </w:p>
    <w:p w14:paraId="6AD3780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month.hide();</w:t>
      </w:r>
    </w:p>
    <w:p w14:paraId="4DB03A9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year.hide();</w:t>
      </w:r>
    </w:p>
    <w:p w14:paraId="7CC3DC7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titluCreeazaCerere.hide();</w:t>
      </w:r>
    </w:p>
    <w:p w14:paraId="00ED8A8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listaSed.hide();</w:t>
      </w:r>
    </w:p>
    <w:p w14:paraId="33E78FF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titluDatePersonale.show();</w:t>
      </w:r>
    </w:p>
    <w:p w14:paraId="5589EDE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numeHome.show();</w:t>
      </w:r>
    </w:p>
    <w:p w14:paraId="2778F56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passwordHome.show();</w:t>
      </w:r>
    </w:p>
    <w:p w14:paraId="666C166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adresaHome.show();</w:t>
      </w:r>
    </w:p>
    <w:p w14:paraId="5BA5973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dataNasteriiHome.show();</w:t>
      </w:r>
    </w:p>
    <w:p w14:paraId="7AA7BCB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lastRenderedPageBreak/>
        <w:t xml:space="preserve">                facultateHome.show();</w:t>
      </w:r>
    </w:p>
    <w:p w14:paraId="1000F76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nota.hide();</w:t>
      </w:r>
    </w:p>
    <w:p w14:paraId="1020FD2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notaBox.hide();</w:t>
      </w:r>
    </w:p>
    <w:p w14:paraId="5C9D3C0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materieRecenzie.hide();</w:t>
      </w:r>
    </w:p>
    <w:p w14:paraId="1714B77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materieBox.hide();</w:t>
      </w:r>
    </w:p>
    <w:p w14:paraId="10CFA27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recenzie.hide();</w:t>
      </w:r>
    </w:p>
    <w:p w14:paraId="0899166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creeazaRecenzie.hide();</w:t>
      </w:r>
    </w:p>
    <w:p w14:paraId="73FC954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trecenzie.hide();</w:t>
      </w:r>
    </w:p>
    <w:p w14:paraId="3BF893C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trecenziileTale.hide();</w:t>
      </w:r>
    </w:p>
    <w:p w14:paraId="4A4AD77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homeNume.show();</w:t>
      </w:r>
    </w:p>
    <w:p w14:paraId="3437FE3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homePassword.show();</w:t>
      </w:r>
    </w:p>
    <w:p w14:paraId="631F661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homeDataNasterii.show();</w:t>
      </w:r>
    </w:p>
    <w:p w14:paraId="469CFE8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homeAdresa.show();</w:t>
      </w:r>
    </w:p>
    <w:p w14:paraId="0FDCC63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homeFacultate.show();</w:t>
      </w:r>
    </w:p>
    <w:p w14:paraId="23AD625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modificaHome.show();</w:t>
      </w:r>
    </w:p>
    <w:p w14:paraId="4DA31B3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salveazaButtonHome.show();</w:t>
      </w:r>
    </w:p>
    <w:p w14:paraId="0558FFB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locCreeazaCerere.hide();</w:t>
      </w:r>
    </w:p>
    <w:p w14:paraId="4257531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oraCreeazaCerere.hide();</w:t>
      </w:r>
    </w:p>
    <w:p w14:paraId="2B1C89D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pretCreeazaCerere.hide();</w:t>
      </w:r>
    </w:p>
    <w:p w14:paraId="00E155E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oraBox.hide();</w:t>
      </w:r>
    </w:p>
    <w:p w14:paraId="5FA8388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minuteBox.hide();</w:t>
      </w:r>
    </w:p>
    <w:p w14:paraId="538CADA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locBox.hide();</w:t>
      </w:r>
    </w:p>
    <w:p w14:paraId="56EF414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pretBox.hide();</w:t>
      </w:r>
    </w:p>
    <w:p w14:paraId="33A8179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trimiteRecenzie.hide();</w:t>
      </w:r>
    </w:p>
    <w:p w14:paraId="529CAFD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listaRec.hide();</w:t>
      </w:r>
    </w:p>
    <w:p w14:paraId="60121A8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username = new String();</w:t>
      </w:r>
    </w:p>
    <w:p w14:paraId="3191787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password = new String();</w:t>
      </w:r>
    </w:p>
    <w:p w14:paraId="34C6BCD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line;</w:t>
      </w:r>
    </w:p>
    <w:p w14:paraId="4746DDD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BufferedReader reader;</w:t>
      </w:r>
    </w:p>
    <w:p w14:paraId="04B87BB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try {</w:t>
      </w:r>
    </w:p>
    <w:p w14:paraId="346FA8D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reader = new BufferedReader(new FileReader("savedUsAndPass.txt"));</w:t>
      </w:r>
    </w:p>
    <w:p w14:paraId="3AAD669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</w:t>
      </w:r>
    </w:p>
    <w:p w14:paraId="2945C64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while ((line = reader.readLine()) != null) {</w:t>
      </w:r>
    </w:p>
    <w:p w14:paraId="74D4BC0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String fields[]=line.split(",");</w:t>
      </w:r>
    </w:p>
    <w:p w14:paraId="203E4CC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username=fields[0];</w:t>
      </w:r>
    </w:p>
    <w:p w14:paraId="11137DD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password=fields[1];</w:t>
      </w:r>
    </w:p>
    <w:p w14:paraId="33CEEF3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} </w:t>
      </w:r>
    </w:p>
    <w:p w14:paraId="24BB78C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}catch (IOException e1) {</w:t>
      </w:r>
    </w:p>
    <w:p w14:paraId="471550C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</w:t>
      </w:r>
    </w:p>
    <w:p w14:paraId="17C9682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e1.printStackTrace();</w:t>
      </w:r>
    </w:p>
    <w:p w14:paraId="24AE0D1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4439128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try {</w:t>
      </w:r>
    </w:p>
    <w:p w14:paraId="5C88C9D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reader = new BufferedReader(new FileReader("Users.txt"));</w:t>
      </w:r>
    </w:p>
    <w:p w14:paraId="06B32BA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229F29A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while ((line = reader.readLine()) != null) {</w:t>
      </w:r>
    </w:p>
    <w:p w14:paraId="4F0E6A3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String[] fields2 = line.split(",");</w:t>
      </w:r>
    </w:p>
    <w:p w14:paraId="770D01A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if (fields2[0].equals(username) &amp;&amp; fields2[2].equals(password)) {</w:t>
      </w:r>
    </w:p>
    <w:p w14:paraId="4904C59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homeNume.setText(username);</w:t>
      </w:r>
    </w:p>
    <w:p w14:paraId="571E44E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homePassword.setText(password);</w:t>
      </w:r>
    </w:p>
    <w:p w14:paraId="3F45E0C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lastRenderedPageBreak/>
        <w:t xml:space="preserve">                homeAdresa.setText(fields2[1]);</w:t>
      </w:r>
    </w:p>
    <w:p w14:paraId="76CC249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homeDataNasterii.setText(fields2[3]);</w:t>
      </w:r>
    </w:p>
    <w:p w14:paraId="10A515A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homeFacultate.setText(fields2[6]);    </w:t>
      </w:r>
    </w:p>
    <w:p w14:paraId="283C0B6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228EF5B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6175524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}catch (IOException e1) {</w:t>
      </w:r>
    </w:p>
    <w:p w14:paraId="6CE1939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</w:t>
      </w:r>
    </w:p>
    <w:p w14:paraId="24E77A4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e1.printStackTrace();</w:t>
      </w:r>
    </w:p>
    <w:p w14:paraId="5F4B6DE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6BC33A6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3BA3C62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14F5861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});</w:t>
      </w:r>
    </w:p>
    <w:p w14:paraId="2A25AB2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modificaHome.addActionListener(new ActionListener() {</w:t>
      </w:r>
    </w:p>
    <w:p w14:paraId="02238A4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public void actionPerformed(ActionEvent e) {</w:t>
      </w:r>
    </w:p>
    <w:p w14:paraId="287C857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homeNume.setEnabled(true);</w:t>
      </w:r>
    </w:p>
    <w:p w14:paraId="4C19A8A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homePassword.setEnabled(true);</w:t>
      </w:r>
    </w:p>
    <w:p w14:paraId="0F68383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homeAdresa.setEnabled(true);</w:t>
      </w:r>
    </w:p>
    <w:p w14:paraId="2C420B4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homeDataNasterii.setEnabled(true);</w:t>
      </w:r>
    </w:p>
    <w:p w14:paraId="7CB8309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homeFacultate.setEnabled(true);</w:t>
      </w:r>
    </w:p>
    <w:p w14:paraId="412DADE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10748F7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});</w:t>
      </w:r>
    </w:p>
    <w:p w14:paraId="62AFC1CF" w14:textId="77777777" w:rsidR="00D230A7" w:rsidRPr="00D230A7" w:rsidRDefault="00D230A7" w:rsidP="00D230A7">
      <w:pPr>
        <w:rPr>
          <w:rFonts w:eastAsia="Consolas"/>
        </w:rPr>
      </w:pPr>
    </w:p>
    <w:p w14:paraId="0BAB014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creeazaCerere.addActionListener(new ActionListener() {</w:t>
      </w:r>
    </w:p>
    <w:p w14:paraId="3A5D144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public void actionPerformed(ActionEvent e) {</w:t>
      </w:r>
    </w:p>
    <w:p w14:paraId="1FDEC71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bunVenit.hide();</w:t>
      </w:r>
    </w:p>
    <w:p w14:paraId="4087E5F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informatii.hide();</w:t>
      </w:r>
    </w:p>
    <w:p w14:paraId="388EFCB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stergeSedinta.hide();</w:t>
      </w:r>
    </w:p>
    <w:p w14:paraId="6080EDB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materiiBox.show();</w:t>
      </w:r>
    </w:p>
    <w:p w14:paraId="4D2C500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tnume.show();</w:t>
      </w:r>
    </w:p>
    <w:p w14:paraId="380738D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send.show();</w:t>
      </w:r>
    </w:p>
    <w:p w14:paraId="081C8C9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materie.show();</w:t>
      </w:r>
    </w:p>
    <w:p w14:paraId="4A493ED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nume.show();</w:t>
      </w:r>
    </w:p>
    <w:p w14:paraId="76FC7F5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dataText.show();</w:t>
      </w:r>
    </w:p>
    <w:p w14:paraId="4FAF1B0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date.show();</w:t>
      </w:r>
    </w:p>
    <w:p w14:paraId="0BABD7E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month.show();</w:t>
      </w:r>
    </w:p>
    <w:p w14:paraId="5A86408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year.show();</w:t>
      </w:r>
    </w:p>
    <w:p w14:paraId="6B679C0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titluCreeazaCerere.show();</w:t>
      </w:r>
    </w:p>
    <w:p w14:paraId="00D93F2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listaSed.hide();</w:t>
      </w:r>
    </w:p>
    <w:p w14:paraId="2957FAF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numeHome.hide();</w:t>
      </w:r>
    </w:p>
    <w:p w14:paraId="2F43494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titluDatePersonale.hide();</w:t>
      </w:r>
    </w:p>
    <w:p w14:paraId="435FA1B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passwordHome.hide();</w:t>
      </w:r>
    </w:p>
    <w:p w14:paraId="46CCCFE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adresaHome.hide();</w:t>
      </w:r>
    </w:p>
    <w:p w14:paraId="3A5092D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dataNasteriiHome.hide();</w:t>
      </w:r>
    </w:p>
    <w:p w14:paraId="401EAF6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facultateHome.hide();</w:t>
      </w:r>
    </w:p>
    <w:p w14:paraId="743BE61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nota.hide();</w:t>
      </w:r>
    </w:p>
    <w:p w14:paraId="38F630B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notaBox.hide();</w:t>
      </w:r>
    </w:p>
    <w:p w14:paraId="57B7667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materieRecenzie.hide();</w:t>
      </w:r>
    </w:p>
    <w:p w14:paraId="31E2035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materieBox.hide();</w:t>
      </w:r>
    </w:p>
    <w:p w14:paraId="46A64DC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recenzie.hide();</w:t>
      </w:r>
    </w:p>
    <w:p w14:paraId="7503E30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lastRenderedPageBreak/>
        <w:t xml:space="preserve">                creeazaRecenzie.hide();</w:t>
      </w:r>
    </w:p>
    <w:p w14:paraId="312A564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trecenzie.hide();</w:t>
      </w:r>
    </w:p>
    <w:p w14:paraId="403D5CB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trecenziileTale.hide();</w:t>
      </w:r>
    </w:p>
    <w:p w14:paraId="0D1B317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homeNume.hide();</w:t>
      </w:r>
    </w:p>
    <w:p w14:paraId="6745C9F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homePassword.hide();</w:t>
      </w:r>
    </w:p>
    <w:p w14:paraId="7B6309B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homeDataNasterii.hide();</w:t>
      </w:r>
    </w:p>
    <w:p w14:paraId="21786F4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homeAdresa.hide();</w:t>
      </w:r>
    </w:p>
    <w:p w14:paraId="24528AE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homeFacultate.hide();</w:t>
      </w:r>
    </w:p>
    <w:p w14:paraId="0DA7A70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modificaHome.hide();</w:t>
      </w:r>
    </w:p>
    <w:p w14:paraId="73BF424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salveazaButtonHome.hide();</w:t>
      </w:r>
    </w:p>
    <w:p w14:paraId="0B5DB6D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locCreeazaCerere.show();</w:t>
      </w:r>
    </w:p>
    <w:p w14:paraId="253C406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oraCreeazaCerere.show();</w:t>
      </w:r>
    </w:p>
    <w:p w14:paraId="13808C2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pretCreeazaCerere.show();</w:t>
      </w:r>
    </w:p>
    <w:p w14:paraId="458CDBD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oraBox.show();</w:t>
      </w:r>
    </w:p>
    <w:p w14:paraId="47DA27E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minuteBox.show();</w:t>
      </w:r>
    </w:p>
    <w:p w14:paraId="173AE67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locBox.show();</w:t>
      </w:r>
    </w:p>
    <w:p w14:paraId="49A78F7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pretBox.show();</w:t>
      </w:r>
    </w:p>
    <w:p w14:paraId="3C3778D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trimiteRecenzie.hide();</w:t>
      </w:r>
    </w:p>
    <w:p w14:paraId="3724655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listaRec.hide();</w:t>
      </w:r>
    </w:p>
    <w:p w14:paraId="0A50972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username = new String();</w:t>
      </w:r>
    </w:p>
    <w:p w14:paraId="50C3266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password = new String();</w:t>
      </w:r>
    </w:p>
    <w:p w14:paraId="69A6287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line;</w:t>
      </w:r>
    </w:p>
    <w:p w14:paraId="266A792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BufferedReader reader;</w:t>
      </w:r>
    </w:p>
    <w:p w14:paraId="5DB5A70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try {</w:t>
      </w:r>
    </w:p>
    <w:p w14:paraId="1CD6832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reader = new BufferedReader(new FileReader("savedUsAndPass.txt"));</w:t>
      </w:r>
    </w:p>
    <w:p w14:paraId="6C732CF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</w:t>
      </w:r>
    </w:p>
    <w:p w14:paraId="198FD9F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while ((line = reader.readLine()) != null) {</w:t>
      </w:r>
    </w:p>
    <w:p w14:paraId="3EAAA0D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String fields[]=line.split(",");</w:t>
      </w:r>
    </w:p>
    <w:p w14:paraId="32E9417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username=fields[0];</w:t>
      </w:r>
    </w:p>
    <w:p w14:paraId="3980E7D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password=fields[1];</w:t>
      </w:r>
    </w:p>
    <w:p w14:paraId="214A0D4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} </w:t>
      </w:r>
    </w:p>
    <w:p w14:paraId="30EB1F4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}catch (IOException e1) {</w:t>
      </w:r>
    </w:p>
    <w:p w14:paraId="471C98A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</w:t>
      </w:r>
    </w:p>
    <w:p w14:paraId="2F1903A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e1.printStackTrace();</w:t>
      </w:r>
    </w:p>
    <w:p w14:paraId="6DAEE8D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6A27C75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tnume.setText(username);</w:t>
      </w:r>
    </w:p>
    <w:p w14:paraId="13172DD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tnume.setEnabled(false);</w:t>
      </w:r>
    </w:p>
    <w:p w14:paraId="7B469E1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5F2CDF4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});</w:t>
      </w:r>
    </w:p>
    <w:p w14:paraId="577DB24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send.addActionListener(new ActionListener() {</w:t>
      </w:r>
    </w:p>
    <w:p w14:paraId="0C2D3CB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public void actionPerformed(ActionEvent e) {</w:t>
      </w:r>
    </w:p>
    <w:p w14:paraId="3E7DFF2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name;</w:t>
      </w:r>
    </w:p>
    <w:p w14:paraId="02B3805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discipline;</w:t>
      </w:r>
    </w:p>
    <w:p w14:paraId="3B4F9AB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date1;</w:t>
      </w:r>
    </w:p>
    <w:p w14:paraId="77F03EA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time;</w:t>
      </w:r>
    </w:p>
    <w:p w14:paraId="56A025B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place;</w:t>
      </w:r>
    </w:p>
    <w:p w14:paraId="58D2EAE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price;</w:t>
      </w:r>
    </w:p>
    <w:p w14:paraId="2E8AF74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Boolean isAccepted=false;</w:t>
      </w:r>
    </w:p>
    <w:p w14:paraId="243CA08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name=tnume.getText();</w:t>
      </w:r>
    </w:p>
    <w:p w14:paraId="44E7370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lastRenderedPageBreak/>
        <w:t xml:space="preserve">                discipline=(String)materiiBox.getSelectedItem();</w:t>
      </w:r>
    </w:p>
    <w:p w14:paraId="7537F00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date1= (String)date.getSelectedItem()+"/"+(String)month.getSelectedItem()+"/"+(String)year.getSelectedItem();</w:t>
      </w:r>
    </w:p>
    <w:p w14:paraId="7DFFEB2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time=(String)oraBox.getSelectedItem()+":"+(String)minuteBox.getSelectedItem();</w:t>
      </w:r>
    </w:p>
    <w:p w14:paraId="5DECEA0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place=(String)locBox.getSelectedItem();</w:t>
      </w:r>
    </w:p>
    <w:p w14:paraId="64DB8EB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price=(String)pretBox.getSelectedItem();</w:t>
      </w:r>
    </w:p>
    <w:p w14:paraId="55FF2A2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Request req = new Request(name,discipline,date1,time,place,price,isAccepted);</w:t>
      </w:r>
    </w:p>
    <w:p w14:paraId="3901A11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RegisterRequests rg = new RegisterRequests();</w:t>
      </w:r>
    </w:p>
    <w:p w14:paraId="0E8DD7A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try{</w:t>
      </w:r>
    </w:p>
    <w:p w14:paraId="72971BE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rg.registerRequest("Requests.txt",req);</w:t>
      </w:r>
    </w:p>
    <w:p w14:paraId="2A15440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JOptionPane.showMessageDialog(null, "Your request has been sent succesfully");</w:t>
      </w:r>
    </w:p>
    <w:p w14:paraId="0CDFB0D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tnume.setText("");</w:t>
      </w:r>
    </w:p>
    <w:p w14:paraId="7C90CC7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}catch(IOException ee){</w:t>
      </w:r>
    </w:p>
    <w:p w14:paraId="5A01350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JOptionPane.showMessageDialog(null, ee);</w:t>
      </w:r>
    </w:p>
    <w:p w14:paraId="7B5BCC6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}</w:t>
      </w:r>
    </w:p>
    <w:p w14:paraId="0BBE094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1476AB8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</w:t>
      </w:r>
    </w:p>
    <w:p w14:paraId="27A03A5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});</w:t>
      </w:r>
    </w:p>
    <w:p w14:paraId="48EB91B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10431A5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sedinte.addActionListener(new ActionListener() {</w:t>
      </w:r>
    </w:p>
    <w:p w14:paraId="7955454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public void actionPerformed(ActionEvent e) {</w:t>
      </w:r>
    </w:p>
    <w:p w14:paraId="57509DC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bunVenit.hide();</w:t>
      </w:r>
    </w:p>
    <w:p w14:paraId="4AC27AA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informatii.hide();</w:t>
      </w:r>
    </w:p>
    <w:p w14:paraId="21E7D61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stergeSedinta.show();</w:t>
      </w:r>
    </w:p>
    <w:p w14:paraId="560E365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materiiBox.hide();</w:t>
      </w:r>
    </w:p>
    <w:p w14:paraId="7A482BC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tnume.hide();</w:t>
      </w:r>
    </w:p>
    <w:p w14:paraId="3DC37E2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send.hide();</w:t>
      </w:r>
    </w:p>
    <w:p w14:paraId="0FCA8AF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materie.hide();</w:t>
      </w:r>
    </w:p>
    <w:p w14:paraId="6840CF9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nume.hide();</w:t>
      </w:r>
    </w:p>
    <w:p w14:paraId="1968826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dataText.hide();</w:t>
      </w:r>
    </w:p>
    <w:p w14:paraId="595EE21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date.hide();</w:t>
      </w:r>
    </w:p>
    <w:p w14:paraId="281442D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month.hide();</w:t>
      </w:r>
    </w:p>
    <w:p w14:paraId="2C549AE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year.hide();</w:t>
      </w:r>
    </w:p>
    <w:p w14:paraId="44C677B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titluCreeazaCerere.hide();</w:t>
      </w:r>
    </w:p>
    <w:p w14:paraId="0CEC6AE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numeHome.hide();</w:t>
      </w:r>
    </w:p>
    <w:p w14:paraId="64CCC55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listaSed.show();</w:t>
      </w:r>
    </w:p>
    <w:p w14:paraId="1EBBED7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passwordHome.hide();</w:t>
      </w:r>
    </w:p>
    <w:p w14:paraId="2A915A3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adresaHome.hide();</w:t>
      </w:r>
    </w:p>
    <w:p w14:paraId="253F29C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dataNasteriiHome.hide();</w:t>
      </w:r>
    </w:p>
    <w:p w14:paraId="0333894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facultateHome.hide();</w:t>
      </w:r>
    </w:p>
    <w:p w14:paraId="6B26EAB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creeazaRecenzie.hide();</w:t>
      </w:r>
    </w:p>
    <w:p w14:paraId="4F06907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nota.hide();</w:t>
      </w:r>
    </w:p>
    <w:p w14:paraId="49E057D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notaBox.hide();</w:t>
      </w:r>
    </w:p>
    <w:p w14:paraId="3E9647D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materieRecenzie.hide();</w:t>
      </w:r>
    </w:p>
    <w:p w14:paraId="264FE00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materieBox.hide();</w:t>
      </w:r>
    </w:p>
    <w:p w14:paraId="6153026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recenzie.hide();</w:t>
      </w:r>
    </w:p>
    <w:p w14:paraId="488F0AC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lastRenderedPageBreak/>
        <w:t xml:space="preserve">                trecenzie.hide();</w:t>
      </w:r>
    </w:p>
    <w:p w14:paraId="329DF97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trecenziileTale.hide();</w:t>
      </w:r>
    </w:p>
    <w:p w14:paraId="7179384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homeNume.hide();</w:t>
      </w:r>
    </w:p>
    <w:p w14:paraId="526FFB8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homePassword.hide();</w:t>
      </w:r>
    </w:p>
    <w:p w14:paraId="2D10D1F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homeDataNasterii.hide();</w:t>
      </w:r>
    </w:p>
    <w:p w14:paraId="7954CB5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homeAdresa.hide();</w:t>
      </w:r>
    </w:p>
    <w:p w14:paraId="4509F98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homeFacultate.hide();</w:t>
      </w:r>
    </w:p>
    <w:p w14:paraId="2AB5EAE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modificaHome.hide();</w:t>
      </w:r>
    </w:p>
    <w:p w14:paraId="2000C73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salveazaButtonHome.hide();</w:t>
      </w:r>
    </w:p>
    <w:p w14:paraId="58E6ED5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locCreeazaCerere.hide();</w:t>
      </w:r>
    </w:p>
    <w:p w14:paraId="2E2BAEB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oraCreeazaCerere.hide();</w:t>
      </w:r>
    </w:p>
    <w:p w14:paraId="5CDB993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pretCreeazaCerere.hide();</w:t>
      </w:r>
    </w:p>
    <w:p w14:paraId="6F90FBC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oraBox.hide();</w:t>
      </w:r>
    </w:p>
    <w:p w14:paraId="2817578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minuteBox.hide();</w:t>
      </w:r>
    </w:p>
    <w:p w14:paraId="2286DC3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locBox.hide();</w:t>
      </w:r>
    </w:p>
    <w:p w14:paraId="2ABA3C7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pretBox.hide();</w:t>
      </w:r>
    </w:p>
    <w:p w14:paraId="45AD591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trimiteRecenzie.hide();</w:t>
      </w:r>
    </w:p>
    <w:p w14:paraId="263FE7B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listaRec.hide();</w:t>
      </w:r>
    </w:p>
    <w:p w14:paraId="7CA8B32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int i=0;</w:t>
      </w:r>
    </w:p>
    <w:p w14:paraId="6EED423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try{</w:t>
      </w:r>
    </w:p>
    <w:p w14:paraId="1F13408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BufferedReader reader = new BufferedReader(new FileReader("Sessions.txt"));</w:t>
      </w:r>
    </w:p>
    <w:p w14:paraId="409F6C8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String line;</w:t>
      </w:r>
    </w:p>
    <w:p w14:paraId="3F148AE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while ((line = reader.readLine()) != null) {</w:t>
      </w:r>
    </w:p>
    <w:p w14:paraId="1221C1C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    listaSedinte[i]=line;</w:t>
      </w:r>
    </w:p>
    <w:p w14:paraId="3413741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    i++;</w:t>
      </w:r>
    </w:p>
    <w:p w14:paraId="695961C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}</w:t>
      </w:r>
    </w:p>
    <w:p w14:paraId="250A18A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}catch(IOException exc){</w:t>
      </w:r>
    </w:p>
    <w:p w14:paraId="0F61232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exc.getMessage();</w:t>
      </w:r>
    </w:p>
    <w:p w14:paraId="1C8D55A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751B7EA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3AD75D4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3217F9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});</w:t>
      </w:r>
    </w:p>
    <w:p w14:paraId="6729DE0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4C36FE9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creeazaRecenzii.addActionListener(new ActionListener() {</w:t>
      </w:r>
    </w:p>
    <w:p w14:paraId="74D2D1F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public void actionPerformed(ActionEvent e) {</w:t>
      </w:r>
    </w:p>
    <w:p w14:paraId="56CD86A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bunVenit.hide();</w:t>
      </w:r>
    </w:p>
    <w:p w14:paraId="25B4C9F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informatii.hide();</w:t>
      </w:r>
    </w:p>
    <w:p w14:paraId="23B4827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stergeSedinta.hide();</w:t>
      </w:r>
    </w:p>
    <w:p w14:paraId="5EFCD2A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materiiBox.hide();</w:t>
      </w:r>
    </w:p>
    <w:p w14:paraId="242989C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tnume.hide();</w:t>
      </w:r>
    </w:p>
    <w:p w14:paraId="6897C44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send.hide();</w:t>
      </w:r>
    </w:p>
    <w:p w14:paraId="2152A77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materie.hide();</w:t>
      </w:r>
    </w:p>
    <w:p w14:paraId="7AEF9D3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nume.hide();</w:t>
      </w:r>
    </w:p>
    <w:p w14:paraId="556EC25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dataText.hide();</w:t>
      </w:r>
    </w:p>
    <w:p w14:paraId="15222D3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date.hide();</w:t>
      </w:r>
    </w:p>
    <w:p w14:paraId="5B2C835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month.hide();</w:t>
      </w:r>
    </w:p>
    <w:p w14:paraId="55B8B3C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year.hide();</w:t>
      </w:r>
    </w:p>
    <w:p w14:paraId="29D65C3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titluCreeazaCerere.hide();</w:t>
      </w:r>
    </w:p>
    <w:p w14:paraId="1F9DAD2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lastRenderedPageBreak/>
        <w:t xml:space="preserve">                numeHome.hide();</w:t>
      </w:r>
    </w:p>
    <w:p w14:paraId="7F07DFC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listaSed.hide();</w:t>
      </w:r>
    </w:p>
    <w:p w14:paraId="6C2164E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passwordHome.hide();</w:t>
      </w:r>
    </w:p>
    <w:p w14:paraId="5829035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adresaHome.hide();</w:t>
      </w:r>
    </w:p>
    <w:p w14:paraId="3872834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dataNasteriiHome.hide();</w:t>
      </w:r>
    </w:p>
    <w:p w14:paraId="1C228CF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facultateHome.hide();</w:t>
      </w:r>
    </w:p>
    <w:p w14:paraId="7485A6B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creeazaRecenzie.show();</w:t>
      </w:r>
    </w:p>
    <w:p w14:paraId="465A421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nota.show();</w:t>
      </w:r>
    </w:p>
    <w:p w14:paraId="0FA5D3B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notaBox.show();</w:t>
      </w:r>
    </w:p>
    <w:p w14:paraId="67B7837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materieRecenzie.show();</w:t>
      </w:r>
    </w:p>
    <w:p w14:paraId="063A8B3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materieBox.show();</w:t>
      </w:r>
    </w:p>
    <w:p w14:paraId="0EFAF4C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recenzie.show();</w:t>
      </w:r>
    </w:p>
    <w:p w14:paraId="4C8C3FB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trecenzie.show();</w:t>
      </w:r>
    </w:p>
    <w:p w14:paraId="3B74504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trecenziileTale.hide();</w:t>
      </w:r>
    </w:p>
    <w:p w14:paraId="7837971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homeNume.hide();</w:t>
      </w:r>
    </w:p>
    <w:p w14:paraId="07AD3B0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homePassword.hide();</w:t>
      </w:r>
    </w:p>
    <w:p w14:paraId="1BBD7EC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homeDataNasterii.hide();</w:t>
      </w:r>
    </w:p>
    <w:p w14:paraId="4FB5D4A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homeAdresa.hide();</w:t>
      </w:r>
    </w:p>
    <w:p w14:paraId="0DAC49F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homeFacultate.hide();</w:t>
      </w:r>
    </w:p>
    <w:p w14:paraId="259E31C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modificaHome.hide();</w:t>
      </w:r>
    </w:p>
    <w:p w14:paraId="40E900E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salveazaButtonHome.hide();</w:t>
      </w:r>
    </w:p>
    <w:p w14:paraId="45D474A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locCreeazaCerere.hide();</w:t>
      </w:r>
    </w:p>
    <w:p w14:paraId="028D447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oraCreeazaCerere.hide();</w:t>
      </w:r>
    </w:p>
    <w:p w14:paraId="0087D8A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pretCreeazaCerere.hide();</w:t>
      </w:r>
    </w:p>
    <w:p w14:paraId="76904A1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oraBox.hide();</w:t>
      </w:r>
    </w:p>
    <w:p w14:paraId="1876BAF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minuteBox.hide();</w:t>
      </w:r>
    </w:p>
    <w:p w14:paraId="1DEED34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locBox.hide();</w:t>
      </w:r>
    </w:p>
    <w:p w14:paraId="6E2BD37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pretBox.hide();</w:t>
      </w:r>
    </w:p>
    <w:p w14:paraId="225D189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trimiteRecenzie.show();</w:t>
      </w:r>
    </w:p>
    <w:p w14:paraId="6884F28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listaRec.hide();</w:t>
      </w:r>
    </w:p>
    <w:p w14:paraId="4F5A170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4E32B23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9EC1B8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});</w:t>
      </w:r>
    </w:p>
    <w:p w14:paraId="41E82C2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2F2E3E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recenzii.addActionListener(new ActionListener() {</w:t>
      </w:r>
    </w:p>
    <w:p w14:paraId="3B1D176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public void actionPerformed(ActionEvent e) {</w:t>
      </w:r>
    </w:p>
    <w:p w14:paraId="66180DD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bunVenit.hide();</w:t>
      </w:r>
    </w:p>
    <w:p w14:paraId="43D78A6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informatii.hide();</w:t>
      </w:r>
    </w:p>
    <w:p w14:paraId="3EE686F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stergeSedinta.hide();</w:t>
      </w:r>
    </w:p>
    <w:p w14:paraId="2CD36B0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materiiBox.hide();</w:t>
      </w:r>
    </w:p>
    <w:p w14:paraId="45BD83B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tnume.hide();</w:t>
      </w:r>
    </w:p>
    <w:p w14:paraId="1274039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send.hide();</w:t>
      </w:r>
    </w:p>
    <w:p w14:paraId="07B9889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materie.hide();</w:t>
      </w:r>
    </w:p>
    <w:p w14:paraId="73BA34E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nume.hide();</w:t>
      </w:r>
    </w:p>
    <w:p w14:paraId="498BEA7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dataText.hide();</w:t>
      </w:r>
    </w:p>
    <w:p w14:paraId="17AEB6C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date.hide();</w:t>
      </w:r>
    </w:p>
    <w:p w14:paraId="24A6476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month.hide();</w:t>
      </w:r>
    </w:p>
    <w:p w14:paraId="1A0D4DB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year.hide();</w:t>
      </w:r>
    </w:p>
    <w:p w14:paraId="0B6A905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titluCreeazaCerere.hide();</w:t>
      </w:r>
    </w:p>
    <w:p w14:paraId="12310C7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lastRenderedPageBreak/>
        <w:t xml:space="preserve">                numeHome.hide();</w:t>
      </w:r>
    </w:p>
    <w:p w14:paraId="7EB6F78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listaSed.hide();</w:t>
      </w:r>
    </w:p>
    <w:p w14:paraId="4C43FEB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passwordHome.hide();</w:t>
      </w:r>
    </w:p>
    <w:p w14:paraId="6790981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adresaHome.hide();</w:t>
      </w:r>
    </w:p>
    <w:p w14:paraId="3128694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dataNasteriiHome.hide();</w:t>
      </w:r>
    </w:p>
    <w:p w14:paraId="765A987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facultateHome.hide();</w:t>
      </w:r>
    </w:p>
    <w:p w14:paraId="0C98BDE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creeazaRecenzie.hide();</w:t>
      </w:r>
    </w:p>
    <w:p w14:paraId="5AB99C9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nota.hide();</w:t>
      </w:r>
    </w:p>
    <w:p w14:paraId="1DB8E84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notaBox.hide();</w:t>
      </w:r>
    </w:p>
    <w:p w14:paraId="59B3D81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materieRecenzie.hide();</w:t>
      </w:r>
    </w:p>
    <w:p w14:paraId="6374C9B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materieBox.hide();</w:t>
      </w:r>
    </w:p>
    <w:p w14:paraId="126B142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recenzie.hide();</w:t>
      </w:r>
    </w:p>
    <w:p w14:paraId="30F1B9A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trecenzie.hide();</w:t>
      </w:r>
    </w:p>
    <w:p w14:paraId="446BCAB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trecenziileTale.show();</w:t>
      </w:r>
    </w:p>
    <w:p w14:paraId="764D2EF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homeNume.hide();</w:t>
      </w:r>
    </w:p>
    <w:p w14:paraId="0A0F9B1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homePassword.hide();</w:t>
      </w:r>
    </w:p>
    <w:p w14:paraId="13BC8CD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homeDataNasterii.hide();</w:t>
      </w:r>
    </w:p>
    <w:p w14:paraId="4374717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homeAdresa.hide();</w:t>
      </w:r>
    </w:p>
    <w:p w14:paraId="6530EB9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homeFacultate.hide();</w:t>
      </w:r>
    </w:p>
    <w:p w14:paraId="20CBF7F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modificaHome.hide();</w:t>
      </w:r>
    </w:p>
    <w:p w14:paraId="4BF5C52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salveazaButtonHome.hide();</w:t>
      </w:r>
    </w:p>
    <w:p w14:paraId="2E9A63D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locCreeazaCerere.hide();</w:t>
      </w:r>
    </w:p>
    <w:p w14:paraId="73F5A2D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oraCreeazaCerere.hide();</w:t>
      </w:r>
    </w:p>
    <w:p w14:paraId="317533F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pretCreeazaCerere.hide();</w:t>
      </w:r>
    </w:p>
    <w:p w14:paraId="7856D84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oraBox.hide();</w:t>
      </w:r>
    </w:p>
    <w:p w14:paraId="36B4F8C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minuteBox.hide();</w:t>
      </w:r>
    </w:p>
    <w:p w14:paraId="57B9FA5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locBox.hide();</w:t>
      </w:r>
    </w:p>
    <w:p w14:paraId="14C5869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pretBox.hide();</w:t>
      </w:r>
    </w:p>
    <w:p w14:paraId="78CA18E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trimiteRecenzie.hide();</w:t>
      </w:r>
    </w:p>
    <w:p w14:paraId="7C2AA7B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listaRec.show();</w:t>
      </w:r>
    </w:p>
    <w:p w14:paraId="0B71081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0A50813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4D7A2EE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});</w:t>
      </w:r>
    </w:p>
    <w:p w14:paraId="6365A9B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</w:t>
      </w:r>
    </w:p>
    <w:p w14:paraId="4E2D610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stergeSedinta.addActionListener(new ActionListener() {</w:t>
      </w:r>
    </w:p>
    <w:p w14:paraId="3DEFE0D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public void actionPerformed(ActionEvent e) {</w:t>
      </w:r>
    </w:p>
    <w:p w14:paraId="3691AB1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</w:t>
      </w:r>
    </w:p>
    <w:p w14:paraId="0D5E5FE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7892487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});</w:t>
      </w:r>
    </w:p>
    <w:p w14:paraId="1EF2900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5A8C99E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</w:t>
      </w:r>
    </w:p>
    <w:p w14:paraId="5EF8738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JLabel label = new JLabel();</w:t>
      </w:r>
    </w:p>
    <w:p w14:paraId="7C74E89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label.setIcon(new ImageIcon("D:\\Ovidius\\Java Proiecte\\EMeditatii\\a.png"));</w:t>
      </w:r>
    </w:p>
    <w:p w14:paraId="2C0CE8C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Dimension size1 = label.getPreferredSize();</w:t>
      </w:r>
    </w:p>
    <w:p w14:paraId="064B5CB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label.setBounds(-800, 0, 1800, 800);</w:t>
      </w:r>
    </w:p>
    <w:p w14:paraId="1431597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panel.add(label);</w:t>
      </w:r>
    </w:p>
    <w:p w14:paraId="4442C4E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5089EB5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stergeSedinta.hide();</w:t>
      </w:r>
    </w:p>
    <w:p w14:paraId="5615BB9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materiiBox.hide();</w:t>
      </w:r>
    </w:p>
    <w:p w14:paraId="1AC9C9E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lastRenderedPageBreak/>
        <w:t xml:space="preserve">        tnume.hide();</w:t>
      </w:r>
    </w:p>
    <w:p w14:paraId="4A52573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send.hide();</w:t>
      </w:r>
    </w:p>
    <w:p w14:paraId="53E7AAD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materie.hide();</w:t>
      </w:r>
    </w:p>
    <w:p w14:paraId="79921B9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nume.hide();</w:t>
      </w:r>
    </w:p>
    <w:p w14:paraId="7538C0F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dataText.hide();</w:t>
      </w:r>
    </w:p>
    <w:p w14:paraId="1D4F0F8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date.hide();</w:t>
      </w:r>
    </w:p>
    <w:p w14:paraId="7D12B0F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month.hide();</w:t>
      </w:r>
    </w:p>
    <w:p w14:paraId="511CADA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year.hide();</w:t>
      </w:r>
    </w:p>
    <w:p w14:paraId="543FC90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titluCreeazaCerere.hide();</w:t>
      </w:r>
    </w:p>
    <w:p w14:paraId="2E10AD3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listaSed.hide();</w:t>
      </w:r>
    </w:p>
    <w:p w14:paraId="50D231B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titluDatePersonale.hide();</w:t>
      </w:r>
    </w:p>
    <w:p w14:paraId="2AC9C9F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numeHome.hide();</w:t>
      </w:r>
    </w:p>
    <w:p w14:paraId="1A55E11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passwordHome.hide();</w:t>
      </w:r>
    </w:p>
    <w:p w14:paraId="6BA84F4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adresaHome.hide();</w:t>
      </w:r>
    </w:p>
    <w:p w14:paraId="32F6F5B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dataNasteriiHome.hide();</w:t>
      </w:r>
    </w:p>
    <w:p w14:paraId="473C747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facultateHome.hide();</w:t>
      </w:r>
    </w:p>
    <w:p w14:paraId="754D126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creeazaRecenzie.hide();</w:t>
      </w:r>
    </w:p>
    <w:p w14:paraId="28C71DE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nota.hide();</w:t>
      </w:r>
    </w:p>
    <w:p w14:paraId="79D415B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notaBox.hide();</w:t>
      </w:r>
    </w:p>
    <w:p w14:paraId="5851062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materieRecenzie.hide();</w:t>
      </w:r>
    </w:p>
    <w:p w14:paraId="37662B3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materieBox.hide();</w:t>
      </w:r>
    </w:p>
    <w:p w14:paraId="65957C8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recenzie.hide();</w:t>
      </w:r>
    </w:p>
    <w:p w14:paraId="32D832A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trecenzie.hide();</w:t>
      </w:r>
    </w:p>
    <w:p w14:paraId="2B1CB73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trecenziileTale.hide();</w:t>
      </w:r>
    </w:p>
    <w:p w14:paraId="07ADA4C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homeNume.hide();</w:t>
      </w:r>
    </w:p>
    <w:p w14:paraId="2B9834E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homePassword.hide();</w:t>
      </w:r>
    </w:p>
    <w:p w14:paraId="0933238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homeDataNasterii.hide();</w:t>
      </w:r>
    </w:p>
    <w:p w14:paraId="09E65A5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homeAdresa.hide();</w:t>
      </w:r>
    </w:p>
    <w:p w14:paraId="652592B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homeFacultate.hide();</w:t>
      </w:r>
    </w:p>
    <w:p w14:paraId="6D79D2F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modificaHome.hide();</w:t>
      </w:r>
    </w:p>
    <w:p w14:paraId="759F23D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salveazaButtonHome.hide();</w:t>
      </w:r>
    </w:p>
    <w:p w14:paraId="752E244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locCreeazaCerere.hide();</w:t>
      </w:r>
    </w:p>
    <w:p w14:paraId="063199E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oraCreeazaCerere.hide();</w:t>
      </w:r>
    </w:p>
    <w:p w14:paraId="37EAB12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pretCreeazaCerere.hide();</w:t>
      </w:r>
    </w:p>
    <w:p w14:paraId="419AE46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oraBox.hide();</w:t>
      </w:r>
    </w:p>
    <w:p w14:paraId="6E394F4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minuteBox.hide();</w:t>
      </w:r>
    </w:p>
    <w:p w14:paraId="27A4684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locBox.hide();</w:t>
      </w:r>
    </w:p>
    <w:p w14:paraId="69408EC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pretBox.hide();</w:t>
      </w:r>
    </w:p>
    <w:p w14:paraId="6CB3651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trimiteRecenzie.hide();</w:t>
      </w:r>
    </w:p>
    <w:p w14:paraId="39398DD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listaRec.hide();</w:t>
      </w:r>
    </w:p>
    <w:p w14:paraId="7003B91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59E0797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13A11A29" w14:textId="77777777" w:rsid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}</w:t>
      </w:r>
    </w:p>
    <w:p w14:paraId="26754C65" w14:textId="77777777" w:rsidR="00D230A7" w:rsidRDefault="00D230A7" w:rsidP="00D230A7">
      <w:pPr>
        <w:rPr>
          <w:rFonts w:eastAsia="Consolas"/>
        </w:rPr>
      </w:pPr>
    </w:p>
    <w:p w14:paraId="7D008CB0" w14:textId="77777777" w:rsidR="00D230A7" w:rsidRDefault="00D230A7" w:rsidP="00D230A7">
      <w:pPr>
        <w:rPr>
          <w:rFonts w:eastAsia="Consolas"/>
        </w:rPr>
      </w:pPr>
    </w:p>
    <w:p w14:paraId="19223F84" w14:textId="77777777" w:rsidR="00D230A7" w:rsidRDefault="00D230A7" w:rsidP="00D230A7">
      <w:pPr>
        <w:pStyle w:val="Titlu2"/>
      </w:pPr>
      <w:bookmarkStart w:id="6" w:name="_Toc126539275"/>
      <w:r>
        <w:t>4.TeacherFrame.java</w:t>
      </w:r>
      <w:bookmarkEnd w:id="6"/>
    </w:p>
    <w:p w14:paraId="51EB5CEE" w14:textId="77777777" w:rsidR="00D230A7" w:rsidRDefault="00D230A7" w:rsidP="00D230A7">
      <w:pPr>
        <w:rPr>
          <w:rFonts w:eastAsia="Consolas"/>
        </w:rPr>
      </w:pPr>
    </w:p>
    <w:p w14:paraId="4D58F638" w14:textId="77777777" w:rsidR="00D230A7" w:rsidRPr="00D230A7" w:rsidRDefault="00D230A7" w:rsidP="00D230A7">
      <w:pPr>
        <w:rPr>
          <w:rFonts w:eastAsia="Consolas"/>
        </w:rPr>
      </w:pPr>
      <w:r>
        <w:rPr>
          <w:rFonts w:eastAsia="Consolas"/>
        </w:rPr>
        <w:tab/>
      </w:r>
      <w:r w:rsidRPr="00D230A7">
        <w:rPr>
          <w:rFonts w:eastAsia="Consolas"/>
        </w:rPr>
        <w:t>package emeditatii;</w:t>
      </w:r>
    </w:p>
    <w:p w14:paraId="68EAA16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lastRenderedPageBreak/>
        <w:t>import java.awt.*;</w:t>
      </w:r>
    </w:p>
    <w:p w14:paraId="0C3FBFB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java.awt.event.*;</w:t>
      </w:r>
    </w:p>
    <w:p w14:paraId="04A9D52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java.io.BufferedReader;</w:t>
      </w:r>
    </w:p>
    <w:p w14:paraId="0261EEB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java.io.File;</w:t>
      </w:r>
    </w:p>
    <w:p w14:paraId="020F9DE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java.io.FileReader;</w:t>
      </w:r>
    </w:p>
    <w:p w14:paraId="2C295BF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java.io.FileWriter;</w:t>
      </w:r>
    </w:p>
    <w:p w14:paraId="49BA1AA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java.io.IOException;</w:t>
      </w:r>
    </w:p>
    <w:p w14:paraId="039D112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java.io.PrintWriter;</w:t>
      </w:r>
    </w:p>
    <w:p w14:paraId="3BA887A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java.util.ArrayList;</w:t>
      </w:r>
    </w:p>
    <w:p w14:paraId="4B699E49" w14:textId="77777777" w:rsidR="00D230A7" w:rsidRPr="00D230A7" w:rsidRDefault="00D230A7" w:rsidP="00D230A7">
      <w:pPr>
        <w:rPr>
          <w:rFonts w:eastAsia="Consolas"/>
        </w:rPr>
      </w:pPr>
    </w:p>
    <w:p w14:paraId="2DEA375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javax.swing.*;</w:t>
      </w:r>
    </w:p>
    <w:p w14:paraId="0D595F1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public class TeacherFrame {</w:t>
      </w:r>
    </w:p>
    <w:p w14:paraId="38A0E8F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imageLabel;</w:t>
      </w:r>
    </w:p>
    <w:p w14:paraId="1015304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JFrame frame;</w:t>
      </w:r>
    </w:p>
    <w:p w14:paraId="17E90B2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JPanel panel;</w:t>
      </w:r>
    </w:p>
    <w:p w14:paraId="625C987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nume;</w:t>
      </w:r>
    </w:p>
    <w:p w14:paraId="15524F9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materie;</w:t>
      </w:r>
    </w:p>
    <w:p w14:paraId="11C45AC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JTextField tnume;</w:t>
      </w:r>
    </w:p>
    <w:p w14:paraId="34DC497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titluCreeazaCerere;</w:t>
      </w:r>
    </w:p>
    <w:p w14:paraId="01FBD9D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bunVenit;</w:t>
      </w:r>
    </w:p>
    <w:p w14:paraId="35DFCA2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materii[] =</w:t>
      </w:r>
    </w:p>
    <w:p w14:paraId="655AAF2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{</w:t>
      </w:r>
    </w:p>
    <w:p w14:paraId="62FE677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54D473E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};</w:t>
      </w:r>
    </w:p>
    <w:p w14:paraId="756F7B2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ora[] =</w:t>
      </w:r>
    </w:p>
    <w:p w14:paraId="50D441E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{</w:t>
      </w:r>
    </w:p>
    <w:p w14:paraId="79F1711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"14","15","16","17","18"</w:t>
      </w:r>
    </w:p>
    <w:p w14:paraId="3E8B88D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};</w:t>
      </w:r>
    </w:p>
    <w:p w14:paraId="0A0CACA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minute[] =</w:t>
      </w:r>
    </w:p>
    <w:p w14:paraId="2347ECF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{</w:t>
      </w:r>
    </w:p>
    <w:p w14:paraId="1959997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"00","30"</w:t>
      </w:r>
    </w:p>
    <w:p w14:paraId="1D6141C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};</w:t>
      </w:r>
    </w:p>
    <w:p w14:paraId="37241C3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loc[] =</w:t>
      </w:r>
    </w:p>
    <w:p w14:paraId="7F5B766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{</w:t>
      </w:r>
    </w:p>
    <w:p w14:paraId="72D9E9A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"Sala 15","Sala 20"</w:t>
      </w:r>
    </w:p>
    <w:p w14:paraId="2CE60B0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};</w:t>
      </w:r>
    </w:p>
    <w:p w14:paraId="1041F78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pret[] =</w:t>
      </w:r>
    </w:p>
    <w:p w14:paraId="4DC152F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{</w:t>
      </w:r>
    </w:p>
    <w:p w14:paraId="0C991A5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"100","120"</w:t>
      </w:r>
    </w:p>
    <w:p w14:paraId="6895179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};</w:t>
      </w:r>
    </w:p>
    <w:p w14:paraId="3AB6990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JComboBox locBox;</w:t>
      </w:r>
    </w:p>
    <w:p w14:paraId="0A18881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JComboBox pretBox;</w:t>
      </w:r>
    </w:p>
    <w:p w14:paraId="6A29B43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JComboBox oraBox;</w:t>
      </w:r>
    </w:p>
    <w:p w14:paraId="5CF2B3D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JComboBox minuteBox;</w:t>
      </w:r>
    </w:p>
    <w:p w14:paraId="65E9F22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JComboBox materiiBox;</w:t>
      </w:r>
    </w:p>
    <w:p w14:paraId="5AFAD09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dates[]</w:t>
      </w:r>
    </w:p>
    <w:p w14:paraId="6320898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= { "1", "2", "3", "4", "5",</w:t>
      </w:r>
    </w:p>
    <w:p w14:paraId="72487F4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"6", "7", "8", "9", "10",</w:t>
      </w:r>
    </w:p>
    <w:p w14:paraId="6248412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"11", "12", "13", "14", "15",</w:t>
      </w:r>
    </w:p>
    <w:p w14:paraId="08F7639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lastRenderedPageBreak/>
        <w:t xml:space="preserve">                "16", "17", "18", "19", "20",</w:t>
      </w:r>
    </w:p>
    <w:p w14:paraId="15B427B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"21", "22", "23", "24", "25",</w:t>
      </w:r>
    </w:p>
    <w:p w14:paraId="3B656AF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"26", "27", "28", "29", "30",</w:t>
      </w:r>
    </w:p>
    <w:p w14:paraId="3CC5F98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"31" };</w:t>
      </w:r>
    </w:p>
    <w:p w14:paraId="12034BF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months[]</w:t>
      </w:r>
    </w:p>
    <w:p w14:paraId="238565D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= { "Jan", "Feb", "Mar", "Apr",</w:t>
      </w:r>
    </w:p>
    <w:p w14:paraId="4F9FFA2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"May", "Jun", "July", "Aug",</w:t>
      </w:r>
    </w:p>
    <w:p w14:paraId="474BEA2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"Sup", "Oct", "Nov", "Dec" };</w:t>
      </w:r>
    </w:p>
    <w:p w14:paraId="4663BBE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years[]</w:t>
      </w:r>
    </w:p>
    <w:p w14:paraId="7B2C7AE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= { "2023" , "2024" , "2025" };</w:t>
      </w:r>
    </w:p>
    <w:p w14:paraId="74742F5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cereri[] ={" "," "," "};</w:t>
      </w:r>
    </w:p>
    <w:p w14:paraId="2849B9D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JList&lt;String&gt; cereriList; </w:t>
      </w:r>
    </w:p>
    <w:p w14:paraId="2F6BF3E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JComboBox date;</w:t>
      </w:r>
    </w:p>
    <w:p w14:paraId="5B77D91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JComboBox month;</w:t>
      </w:r>
    </w:p>
    <w:p w14:paraId="1FD0968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JComboBox year;</w:t>
      </w:r>
    </w:p>
    <w:p w14:paraId="202BC25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dataText;</w:t>
      </w:r>
    </w:p>
    <w:p w14:paraId="49CA47E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informatii;</w:t>
      </w:r>
    </w:p>
    <w:p w14:paraId="70358F1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listaSedinte[] = { " "," "," " };</w:t>
      </w:r>
    </w:p>
    <w:p w14:paraId="51BFFA5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JList&lt;String&gt; listaSed;</w:t>
      </w:r>
    </w:p>
    <w:p w14:paraId="4CF4AFD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JList listaRec;</w:t>
      </w:r>
    </w:p>
    <w:p w14:paraId="620B37E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titluDatePersonale;</w:t>
      </w:r>
    </w:p>
    <w:p w14:paraId="636B8BF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numeHome;</w:t>
      </w:r>
    </w:p>
    <w:p w14:paraId="2FE5DC7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prenumeHome;</w:t>
      </w:r>
    </w:p>
    <w:p w14:paraId="2047E1F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dataNasteriiHome;</w:t>
      </w:r>
    </w:p>
    <w:p w14:paraId="00B418D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adresaHome;</w:t>
      </w:r>
    </w:p>
    <w:p w14:paraId="182AE49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facultateHome;</w:t>
      </w:r>
    </w:p>
    <w:p w14:paraId="408FB2C5" w14:textId="77777777" w:rsidR="00D230A7" w:rsidRPr="00D230A7" w:rsidRDefault="00D230A7" w:rsidP="00D230A7">
      <w:pPr>
        <w:rPr>
          <w:rFonts w:eastAsia="Consolas"/>
        </w:rPr>
      </w:pPr>
    </w:p>
    <w:p w14:paraId="63CA0CF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creeazaRecenzie;</w:t>
      </w:r>
    </w:p>
    <w:p w14:paraId="5960365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nota;</w:t>
      </w:r>
    </w:p>
    <w:p w14:paraId="5B11CD4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JComboBox notaBox;</w:t>
      </w:r>
    </w:p>
    <w:p w14:paraId="54FCC13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note[]</w:t>
      </w:r>
    </w:p>
    <w:p w14:paraId="7F8CF2B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= { "1" , "2" , "3", "4" , "5", "6", "7", "8", "9", "10" };</w:t>
      </w:r>
    </w:p>
    <w:p w14:paraId="5D48E00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materieRecenzie;</w:t>
      </w:r>
    </w:p>
    <w:p w14:paraId="4FC73C3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JComboBox materieBox;</w:t>
      </w:r>
    </w:p>
    <w:p w14:paraId="295D00D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recenzie;</w:t>
      </w:r>
    </w:p>
    <w:p w14:paraId="6FF6E8B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JTextArea trecenzie;</w:t>
      </w:r>
    </w:p>
    <w:p w14:paraId="6E498FE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trecenziileTale;</w:t>
      </w:r>
    </w:p>
    <w:p w14:paraId="1723C88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JTextField homeNume;</w:t>
      </w:r>
    </w:p>
    <w:p w14:paraId="52D08A8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JTextField homePrenume;</w:t>
      </w:r>
    </w:p>
    <w:p w14:paraId="255F52A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JTextField homeDataNasterii;</w:t>
      </w:r>
    </w:p>
    <w:p w14:paraId="54F3BDC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JTextField homeAdresa;</w:t>
      </w:r>
    </w:p>
    <w:p w14:paraId="25C4F3C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JTextField homeFacultate;</w:t>
      </w:r>
    </w:p>
    <w:p w14:paraId="0FC8193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oraCreeazaCerere;</w:t>
      </w:r>
    </w:p>
    <w:p w14:paraId="0A7D291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locCreeazaCerere;</w:t>
      </w:r>
    </w:p>
    <w:p w14:paraId="7E9EB28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JLabel pretCreeazaCerere;</w:t>
      </w:r>
    </w:p>
    <w:p w14:paraId="29337D9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JButton trimiteRecenzie;</w:t>
      </w:r>
    </w:p>
    <w:p w14:paraId="3767066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String listaRecenzii[] = { "Recenzie 1" };</w:t>
      </w:r>
    </w:p>
    <w:p w14:paraId="066DFF8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JButton acceptaCereri;</w:t>
      </w:r>
    </w:p>
    <w:p w14:paraId="44F1A56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JButton nuAcceptaCereri;</w:t>
      </w:r>
    </w:p>
    <w:p w14:paraId="056350D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final JButton modificaCereri;</w:t>
      </w:r>
    </w:p>
    <w:p w14:paraId="4E2000B9" w14:textId="77777777" w:rsidR="00D230A7" w:rsidRPr="00D230A7" w:rsidRDefault="00D230A7" w:rsidP="00D230A7">
      <w:pPr>
        <w:rPr>
          <w:rFonts w:eastAsia="Consolas"/>
        </w:rPr>
      </w:pPr>
    </w:p>
    <w:p w14:paraId="3CC885C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TeacherFrame()</w:t>
      </w:r>
    </w:p>
    <w:p w14:paraId="73C13BE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{</w:t>
      </w:r>
    </w:p>
    <w:p w14:paraId="5724A6A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341A06F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frame = new JFrame("Teacher Frame");</w:t>
      </w:r>
    </w:p>
    <w:p w14:paraId="6589472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 = new JPanel();</w:t>
      </w:r>
    </w:p>
    <w:p w14:paraId="5E7CA4A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frame.getContentPane();</w:t>
      </w:r>
    </w:p>
    <w:p w14:paraId="6EC6491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String defaultpath;</w:t>
      </w:r>
    </w:p>
    <w:p w14:paraId="47EE620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imageLabel = new JLabel();</w:t>
      </w:r>
    </w:p>
    <w:p w14:paraId="1F327CD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ImageIcon image = new ImageIcon("defaultImage.png");</w:t>
      </w:r>
    </w:p>
    <w:p w14:paraId="6EEBC14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imageLabel.setIcon(image);</w:t>
      </w:r>
    </w:p>
    <w:p w14:paraId="6561DE8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imageLabel.setSize(100, 100);</w:t>
      </w:r>
    </w:p>
    <w:p w14:paraId="76A40F3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imageLabel.setLocation(600,200);</w:t>
      </w:r>
    </w:p>
    <w:p w14:paraId="0EE8366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imageLabel.setBackground(Color.red);</w:t>
      </w:r>
    </w:p>
    <w:p w14:paraId="7D7ADDB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imageLabel.setCursor(Cursor.getPredefinedCursor(Cursor.HAND_CURSOR));</w:t>
      </w:r>
    </w:p>
    <w:p w14:paraId="6D986AF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imageLabel.setVisible(true);</w:t>
      </w:r>
    </w:p>
    <w:p w14:paraId="0B4CED5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imageLabel.addMouseListener(new MouseAdapter() {</w:t>
      </w:r>
    </w:p>
    <w:p w14:paraId="2139C11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@Override</w:t>
      </w:r>
    </w:p>
    <w:p w14:paraId="3FB1D98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public void mouseClicked(MouseEvent e) {</w:t>
      </w:r>
    </w:p>
    <w:p w14:paraId="24F252F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JFileChooser fileChooser = new JFileChooser();</w:t>
      </w:r>
    </w:p>
    <w:p w14:paraId="7F66193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fileChooser.setCurrentDirectory(new File(System.getProperty("user.home")));</w:t>
      </w:r>
    </w:p>
    <w:p w14:paraId="0AE2F98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int result = fileChooser.showOpenDialog(frame);</w:t>
      </w:r>
    </w:p>
    <w:p w14:paraId="408B64B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if (result == JFileChooser.APPROVE_OPTION) {</w:t>
      </w:r>
    </w:p>
    <w:p w14:paraId="3EA3B4E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File selectedFile = fileChooser.getSelectedFile();</w:t>
      </w:r>
    </w:p>
    <w:p w14:paraId="29607F8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imageLabel.setIcon(new ImageIcon(selectedFile.getAbsolutePath()));</w:t>
      </w:r>
    </w:p>
    <w:p w14:paraId="760A187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7C58872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6B46F1B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});</w:t>
      </w:r>
    </w:p>
    <w:p w14:paraId="1BB3B2A7" w14:textId="77777777" w:rsidR="00D230A7" w:rsidRPr="00D230A7" w:rsidRDefault="00D230A7" w:rsidP="00D230A7">
      <w:pPr>
        <w:rPr>
          <w:rFonts w:eastAsia="Consolas"/>
        </w:rPr>
      </w:pPr>
    </w:p>
    <w:p w14:paraId="57D97AE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bunVenit = new JLabel("Welcome, Teacher! ");</w:t>
      </w:r>
    </w:p>
    <w:p w14:paraId="4D4D89C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bunVenit.setFont(new Font("Serif", Font.BOLD, 30));</w:t>
      </w:r>
    </w:p>
    <w:p w14:paraId="32AC3DB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bunVenit.setSize(300, 40);</w:t>
      </w:r>
    </w:p>
    <w:p w14:paraId="14C755F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bunVenit.setLocation(500, 200);</w:t>
      </w:r>
    </w:p>
    <w:p w14:paraId="3E39B41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panel.add(bunVenit);</w:t>
      </w:r>
    </w:p>
    <w:p w14:paraId="46BE4AD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D490ED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informatii = new JLabel("You are on the Teachers page!");</w:t>
      </w:r>
    </w:p>
    <w:p w14:paraId="46CA281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informatii.setFont(new Font("Serif", Font.PLAIN, 30));</w:t>
      </w:r>
    </w:p>
    <w:p w14:paraId="546FDA3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informatii.setSize(500, 40);</w:t>
      </w:r>
    </w:p>
    <w:p w14:paraId="6214034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informatii.setLocation(380, 230);</w:t>
      </w:r>
    </w:p>
    <w:p w14:paraId="34CE2EE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panel.add(informatii);</w:t>
      </w:r>
    </w:p>
    <w:p w14:paraId="64E94C2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651B228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JButton logOut = new JButton("Log Out");</w:t>
      </w:r>
    </w:p>
    <w:p w14:paraId="5D093F6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Dimension size = logOut.getPreferredSize();</w:t>
      </w:r>
    </w:p>
    <w:p w14:paraId="46D25DD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logOut.setBounds(1, 460, 150, 200);</w:t>
      </w:r>
    </w:p>
    <w:p w14:paraId="0F679C0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panel.add(logOut);</w:t>
      </w:r>
    </w:p>
    <w:p w14:paraId="14D9DA5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4990F2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JButton recenzii = new JButton("Reviews");</w:t>
      </w:r>
    </w:p>
    <w:p w14:paraId="7EE5ECD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recenzii.setBounds(1, 360, 150, 100);</w:t>
      </w:r>
    </w:p>
    <w:p w14:paraId="55BC6A2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panel.add(recenzii);</w:t>
      </w:r>
    </w:p>
    <w:p w14:paraId="3841E0F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525F57E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recenzii.addActionListener(new ActionListener() {</w:t>
      </w:r>
    </w:p>
    <w:p w14:paraId="2EBC881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public void actionPerformed(ActionEvent e) {</w:t>
      </w:r>
    </w:p>
    <w:p w14:paraId="11BDE3A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String savedDiscipline= new String();</w:t>
      </w:r>
    </w:p>
    <w:p w14:paraId="3CD241F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String username = new String();</w:t>
      </w:r>
    </w:p>
    <w:p w14:paraId="6939C6E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String line;</w:t>
      </w:r>
    </w:p>
    <w:p w14:paraId="689120E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BufferedReader reader;</w:t>
      </w:r>
    </w:p>
    <w:p w14:paraId="22A9121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try {</w:t>
      </w:r>
    </w:p>
    <w:p w14:paraId="4B27EF1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reader = new BufferedReader(new FileReader("savedUsAndPass.txt"));</w:t>
      </w:r>
    </w:p>
    <w:p w14:paraId="560B62E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</w:t>
      </w:r>
    </w:p>
    <w:p w14:paraId="0DDDF7D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while ((line = reader.readLine()) != null) {</w:t>
      </w:r>
    </w:p>
    <w:p w14:paraId="17797DE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fields[]=line.split(",");</w:t>
      </w:r>
    </w:p>
    <w:p w14:paraId="2ADF9A0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username=fields[0];</w:t>
      </w:r>
    </w:p>
    <w:p w14:paraId="5F24BE3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 </w:t>
      </w:r>
    </w:p>
    <w:p w14:paraId="1FA2C66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}catch (IOException e1) {</w:t>
      </w:r>
    </w:p>
    <w:p w14:paraId="42A26FF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</w:t>
      </w:r>
    </w:p>
    <w:p w14:paraId="6CAEAEB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e1.printStackTrace();</w:t>
      </w:r>
    </w:p>
    <w:p w14:paraId="0472C8E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4293098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try{</w:t>
      </w:r>
    </w:p>
    <w:p w14:paraId="1DE193A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reader = new BufferedReader(new FileReader("Users.txt"));</w:t>
      </w:r>
    </w:p>
    <w:p w14:paraId="71EA410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String[] split;</w:t>
      </w:r>
    </w:p>
    <w:p w14:paraId="42CEE30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while ((line = reader.readLine()) != null) {  </w:t>
      </w:r>
    </w:p>
    <w:p w14:paraId="15E8195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split = line.split(",");</w:t>
      </w:r>
    </w:p>
    <w:p w14:paraId="04213FB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if(split[0].equals(username)){                     </w:t>
      </w:r>
    </w:p>
    <w:p w14:paraId="0A95A41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savedDiscipline=split[6];</w:t>
      </w:r>
    </w:p>
    <w:p w14:paraId="29C5266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}</w:t>
      </w:r>
    </w:p>
    <w:p w14:paraId="0B5F16A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59F511A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}catch(IOException exc){</w:t>
      </w:r>
    </w:p>
    <w:p w14:paraId="29B43A9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exc.getMessage();</w:t>
      </w:r>
    </w:p>
    <w:p w14:paraId="0237BE4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2F8B1EA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int i=0;</w:t>
      </w:r>
    </w:p>
    <w:p w14:paraId="0722DDD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try{</w:t>
      </w:r>
    </w:p>
    <w:p w14:paraId="5FA6037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reader = new BufferedReader(new FileReader("Reviews.txt"));</w:t>
      </w:r>
    </w:p>
    <w:p w14:paraId="7EDF84B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String[] split;</w:t>
      </w:r>
    </w:p>
    <w:p w14:paraId="5FF3E2F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while ((line = reader.readLine()) != null) {  </w:t>
      </w:r>
    </w:p>
    <w:p w14:paraId="2A57AA8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split = line.split(",");</w:t>
      </w:r>
    </w:p>
    <w:p w14:paraId="0034B8E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if(split[3].equals(savedDiscipline)){                     </w:t>
      </w:r>
    </w:p>
    <w:p w14:paraId="01A57B6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listaRecenzii[i]=line;</w:t>
      </w:r>
    </w:p>
    <w:p w14:paraId="447C45A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i++;</w:t>
      </w:r>
    </w:p>
    <w:p w14:paraId="6E89366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}</w:t>
      </w:r>
    </w:p>
    <w:p w14:paraId="20F9E47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}</w:t>
      </w:r>
    </w:p>
    <w:p w14:paraId="2DBD8BC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}catch(IOException exc){</w:t>
      </w:r>
    </w:p>
    <w:p w14:paraId="5BA945F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exc.getMessage();</w:t>
      </w:r>
    </w:p>
    <w:p w14:paraId="07EEC0D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}</w:t>
      </w:r>
    </w:p>
    <w:p w14:paraId="6D67FDD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498150B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});</w:t>
      </w:r>
    </w:p>
    <w:p w14:paraId="01020D7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46CC572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JButton sedinte = new JButton("Manage Sessions");</w:t>
      </w:r>
    </w:p>
    <w:p w14:paraId="2838CF8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sedinte.setBounds(1, 260, 150, 100);</w:t>
      </w:r>
    </w:p>
    <w:p w14:paraId="267E819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panel.add(sedinte);</w:t>
      </w:r>
    </w:p>
    <w:p w14:paraId="5E3DD73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575572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JButton creeazaCerere = new JButton("Manage Requests");</w:t>
      </w:r>
    </w:p>
    <w:p w14:paraId="019C6F2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creeazaCerere.setBounds(1, 160, 150, 100);</w:t>
      </w:r>
    </w:p>
    <w:p w14:paraId="6960B65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panel.add(creeazaCerere);</w:t>
      </w:r>
    </w:p>
    <w:p w14:paraId="3E3FB73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2D63AFB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6458BBF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JButton home = new JButton("Home");</w:t>
      </w:r>
    </w:p>
    <w:p w14:paraId="3B2F232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home.setBounds(1, 0, 150, 160);</w:t>
      </w:r>
    </w:p>
    <w:p w14:paraId="1A64931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panel.add(home);</w:t>
      </w:r>
    </w:p>
    <w:p w14:paraId="1F6CBAB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2943F000" w14:textId="77777777" w:rsidR="00D230A7" w:rsidRPr="00D230A7" w:rsidRDefault="00D230A7" w:rsidP="00D230A7">
      <w:pPr>
        <w:rPr>
          <w:rFonts w:eastAsia="Consolas"/>
        </w:rPr>
      </w:pPr>
    </w:p>
    <w:p w14:paraId="2E5AEA9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0E6A4B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Dimension dimension = Toolkit.getDefaultToolkit().getScreenSize();</w:t>
      </w:r>
    </w:p>
    <w:p w14:paraId="5B49854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int x = (int) ((dimension.getWidth() - frame.getWidth()) / 5);</w:t>
      </w:r>
    </w:p>
    <w:p w14:paraId="2E8AC03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int y = (int) ((dimension.getHeight() - frame.getHeight()) / 6);</w:t>
      </w:r>
    </w:p>
    <w:p w14:paraId="1BFE075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frame.setLocation(x, y);</w:t>
      </w:r>
    </w:p>
    <w:p w14:paraId="7B6CF90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1E9BADD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panel.setLayout(null);</w:t>
      </w:r>
    </w:p>
    <w:p w14:paraId="5568A81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panel.setBorder(BorderFactory.createEmptyBorder(100, 10, 10, 10));</w:t>
      </w:r>
    </w:p>
    <w:p w14:paraId="2B060AF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frame.setDefaultCloseOperation(WindowConstants.EXIT_ON_CLOSE);</w:t>
      </w:r>
    </w:p>
    <w:p w14:paraId="21DEB86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frame.add(panel);</w:t>
      </w:r>
    </w:p>
    <w:p w14:paraId="78556D7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frame.setSize(1000, 700);</w:t>
      </w:r>
    </w:p>
    <w:p w14:paraId="00550F2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frame.setVisible(true);</w:t>
      </w:r>
    </w:p>
    <w:p w14:paraId="5A320E9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4D65EFF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ImageIcon img = new ImageIcon("E:\\education.png");</w:t>
      </w:r>
    </w:p>
    <w:p w14:paraId="5AB4122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frame.setIconImage(img.getImage());</w:t>
      </w:r>
    </w:p>
    <w:p w14:paraId="49283A5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frame.setTitle("Teacher Page");</w:t>
      </w:r>
    </w:p>
    <w:p w14:paraId="2752872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</w:t>
      </w:r>
    </w:p>
    <w:p w14:paraId="2417A675" w14:textId="77777777" w:rsidR="00D230A7" w:rsidRPr="00D230A7" w:rsidRDefault="00D230A7" w:rsidP="00D230A7">
      <w:pPr>
        <w:rPr>
          <w:rFonts w:eastAsia="Consolas"/>
        </w:rPr>
      </w:pPr>
    </w:p>
    <w:p w14:paraId="3A598E5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18B5EC5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16392F9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JButton stergeSedinta = new JButton("Delete");</w:t>
      </w:r>
    </w:p>
    <w:p w14:paraId="2AE4314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stergeSedinta.setBounds(810, 590, 100, 40);</w:t>
      </w:r>
    </w:p>
    <w:p w14:paraId="0F42BD0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stergeSedinta.setFont(new Font("Sans", Font.BOLD, 20));</w:t>
      </w:r>
    </w:p>
    <w:p w14:paraId="0E5A2EF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panel.add(stergeSedinta);</w:t>
      </w:r>
    </w:p>
    <w:p w14:paraId="34C7FAB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6EA218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stergeSedinta.addActionListener(new ActionListener() {</w:t>
      </w:r>
    </w:p>
    <w:p w14:paraId="0F15638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public void actionPerformed(ActionEvent e) {</w:t>
      </w:r>
    </w:p>
    <w:p w14:paraId="42990FE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selectedRequest = listaSed.getSelectedValue();</w:t>
      </w:r>
    </w:p>
    <w:p w14:paraId="05032E04" w14:textId="77777777" w:rsidR="00D230A7" w:rsidRPr="00D230A7" w:rsidRDefault="00D230A7" w:rsidP="00D230A7">
      <w:pPr>
        <w:rPr>
          <w:rFonts w:eastAsia="Consolas"/>
        </w:rPr>
      </w:pPr>
    </w:p>
    <w:p w14:paraId="66090BEB" w14:textId="77777777" w:rsidR="00D230A7" w:rsidRPr="00D230A7" w:rsidRDefault="00D230A7" w:rsidP="00D230A7">
      <w:pPr>
        <w:rPr>
          <w:rFonts w:eastAsia="Consolas"/>
        </w:rPr>
      </w:pPr>
    </w:p>
    <w:p w14:paraId="041B269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ArrayList&lt;String&gt; requests = new ArrayList&lt;&gt;();</w:t>
      </w:r>
    </w:p>
    <w:p w14:paraId="20A5329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try (BufferedReader br = new BufferedReader(new FileReader("Sessions.txt"))) {</w:t>
      </w:r>
    </w:p>
    <w:p w14:paraId="7C93D29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line;</w:t>
      </w:r>
    </w:p>
    <w:p w14:paraId="4E02694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while ((line = br.readLine()) != null) {</w:t>
      </w:r>
    </w:p>
    <w:p w14:paraId="4D8DD03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requests.add(line);</w:t>
      </w:r>
    </w:p>
    <w:p w14:paraId="5478A3E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}</w:t>
      </w:r>
    </w:p>
    <w:p w14:paraId="3334559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 catch (IOException exc) {</w:t>
      </w:r>
    </w:p>
    <w:p w14:paraId="79C4740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exc.printStackTrace();</w:t>
      </w:r>
    </w:p>
    <w:p w14:paraId="00A4C34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4BE5642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</w:t>
      </w:r>
    </w:p>
    <w:p w14:paraId="3A40C7D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</w:t>
      </w:r>
    </w:p>
    <w:p w14:paraId="623FA94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int indexToRemove = -1;</w:t>
      </w:r>
    </w:p>
    <w:p w14:paraId="3F4E9DC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for (int i = 0; i &lt; requests.size(); i++) {</w:t>
      </w:r>
    </w:p>
    <w:p w14:paraId="4608AF7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if (requests.get(i).equals(selectedRequest)) {</w:t>
      </w:r>
    </w:p>
    <w:p w14:paraId="56405AF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indexToRemove = i;</w:t>
      </w:r>
    </w:p>
    <w:p w14:paraId="7DEDD34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break;</w:t>
      </w:r>
    </w:p>
    <w:p w14:paraId="27CF0AB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}</w:t>
      </w:r>
    </w:p>
    <w:p w14:paraId="4CDA995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7939ABC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if (indexToRemove != -1) {</w:t>
      </w:r>
    </w:p>
    <w:p w14:paraId="347F868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requests.remove(indexToRemove);</w:t>
      </w:r>
    </w:p>
    <w:p w14:paraId="1B579F9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           </w:t>
      </w:r>
    </w:p>
    <w:p w14:paraId="0B91209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try (PrintWriter writer = new PrintWriter(new FileWriter("Sessions.txt"))) {</w:t>
      </w:r>
    </w:p>
    <w:p w14:paraId="599C336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for (String request : requests) {</w:t>
      </w:r>
    </w:p>
    <w:p w14:paraId="586D85A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writer.println(request);</w:t>
      </w:r>
    </w:p>
    <w:p w14:paraId="7CAD6C8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}</w:t>
      </w:r>
    </w:p>
    <w:p w14:paraId="242A33F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 catch (IOException exc) {</w:t>
      </w:r>
    </w:p>
    <w:p w14:paraId="021957F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exc.printStackTrace();</w:t>
      </w:r>
    </w:p>
    <w:p w14:paraId="214F62A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7D88CA6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JOptionPane.showMessageDialog(null,"The Session has been deleted");</w:t>
      </w:r>
    </w:p>
    <w:p w14:paraId="03C8EC0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</w:t>
      </w:r>
    </w:p>
    <w:p w14:paraId="4E141EC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</w:t>
      </w:r>
    </w:p>
    <w:p w14:paraId="74ED049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DefaultListModel model = (DefaultListModel) cereriList.getModel();</w:t>
      </w:r>
    </w:p>
    <w:p w14:paraId="43D6085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model.removeAllElements();</w:t>
      </w:r>
    </w:p>
    <w:p w14:paraId="050A082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for (String request : requests) {</w:t>
      </w:r>
    </w:p>
    <w:p w14:paraId="6CE8B71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model.addElement(request);</w:t>
      </w:r>
    </w:p>
    <w:p w14:paraId="36C5845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5271D47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73F1C10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});</w:t>
      </w:r>
    </w:p>
    <w:p w14:paraId="1C87594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titluCreeazaCerere = new JLabel("Creeaza Cerere");</w:t>
      </w:r>
    </w:p>
    <w:p w14:paraId="0F77C42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titluCreeazaCerere.setFont(new Font("Serif", Font.BOLD, 30));</w:t>
      </w:r>
    </w:p>
    <w:p w14:paraId="00AC756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titluCreeazaCerere.setSize(500, 40);</w:t>
      </w:r>
    </w:p>
    <w:p w14:paraId="73204EC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titluCreeazaCerere.setLocation(470, 100);</w:t>
      </w:r>
    </w:p>
    <w:p w14:paraId="397AECC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panel.add(titluCreeazaCerere);</w:t>
      </w:r>
    </w:p>
    <w:p w14:paraId="3BDA746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46B11CD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nume = new JLabel("Name:");</w:t>
      </w:r>
    </w:p>
    <w:p w14:paraId="13AB3FA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nume.setFont(new Font("Serif", Font.BOLD, 30));</w:t>
      </w:r>
    </w:p>
    <w:p w14:paraId="2BB5358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nume.setSize(300, 40);</w:t>
      </w:r>
    </w:p>
    <w:p w14:paraId="61D2F8F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nume.setLocation(300, 190);</w:t>
      </w:r>
    </w:p>
    <w:p w14:paraId="75A6312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panel.add(nume);</w:t>
      </w:r>
    </w:p>
    <w:p w14:paraId="03B7ECE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4207FDA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 = new JLabel("Materie:");</w:t>
      </w:r>
    </w:p>
    <w:p w14:paraId="479B088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materie.setFont(new Font("Serif", Font.BOLD, 30));</w:t>
      </w:r>
    </w:p>
    <w:p w14:paraId="21A2C52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materie.setSize(300, 40);</w:t>
      </w:r>
    </w:p>
    <w:p w14:paraId="7C719BF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materie.setLocation(300, 250);</w:t>
      </w:r>
    </w:p>
    <w:p w14:paraId="2D7A35A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panel.add(materie);</w:t>
      </w:r>
    </w:p>
    <w:p w14:paraId="4469A53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23F4A68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JButton send = new JButton("Send");</w:t>
      </w:r>
    </w:p>
    <w:p w14:paraId="7BA601B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send.setBounds(610, 540, 100, 40);</w:t>
      </w:r>
    </w:p>
    <w:p w14:paraId="2A9D379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send.setFont(new Font("Sans",Font.BOLD,20));</w:t>
      </w:r>
    </w:p>
    <w:p w14:paraId="6C6AF2A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panel.add(send);</w:t>
      </w:r>
    </w:p>
    <w:p w14:paraId="5DECA79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5AE7516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tnume = new JTextField();</w:t>
      </w:r>
    </w:p>
    <w:p w14:paraId="772AEA0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tnume.setFont(new Font("Serif", Font.BOLD, 20));</w:t>
      </w:r>
    </w:p>
    <w:p w14:paraId="44611A4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tnume.setSize(300, 40);</w:t>
      </w:r>
    </w:p>
    <w:p w14:paraId="5C3A333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tnume.setLocation(405, 195);</w:t>
      </w:r>
    </w:p>
    <w:p w14:paraId="3FCBB6D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panel.add(tnume);</w:t>
      </w:r>
    </w:p>
    <w:p w14:paraId="0533667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1FEE10A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materiiBox = new JComboBox(materii);</w:t>
      </w:r>
    </w:p>
    <w:p w14:paraId="0B01F6C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materiiBox.setFont(new Font("Arial", Font.BOLD, 20));</w:t>
      </w:r>
    </w:p>
    <w:p w14:paraId="6565839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materiiBox.setSize(275, 30);</w:t>
      </w:r>
    </w:p>
    <w:p w14:paraId="02761A6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materiiBox.setLocation(430, 260);</w:t>
      </w:r>
    </w:p>
    <w:p w14:paraId="07DF1C5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panel.add(materiiBox);</w:t>
      </w:r>
    </w:p>
    <w:p w14:paraId="154ED6F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C99129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dataText = new JLabel("Data:");</w:t>
      </w:r>
    </w:p>
    <w:p w14:paraId="676B122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dataText.setFont(new Font("Serif", Font.BOLD, 30));</w:t>
      </w:r>
    </w:p>
    <w:p w14:paraId="11A3EB2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dataText.setSize(300, 40);</w:t>
      </w:r>
    </w:p>
    <w:p w14:paraId="587FE5F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dataText.setLocation(300, 310);</w:t>
      </w:r>
    </w:p>
    <w:p w14:paraId="3DA62F8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panel.add(dataText);</w:t>
      </w:r>
    </w:p>
    <w:p w14:paraId="2B7A8FC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17EBC76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date = new JComboBox(dates);</w:t>
      </w:r>
    </w:p>
    <w:p w14:paraId="4B4D6DA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date.setFont(new Font("Serif", Font.PLAIN, 15));</w:t>
      </w:r>
    </w:p>
    <w:p w14:paraId="74751C4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date.setSize(100, 30);</w:t>
      </w:r>
    </w:p>
    <w:p w14:paraId="4BC9A90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date.setLocation(400, 318);</w:t>
      </w:r>
    </w:p>
    <w:p w14:paraId="1265589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panel.add(date);</w:t>
      </w:r>
    </w:p>
    <w:p w14:paraId="5505634A" w14:textId="77777777" w:rsidR="00D230A7" w:rsidRPr="00D230A7" w:rsidRDefault="00D230A7" w:rsidP="00D230A7">
      <w:pPr>
        <w:rPr>
          <w:rFonts w:eastAsia="Consolas"/>
        </w:rPr>
      </w:pPr>
    </w:p>
    <w:p w14:paraId="4ABEE91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month = new JComboBox(months);</w:t>
      </w:r>
    </w:p>
    <w:p w14:paraId="1900338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month.setFont(new Font("Serif", Font.PLAIN, 15));</w:t>
      </w:r>
    </w:p>
    <w:p w14:paraId="37C6842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month.setSize(100, 30);</w:t>
      </w:r>
    </w:p>
    <w:p w14:paraId="55C8EDD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month.setLocation(505, 318);</w:t>
      </w:r>
    </w:p>
    <w:p w14:paraId="185A106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panel.add(month);</w:t>
      </w:r>
    </w:p>
    <w:p w14:paraId="52330B97" w14:textId="77777777" w:rsidR="00D230A7" w:rsidRPr="00D230A7" w:rsidRDefault="00D230A7" w:rsidP="00D230A7">
      <w:pPr>
        <w:rPr>
          <w:rFonts w:eastAsia="Consolas"/>
        </w:rPr>
      </w:pPr>
    </w:p>
    <w:p w14:paraId="0B507C1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year = new JComboBox(years);</w:t>
      </w:r>
    </w:p>
    <w:p w14:paraId="29B56F3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year.setFont(new Font("Serif", Font.PLAIN, 15));</w:t>
      </w:r>
    </w:p>
    <w:p w14:paraId="3077C02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year.setSize(100, 30);</w:t>
      </w:r>
    </w:p>
    <w:p w14:paraId="7D12B29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year.setLocation(610, 318);</w:t>
      </w:r>
    </w:p>
    <w:p w14:paraId="515932D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panel.add(year);</w:t>
      </w:r>
    </w:p>
    <w:p w14:paraId="65FFB3D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1DA46F7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listaSed = new JList&lt;String&gt;(listaSedinte);</w:t>
      </w:r>
    </w:p>
    <w:p w14:paraId="48541E7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listaSed.setFont(new Font("Serif", Font.PLAIN, 20));</w:t>
      </w:r>
    </w:p>
    <w:p w14:paraId="5E20871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listaSed.setSize(680, 500);</w:t>
      </w:r>
    </w:p>
    <w:p w14:paraId="20EBD72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listaSed.setLocation(230, 50);</w:t>
      </w:r>
    </w:p>
    <w:p w14:paraId="12AA8DF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panel.add(listaSed);</w:t>
      </w:r>
    </w:p>
    <w:p w14:paraId="34146A6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E4219E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titluDatePersonale = new JLabel("Personal data");</w:t>
      </w:r>
    </w:p>
    <w:p w14:paraId="18E886C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titluDatePersonale.setFont(new Font("Serif", Font.BOLD, 30));</w:t>
      </w:r>
    </w:p>
    <w:p w14:paraId="2B86CA7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titluDatePersonale.setSize(500, 40);</w:t>
      </w:r>
    </w:p>
    <w:p w14:paraId="6D1333F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titluDatePersonale.setLocation(470, 100);</w:t>
      </w:r>
    </w:p>
    <w:p w14:paraId="14BC7B2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panel.add(titluDatePersonale);</w:t>
      </w:r>
    </w:p>
    <w:p w14:paraId="1DCDF99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1EBD41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numeHome = new JLabel("Username:");</w:t>
      </w:r>
    </w:p>
    <w:p w14:paraId="4F345AD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numeHome.setFont(new Font("Serif", Font.BOLD, 30));</w:t>
      </w:r>
    </w:p>
    <w:p w14:paraId="268D8D7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numeHome.setSize(300, 40);</w:t>
      </w:r>
    </w:p>
    <w:p w14:paraId="1F79419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numeHome.setLocation(300, 200);</w:t>
      </w:r>
    </w:p>
    <w:p w14:paraId="09D6D1A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panel.add(numeHome);</w:t>
      </w:r>
    </w:p>
    <w:p w14:paraId="1136585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6CE8364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prenumeHome = new JLabel("Password:");</w:t>
      </w:r>
    </w:p>
    <w:p w14:paraId="2376595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prenumeHome.setFont(new Font("Serif", Font.BOLD, 30));</w:t>
      </w:r>
    </w:p>
    <w:p w14:paraId="0E4E570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prenumeHome.setSize(300, 40);</w:t>
      </w:r>
    </w:p>
    <w:p w14:paraId="6E6D0A5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prenumeHome.setLocation(300, 250);</w:t>
      </w:r>
    </w:p>
    <w:p w14:paraId="6831CBC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panel.add(prenumeHome);</w:t>
      </w:r>
    </w:p>
    <w:p w14:paraId="596338A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4E80603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adresaHome = new JLabel("Mail Adress:");</w:t>
      </w:r>
    </w:p>
    <w:p w14:paraId="2DF6FA4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adresaHome.setFont(new Font("Serif", Font.BOLD, 30));</w:t>
      </w:r>
    </w:p>
    <w:p w14:paraId="76EBBA9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adresaHome.setSize(300, 40);</w:t>
      </w:r>
    </w:p>
    <w:p w14:paraId="4C626CC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adresaHome.setLocation(300, 350);</w:t>
      </w:r>
    </w:p>
    <w:p w14:paraId="76F2F49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panel.add(adresaHome);</w:t>
      </w:r>
    </w:p>
    <w:p w14:paraId="619F165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2F2898E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dataNasteriiHome = new JLabel("Gender:");</w:t>
      </w:r>
    </w:p>
    <w:p w14:paraId="437F214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dataNasteriiHome.setFont(new Font("Serif", Font.BOLD, 30));</w:t>
      </w:r>
    </w:p>
    <w:p w14:paraId="7F2C533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dataNasteriiHome.setSize(300, 40);</w:t>
      </w:r>
    </w:p>
    <w:p w14:paraId="62816E8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dataNasteriiHome.setLocation(300, 300);</w:t>
      </w:r>
    </w:p>
    <w:p w14:paraId="1A7ADD9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panel.add(dataNasteriiHome);</w:t>
      </w:r>
    </w:p>
    <w:p w14:paraId="7693661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FC116D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facultateHome = new JLabel("Discipline:");</w:t>
      </w:r>
    </w:p>
    <w:p w14:paraId="7D96FC4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facultateHome.setFont(new Font("Serif", Font.BOLD, 30));</w:t>
      </w:r>
    </w:p>
    <w:p w14:paraId="2458B0B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facultateHome.setSize(300, 40);</w:t>
      </w:r>
    </w:p>
    <w:p w14:paraId="797F570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facultateHome.setLocation(300, 400);</w:t>
      </w:r>
    </w:p>
    <w:p w14:paraId="253ABAD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panel.add(facultateHome);</w:t>
      </w:r>
    </w:p>
    <w:p w14:paraId="591F1B3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19647EB4" w14:textId="77777777" w:rsidR="00D230A7" w:rsidRPr="00D230A7" w:rsidRDefault="00D230A7" w:rsidP="00D230A7">
      <w:pPr>
        <w:rPr>
          <w:rFonts w:eastAsia="Consolas"/>
        </w:rPr>
      </w:pPr>
    </w:p>
    <w:p w14:paraId="3F5D71D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EE4422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15C9D8B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creeazaRecenzie = new JLabel("Creeaza recenzie");</w:t>
      </w:r>
    </w:p>
    <w:p w14:paraId="7B8B872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creeazaRecenzie.setFont(new Font("Serif", Font.BOLD, 30));</w:t>
      </w:r>
    </w:p>
    <w:p w14:paraId="32CD80A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creeazaRecenzie.setSize(500, 40);</w:t>
      </w:r>
    </w:p>
    <w:p w14:paraId="10CD15E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creeazaRecenzie.setLocation(470, 100);</w:t>
      </w:r>
    </w:p>
    <w:p w14:paraId="26CD2DB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panel.add(creeazaRecenzie);</w:t>
      </w:r>
    </w:p>
    <w:p w14:paraId="285F51D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6BD3A42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nota = new JLabel("Nota");</w:t>
      </w:r>
    </w:p>
    <w:p w14:paraId="314E7B5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nota.setFont(new Font("Serif", Font.BOLD, 30));</w:t>
      </w:r>
    </w:p>
    <w:p w14:paraId="2ADD769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nota.setSize(500, 40);</w:t>
      </w:r>
    </w:p>
    <w:p w14:paraId="0D1C5AF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nota.setLocation(300, 200);</w:t>
      </w:r>
    </w:p>
    <w:p w14:paraId="13DAD88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panel.add(nota);</w:t>
      </w:r>
    </w:p>
    <w:p w14:paraId="4DB267B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5042F20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notaBox = new JComboBox(note);</w:t>
      </w:r>
    </w:p>
    <w:p w14:paraId="334B3EF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notaBox.setFont(new Font("Arial", Font.BOLD, 20));</w:t>
      </w:r>
    </w:p>
    <w:p w14:paraId="68BAAC4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notaBox.setSize(275, 30);</w:t>
      </w:r>
    </w:p>
    <w:p w14:paraId="5C70A60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notaBox.setLocation(390, 208);</w:t>
      </w:r>
    </w:p>
    <w:p w14:paraId="689EC3F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panel.add(notaBox);</w:t>
      </w:r>
    </w:p>
    <w:p w14:paraId="2DCFED7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1CD68E5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materieRecenzie = new JLabel("Materie");</w:t>
      </w:r>
    </w:p>
    <w:p w14:paraId="6E1F160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materieRecenzie.setFont(new Font("Serif", Font.BOLD, 30));</w:t>
      </w:r>
    </w:p>
    <w:p w14:paraId="399C67B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materieRecenzie.setSize(500, 40);</w:t>
      </w:r>
    </w:p>
    <w:p w14:paraId="40432C8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materieRecenzie.setLocation(300, 250);</w:t>
      </w:r>
    </w:p>
    <w:p w14:paraId="6C10CDA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panel.add(materieRecenzie);</w:t>
      </w:r>
    </w:p>
    <w:p w14:paraId="5BAD5A0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24629AF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materieBox = new JComboBox(materii);</w:t>
      </w:r>
    </w:p>
    <w:p w14:paraId="75E02EA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materieBox.setFont(new Font("Arial", Font.BOLD, 20));</w:t>
      </w:r>
    </w:p>
    <w:p w14:paraId="346AA19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materieBox.setSize(275, 30);</w:t>
      </w:r>
    </w:p>
    <w:p w14:paraId="79C637D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materieBox.setLocation(425, 258);</w:t>
      </w:r>
    </w:p>
    <w:p w14:paraId="4458CAA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panel.add(materieBox);</w:t>
      </w:r>
    </w:p>
    <w:p w14:paraId="1D62843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67760F6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recenzie = new JLabel("Recenzia dumneavostra");</w:t>
      </w:r>
    </w:p>
    <w:p w14:paraId="37391CA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recenzie.setFont(new Font("Serif", Font.BOLD, 30));</w:t>
      </w:r>
    </w:p>
    <w:p w14:paraId="250D551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recenzie.setSize(500, 40);</w:t>
      </w:r>
    </w:p>
    <w:p w14:paraId="0B870B9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recenzie.setLocation(300, 300);</w:t>
      </w:r>
    </w:p>
    <w:p w14:paraId="56D428F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panel.add(recenzie);</w:t>
      </w:r>
    </w:p>
    <w:p w14:paraId="24359E9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3813076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trecenzie = new JTextArea();</w:t>
      </w:r>
    </w:p>
    <w:p w14:paraId="4D0F41B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trecenzie.setFont(new Font("Serif", Font.BOLD, 20));</w:t>
      </w:r>
    </w:p>
    <w:p w14:paraId="5D58369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trecenzie.setSize(550, 220);</w:t>
      </w:r>
    </w:p>
    <w:p w14:paraId="1C33DC8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trecenzie.setLocation(300, 350);</w:t>
      </w:r>
    </w:p>
    <w:p w14:paraId="0CA1244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panel.add(trecenzie);</w:t>
      </w:r>
    </w:p>
    <w:p w14:paraId="1CF998D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2E68B91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trecenziileTale = new JLabel("Your Reviews");</w:t>
      </w:r>
    </w:p>
    <w:p w14:paraId="0292349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trecenziileTale.setFont(new Font("Serif", Font.BOLD, 30));</w:t>
      </w:r>
    </w:p>
    <w:p w14:paraId="3DF7B73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trecenziileTale.setSize(500, 40);</w:t>
      </w:r>
    </w:p>
    <w:p w14:paraId="633D256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trecenziileTale.setLocation(470, 100);</w:t>
      </w:r>
    </w:p>
    <w:p w14:paraId="3BCFEE0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panel.add(trecenziileTale);</w:t>
      </w:r>
    </w:p>
    <w:p w14:paraId="32EA683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</w:t>
      </w:r>
    </w:p>
    <w:p w14:paraId="65ABF2B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108C662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homeNume = new JTextField();</w:t>
      </w:r>
    </w:p>
    <w:p w14:paraId="753794B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homeNume.setFont(new Font("Serif", Font.BOLD, 15));</w:t>
      </w:r>
    </w:p>
    <w:p w14:paraId="7050692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homeNume.setSize(250, 40);</w:t>
      </w:r>
    </w:p>
    <w:p w14:paraId="57DEB3A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homeNume.setLocation(490, 205);</w:t>
      </w:r>
    </w:p>
    <w:p w14:paraId="159E768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panel.add(homeNume);</w:t>
      </w:r>
    </w:p>
    <w:p w14:paraId="7B357AE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homeNume.setEnabled(false);</w:t>
      </w:r>
    </w:p>
    <w:p w14:paraId="4DB988D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61C2DF7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homePrenume = new JTextField();</w:t>
      </w:r>
    </w:p>
    <w:p w14:paraId="0C02D54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homePrenume.setFont(new Font("Serif", Font.BOLD, 15));</w:t>
      </w:r>
    </w:p>
    <w:p w14:paraId="63BC0B5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homePrenume.setSize(250, 40);</w:t>
      </w:r>
    </w:p>
    <w:p w14:paraId="400BAB3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homePrenume.setLocation(490, 255);</w:t>
      </w:r>
    </w:p>
    <w:p w14:paraId="1AB4806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panel.add(homePrenume);</w:t>
      </w:r>
    </w:p>
    <w:p w14:paraId="19AEA8F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homePrenume.setEnabled(false);</w:t>
      </w:r>
    </w:p>
    <w:p w14:paraId="5C94D26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545804D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homeDataNasterii = new JTextField();</w:t>
      </w:r>
    </w:p>
    <w:p w14:paraId="4FBDB27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homeDataNasterii.setFont(new Font("Serif", Font.BOLD, 15));</w:t>
      </w:r>
    </w:p>
    <w:p w14:paraId="3B75938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homeDataNasterii.setSize(250, 40);</w:t>
      </w:r>
    </w:p>
    <w:p w14:paraId="28AA1A6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homeDataNasterii.setLocation(490, 305);</w:t>
      </w:r>
    </w:p>
    <w:p w14:paraId="20C4CD1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panel.add(homeDataNasterii);</w:t>
      </w:r>
    </w:p>
    <w:p w14:paraId="38FDEBF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homeDataNasterii.setEnabled(false);</w:t>
      </w:r>
    </w:p>
    <w:p w14:paraId="0052241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6A3E890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homeAdresa = new JTextField();</w:t>
      </w:r>
    </w:p>
    <w:p w14:paraId="7C1AA34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homeAdresa.setFont(new Font("Serif", Font.BOLD, 15));</w:t>
      </w:r>
    </w:p>
    <w:p w14:paraId="24F6168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homeAdresa.setSize(250, 40);</w:t>
      </w:r>
    </w:p>
    <w:p w14:paraId="0FCB4D7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homeAdresa.setLocation(490, 355);</w:t>
      </w:r>
    </w:p>
    <w:p w14:paraId="056814A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panel.add(homeAdresa);</w:t>
      </w:r>
    </w:p>
    <w:p w14:paraId="04ECB0D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homeAdresa.setEnabled(false);</w:t>
      </w:r>
    </w:p>
    <w:p w14:paraId="0748289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64989C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homeFacultate = new JTextField();</w:t>
      </w:r>
    </w:p>
    <w:p w14:paraId="7E36C91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homeFacultate.setFont(new Font("Serif", Font.BOLD, 15));</w:t>
      </w:r>
    </w:p>
    <w:p w14:paraId="16CC791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homeFacultate.setSize(250, 40);</w:t>
      </w:r>
    </w:p>
    <w:p w14:paraId="3D4EB1E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homeFacultate.setLocation(490, 405);</w:t>
      </w:r>
    </w:p>
    <w:p w14:paraId="0F0B2A5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panel.add(homeFacultate);</w:t>
      </w:r>
    </w:p>
    <w:p w14:paraId="3A63C2B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homeFacultate.setEnabled(false);</w:t>
      </w:r>
    </w:p>
    <w:p w14:paraId="2030C28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9A3F17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JButton modificaHome = new JButton("Modify Data");</w:t>
      </w:r>
    </w:p>
    <w:p w14:paraId="71741B9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modificaHome.setBounds(620, 470, 120, 30);</w:t>
      </w:r>
    </w:p>
    <w:p w14:paraId="0E52EE6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panel.add(modificaHome);</w:t>
      </w:r>
    </w:p>
    <w:p w14:paraId="1E91E0E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5D6EE4A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JButton salveazaButtonHome = new JButton("Save Data");</w:t>
      </w:r>
    </w:p>
    <w:p w14:paraId="02478F0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salveazaButtonHome.setBounds(500, 470, 120, 30);</w:t>
      </w:r>
    </w:p>
    <w:p w14:paraId="0E45B7C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panel.add(salveazaButtonHome);</w:t>
      </w:r>
    </w:p>
    <w:p w14:paraId="23A86A1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EFBF86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oraCreeazaCerere = new JLabel("Time:");</w:t>
      </w:r>
    </w:p>
    <w:p w14:paraId="7375A31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oraCreeazaCerere.setFont(new Font("Serif", Font.BOLD, 30));</w:t>
      </w:r>
    </w:p>
    <w:p w14:paraId="02FFA0F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oraCreeazaCerere.setSize(300, 40);</w:t>
      </w:r>
    </w:p>
    <w:p w14:paraId="23CF39A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oraCreeazaCerere.setLocation(300, 360);</w:t>
      </w:r>
    </w:p>
    <w:p w14:paraId="5FE3F3F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panel.add(oraCreeazaCerere);</w:t>
      </w:r>
    </w:p>
    <w:p w14:paraId="471441D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6F2DFA5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locCreeazaCerere = new JLabel("Place:");</w:t>
      </w:r>
    </w:p>
    <w:p w14:paraId="51EAC34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locCreeazaCerere.setFont(new Font("Serif", Font.BOLD, 30));</w:t>
      </w:r>
    </w:p>
    <w:p w14:paraId="3651B66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locCreeazaCerere.setSize(300, 40);</w:t>
      </w:r>
    </w:p>
    <w:p w14:paraId="77CEADA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locCreeazaCerere.setLocation(300, 410);</w:t>
      </w:r>
    </w:p>
    <w:p w14:paraId="4EE900F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panel.add(locCreeazaCerere);</w:t>
      </w:r>
    </w:p>
    <w:p w14:paraId="5BD7C69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FEAA98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pretCreeazaCerere = new JLabel("Price:");</w:t>
      </w:r>
    </w:p>
    <w:p w14:paraId="6875B67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pretCreeazaCerere.setFont(new Font("Serif", Font.BOLD, 30));</w:t>
      </w:r>
    </w:p>
    <w:p w14:paraId="06E5F62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pretCreeazaCerere.setSize(300, 40);</w:t>
      </w:r>
    </w:p>
    <w:p w14:paraId="3F20365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pretCreeazaCerere.setLocation(300, 460);</w:t>
      </w:r>
    </w:p>
    <w:p w14:paraId="51D1861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panel.add(pretCreeazaCerere);</w:t>
      </w:r>
    </w:p>
    <w:p w14:paraId="6E11FC1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42FFFE9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oraBox = new JComboBox(ora);</w:t>
      </w:r>
    </w:p>
    <w:p w14:paraId="71D73F7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oraBox.setFont(new Font("Arial", Font.BOLD, 20));</w:t>
      </w:r>
    </w:p>
    <w:p w14:paraId="69AAE38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oraBox.setSize(70, 30);</w:t>
      </w:r>
    </w:p>
    <w:p w14:paraId="5BE721C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oraBox.setLocation(430, 370);</w:t>
      </w:r>
    </w:p>
    <w:p w14:paraId="4D07E5E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panel.add(oraBox);</w:t>
      </w:r>
    </w:p>
    <w:p w14:paraId="430B862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2C25E7E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minuteBox = new JComboBox(minute);</w:t>
      </w:r>
    </w:p>
    <w:p w14:paraId="453E2DB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minuteBox.setFont(new Font("Arial", Font.BOLD, 20));</w:t>
      </w:r>
    </w:p>
    <w:p w14:paraId="7D6C59B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minuteBox.setSize(70, 30);</w:t>
      </w:r>
    </w:p>
    <w:p w14:paraId="40BA769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minuteBox.setLocation(510, 370);</w:t>
      </w:r>
    </w:p>
    <w:p w14:paraId="4C64E9E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panel.add(minuteBox);</w:t>
      </w:r>
    </w:p>
    <w:p w14:paraId="566E3BB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5DF53AB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locBox = new JComboBox(loc);</w:t>
      </w:r>
    </w:p>
    <w:p w14:paraId="23DB300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locBox.setFont(new Font("Arial", Font.BOLD, 20));</w:t>
      </w:r>
    </w:p>
    <w:p w14:paraId="2ACEBF2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locBox.setSize(180, 30);</w:t>
      </w:r>
    </w:p>
    <w:p w14:paraId="58874A7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locBox.setLocation(400, 420);</w:t>
      </w:r>
    </w:p>
    <w:p w14:paraId="5940FCF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panel.add(locBox);</w:t>
      </w:r>
    </w:p>
    <w:p w14:paraId="2D3576F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722608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pretBox = new JComboBox(pret);</w:t>
      </w:r>
    </w:p>
    <w:p w14:paraId="7CDF44E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pretBox.setFont(new Font("Arial", Font.BOLD, 20));</w:t>
      </w:r>
    </w:p>
    <w:p w14:paraId="1C646FC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pretBox.setSize(180, 30);</w:t>
      </w:r>
    </w:p>
    <w:p w14:paraId="541FD40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pretBox.setLocation(400, 470);</w:t>
      </w:r>
    </w:p>
    <w:p w14:paraId="6415914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panel.add(pretBox);</w:t>
      </w:r>
    </w:p>
    <w:p w14:paraId="2A73BD0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35281DD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trimiteRecenzie = new JButton("Send");</w:t>
      </w:r>
    </w:p>
    <w:p w14:paraId="5F0CDE6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trimiteRecenzie.setBounds(730, 585, 120, 30);</w:t>
      </w:r>
    </w:p>
    <w:p w14:paraId="0BBDCCF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panel.add(trimiteRecenzie);</w:t>
      </w:r>
    </w:p>
    <w:p w14:paraId="0B6D29F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</w:t>
      </w:r>
    </w:p>
    <w:p w14:paraId="75F0142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listaRec = new JList&lt;String&gt;(listaRecenzii);</w:t>
      </w:r>
    </w:p>
    <w:p w14:paraId="16427FE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listaRec.setFont(new Font("Serif", Font.PLAIN, 15));</w:t>
      </w:r>
    </w:p>
    <w:p w14:paraId="10308E8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listaRec.setSize(680, 350);</w:t>
      </w:r>
    </w:p>
    <w:p w14:paraId="31D8252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listaRec.setLocation(230, 140);</w:t>
      </w:r>
    </w:p>
    <w:p w14:paraId="4C15789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panel.add(listaRec);</w:t>
      </w:r>
    </w:p>
    <w:p w14:paraId="6EC13B7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613E81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cereriList = new JList&lt;String&gt;(cereri);</w:t>
      </w:r>
    </w:p>
    <w:p w14:paraId="44BB0DA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cereriList.setFont(new Font("Serif", Font.PLAIN, 20));</w:t>
      </w:r>
    </w:p>
    <w:p w14:paraId="57067C1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cereriList.setSize(680, 350);</w:t>
      </w:r>
    </w:p>
    <w:p w14:paraId="2ED3EE8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cereriList.setLocation(230, 140);</w:t>
      </w:r>
    </w:p>
    <w:p w14:paraId="1371846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panel.add(cereriList);</w:t>
      </w:r>
    </w:p>
    <w:p w14:paraId="04F176C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3E677B5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acceptaCereri = new JButton("Accept");</w:t>
      </w:r>
    </w:p>
    <w:p w14:paraId="22F30BB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acceptaCereri.setBounds(450, 500, 120, 30);</w:t>
      </w:r>
    </w:p>
    <w:p w14:paraId="6115999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panel.add(acceptaCereri);</w:t>
      </w:r>
    </w:p>
    <w:p w14:paraId="14B2FAF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3152DB4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nuAcceptaCereri = new JButton("Delete");</w:t>
      </w:r>
    </w:p>
    <w:p w14:paraId="52B21A5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nuAcceptaCereri.setBounds(600, 500, 120, 30);</w:t>
      </w:r>
    </w:p>
    <w:p w14:paraId="15A856C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panel.add(nuAcceptaCereri);</w:t>
      </w:r>
    </w:p>
    <w:p w14:paraId="76155FA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2D03DB0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modificaCereri = new JButton("Modify");</w:t>
      </w:r>
    </w:p>
    <w:p w14:paraId="07F615C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modificaCereri.setBounds(750, 500, 120, 30);</w:t>
      </w:r>
    </w:p>
    <w:p w14:paraId="06AE274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panel.add(modificaCereri);</w:t>
      </w:r>
    </w:p>
    <w:p w14:paraId="6226445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11853C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home.addActionListener(new ActionListener() {</w:t>
      </w:r>
    </w:p>
    <w:p w14:paraId="4D5316D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public void actionPerformed(ActionEvent e) {</w:t>
      </w:r>
    </w:p>
    <w:p w14:paraId="07A11C3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acceptaCereri.hide();</w:t>
      </w:r>
    </w:p>
    <w:p w14:paraId="4AC3399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nuAcceptaCereri.hide();</w:t>
      </w:r>
    </w:p>
    <w:p w14:paraId="3E858C7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modificaCereri.hide();</w:t>
      </w:r>
    </w:p>
    <w:p w14:paraId="246A313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bunVenit.hide();</w:t>
      </w:r>
    </w:p>
    <w:p w14:paraId="18EF7E4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informatii.hide();</w:t>
      </w:r>
    </w:p>
    <w:p w14:paraId="36CC151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stergeSedinta.hide();</w:t>
      </w:r>
    </w:p>
    <w:p w14:paraId="4E525FD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materiiBox.hide();</w:t>
      </w:r>
    </w:p>
    <w:p w14:paraId="493362F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tnume.hide();</w:t>
      </w:r>
    </w:p>
    <w:p w14:paraId="53688FD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send.hide();</w:t>
      </w:r>
    </w:p>
    <w:p w14:paraId="6D6343C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materie.hide();</w:t>
      </w:r>
    </w:p>
    <w:p w14:paraId="142D3D1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nume.hide();</w:t>
      </w:r>
    </w:p>
    <w:p w14:paraId="268D233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dataText.hide();</w:t>
      </w:r>
    </w:p>
    <w:p w14:paraId="0F8D1E5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date.hide();</w:t>
      </w:r>
    </w:p>
    <w:p w14:paraId="33D0F6B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month.hide();</w:t>
      </w:r>
    </w:p>
    <w:p w14:paraId="7296D7B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year.hide();</w:t>
      </w:r>
    </w:p>
    <w:p w14:paraId="1FDFBCD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titluCreeazaCerere.hide();</w:t>
      </w:r>
    </w:p>
    <w:p w14:paraId="655C40B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listaSed.hide();</w:t>
      </w:r>
    </w:p>
    <w:p w14:paraId="1F2BD10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titluDatePersonale.show();</w:t>
      </w:r>
    </w:p>
    <w:p w14:paraId="6EFEA88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numeHome.show();</w:t>
      </w:r>
    </w:p>
    <w:p w14:paraId="3A93F24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prenumeHome.show();</w:t>
      </w:r>
    </w:p>
    <w:p w14:paraId="58C1458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adresaHome.show();</w:t>
      </w:r>
    </w:p>
    <w:p w14:paraId="0994784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dataNasteriiHome.show();</w:t>
      </w:r>
    </w:p>
    <w:p w14:paraId="1FD6EC6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facultateHome.show();</w:t>
      </w:r>
    </w:p>
    <w:p w14:paraId="1338C0A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nota.hide();</w:t>
      </w:r>
    </w:p>
    <w:p w14:paraId="0343A33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notaBox.hide();</w:t>
      </w:r>
    </w:p>
    <w:p w14:paraId="54D8E83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materieRecenzie.hide();</w:t>
      </w:r>
    </w:p>
    <w:p w14:paraId="2052710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materieBox.hide();</w:t>
      </w:r>
    </w:p>
    <w:p w14:paraId="15C64C7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recenzie.hide();</w:t>
      </w:r>
    </w:p>
    <w:p w14:paraId="736F686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creeazaRecenzie.hide();</w:t>
      </w:r>
    </w:p>
    <w:p w14:paraId="14056A6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trecenzie.hide();</w:t>
      </w:r>
    </w:p>
    <w:p w14:paraId="2ED088D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trecenziileTale.hide();</w:t>
      </w:r>
    </w:p>
    <w:p w14:paraId="111DED7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homeNume.show();</w:t>
      </w:r>
    </w:p>
    <w:p w14:paraId="442B5D1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homePrenume.show();</w:t>
      </w:r>
    </w:p>
    <w:p w14:paraId="4E9E64E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homeDataNasterii.show();</w:t>
      </w:r>
    </w:p>
    <w:p w14:paraId="2D91412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homeAdresa.show();</w:t>
      </w:r>
    </w:p>
    <w:p w14:paraId="387CD26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homeFacultate.show();</w:t>
      </w:r>
    </w:p>
    <w:p w14:paraId="27A0887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modificaHome.show();</w:t>
      </w:r>
    </w:p>
    <w:p w14:paraId="54A02F4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salveazaButtonHome.show();</w:t>
      </w:r>
    </w:p>
    <w:p w14:paraId="2042557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locCreeazaCerere.hide();</w:t>
      </w:r>
    </w:p>
    <w:p w14:paraId="2BD48EB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oraCreeazaCerere.hide();</w:t>
      </w:r>
    </w:p>
    <w:p w14:paraId="1472F07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pretCreeazaCerere.hide();</w:t>
      </w:r>
    </w:p>
    <w:p w14:paraId="187F1E9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oraBox.hide();</w:t>
      </w:r>
    </w:p>
    <w:p w14:paraId="5FC4F37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minuteBox.hide();</w:t>
      </w:r>
    </w:p>
    <w:p w14:paraId="21BC5AE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locBox.hide();</w:t>
      </w:r>
    </w:p>
    <w:p w14:paraId="51F7CE0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pretBox.hide();</w:t>
      </w:r>
    </w:p>
    <w:p w14:paraId="2AA8677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trimiteRecenzie.hide();</w:t>
      </w:r>
    </w:p>
    <w:p w14:paraId="1995460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listaRec.hide();</w:t>
      </w:r>
    </w:p>
    <w:p w14:paraId="0EAC243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cereriList.hide();</w:t>
      </w:r>
    </w:p>
    <w:p w14:paraId="7CF5B86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imageLabel.show();</w:t>
      </w:r>
    </w:p>
    <w:p w14:paraId="79B1301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username = new String();</w:t>
      </w:r>
    </w:p>
    <w:p w14:paraId="1D8FFF4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password = new String();</w:t>
      </w:r>
    </w:p>
    <w:p w14:paraId="38416E4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line;</w:t>
      </w:r>
    </w:p>
    <w:p w14:paraId="412FB28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BufferedReader reader;</w:t>
      </w:r>
    </w:p>
    <w:p w14:paraId="5DE14CC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try {</w:t>
      </w:r>
    </w:p>
    <w:p w14:paraId="274C00D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reader = new BufferedReader(new FileReader("savedUsAndPass.txt"));</w:t>
      </w:r>
    </w:p>
    <w:p w14:paraId="29C8B33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</w:t>
      </w:r>
    </w:p>
    <w:p w14:paraId="1390E60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while ((line = reader.readLine()) != null) {</w:t>
      </w:r>
    </w:p>
    <w:p w14:paraId="38D6781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String fields[]=line.split(",");</w:t>
      </w:r>
    </w:p>
    <w:p w14:paraId="16C9A50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username=fields[0];</w:t>
      </w:r>
    </w:p>
    <w:p w14:paraId="50CCF0D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password=fields[1];</w:t>
      </w:r>
    </w:p>
    <w:p w14:paraId="6140F04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} </w:t>
      </w:r>
    </w:p>
    <w:p w14:paraId="134FA5A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}catch (IOException e1) {</w:t>
      </w:r>
    </w:p>
    <w:p w14:paraId="7192857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</w:t>
      </w:r>
    </w:p>
    <w:p w14:paraId="1D169D2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e1.printStackTrace();</w:t>
      </w:r>
    </w:p>
    <w:p w14:paraId="07982F0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744FC53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try {</w:t>
      </w:r>
    </w:p>
    <w:p w14:paraId="334D2A3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reader = new BufferedReader(new FileReader("Users.txt"));</w:t>
      </w:r>
    </w:p>
    <w:p w14:paraId="32586C9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054AF86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while ((line = reader.readLine()) != null) {</w:t>
      </w:r>
    </w:p>
    <w:p w14:paraId="28288AE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String[] fields2 = line.split(",");</w:t>
      </w:r>
    </w:p>
    <w:p w14:paraId="36662AB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if (fields2[0].equals(username) &amp;&amp; fields2[2].equals(password)) {</w:t>
      </w:r>
    </w:p>
    <w:p w14:paraId="08829EE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homeNume.setText(username);</w:t>
      </w:r>
    </w:p>
    <w:p w14:paraId="1616E2A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homePrenume.setText(password);</w:t>
      </w:r>
    </w:p>
    <w:p w14:paraId="070104B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homeAdresa.setText(fields2[1]);</w:t>
      </w:r>
    </w:p>
    <w:p w14:paraId="4D1FC71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homeDataNasterii.setText(fields2[3]);</w:t>
      </w:r>
    </w:p>
    <w:p w14:paraId="57257D9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homeFacultate.setText(fields2[6]);    </w:t>
      </w:r>
    </w:p>
    <w:p w14:paraId="544F171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7934B68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764B1A3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}catch (IOException e1) {</w:t>
      </w:r>
    </w:p>
    <w:p w14:paraId="3A3A247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</w:t>
      </w:r>
    </w:p>
    <w:p w14:paraId="6396041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e1.printStackTrace();</w:t>
      </w:r>
    </w:p>
    <w:p w14:paraId="0D286AF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629C091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}</w:t>
      </w:r>
    </w:p>
    <w:p w14:paraId="17160AF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});</w:t>
      </w:r>
    </w:p>
    <w:p w14:paraId="43AF0AA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modificaHome.addActionListener(new ActionListener() {</w:t>
      </w:r>
    </w:p>
    <w:p w14:paraId="2D399F7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public void actionPerformed(ActionEvent e) {</w:t>
      </w:r>
    </w:p>
    <w:p w14:paraId="16A73B1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homeNume.setEnabled(true);</w:t>
      </w:r>
    </w:p>
    <w:p w14:paraId="28920D2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homePrenume.setEnabled(true);</w:t>
      </w:r>
    </w:p>
    <w:p w14:paraId="060ECB4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homeAdresa.setEnabled(true);</w:t>
      </w:r>
    </w:p>
    <w:p w14:paraId="0098912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homeDataNasterii.setEnabled(true);</w:t>
      </w:r>
    </w:p>
    <w:p w14:paraId="78042C8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homeFacultate.setEnabled(true);</w:t>
      </w:r>
    </w:p>
    <w:p w14:paraId="532DF25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24B6E62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});</w:t>
      </w:r>
    </w:p>
    <w:p w14:paraId="17A8F569" w14:textId="77777777" w:rsidR="00D230A7" w:rsidRPr="00D230A7" w:rsidRDefault="00D230A7" w:rsidP="00D230A7">
      <w:pPr>
        <w:rPr>
          <w:rFonts w:eastAsia="Consolas"/>
        </w:rPr>
      </w:pPr>
    </w:p>
    <w:p w14:paraId="47DB854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4B95B1B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creeazaCerere.addActionListener(new ActionListener() {</w:t>
      </w:r>
    </w:p>
    <w:p w14:paraId="48D0868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public void actionPerformed(ActionEvent e) {</w:t>
      </w:r>
    </w:p>
    <w:p w14:paraId="02C61EA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bunVenit.hide();</w:t>
      </w:r>
    </w:p>
    <w:p w14:paraId="05936B5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informatii.hide();</w:t>
      </w:r>
    </w:p>
    <w:p w14:paraId="038A1E6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stergeSedinta.hide();</w:t>
      </w:r>
    </w:p>
    <w:p w14:paraId="64BC796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materiiBox.hide();</w:t>
      </w:r>
    </w:p>
    <w:p w14:paraId="2D8A068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tnume.hide();</w:t>
      </w:r>
    </w:p>
    <w:p w14:paraId="2329AFD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send.hide();</w:t>
      </w:r>
    </w:p>
    <w:p w14:paraId="114B2DB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materie.hide();</w:t>
      </w:r>
    </w:p>
    <w:p w14:paraId="0C26575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nume.hide();</w:t>
      </w:r>
    </w:p>
    <w:p w14:paraId="35F1A0D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dataText.hide();</w:t>
      </w:r>
    </w:p>
    <w:p w14:paraId="11B411B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date.hide();</w:t>
      </w:r>
    </w:p>
    <w:p w14:paraId="4418DA3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month.hide();</w:t>
      </w:r>
    </w:p>
    <w:p w14:paraId="087790E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year.hide();</w:t>
      </w:r>
    </w:p>
    <w:p w14:paraId="6DFE8E2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titluCreeazaCerere.hide();</w:t>
      </w:r>
    </w:p>
    <w:p w14:paraId="599FB29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listaSed.hide();</w:t>
      </w:r>
    </w:p>
    <w:p w14:paraId="5E93885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numeHome.hide();</w:t>
      </w:r>
    </w:p>
    <w:p w14:paraId="5CE2A65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titluDatePersonale.hide();</w:t>
      </w:r>
    </w:p>
    <w:p w14:paraId="7E13E93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prenumeHome.hide();</w:t>
      </w:r>
    </w:p>
    <w:p w14:paraId="5CE6B0C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adresaHome.hide();</w:t>
      </w:r>
    </w:p>
    <w:p w14:paraId="1917CAE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dataNasteriiHome.hide();</w:t>
      </w:r>
    </w:p>
    <w:p w14:paraId="40D0FF1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facultateHome.hide();</w:t>
      </w:r>
    </w:p>
    <w:p w14:paraId="2CD75ED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nota.hide();</w:t>
      </w:r>
    </w:p>
    <w:p w14:paraId="5D5E222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notaBox.hide();</w:t>
      </w:r>
    </w:p>
    <w:p w14:paraId="7F50963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materieRecenzie.hide();</w:t>
      </w:r>
    </w:p>
    <w:p w14:paraId="519FC5B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materieBox.hide();</w:t>
      </w:r>
    </w:p>
    <w:p w14:paraId="7970387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recenzie.hide();</w:t>
      </w:r>
    </w:p>
    <w:p w14:paraId="613348A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creeazaRecenzie.hide();</w:t>
      </w:r>
    </w:p>
    <w:p w14:paraId="07763E3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trecenzie.hide();</w:t>
      </w:r>
    </w:p>
    <w:p w14:paraId="5E3D121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trecenziileTale.hide();</w:t>
      </w:r>
    </w:p>
    <w:p w14:paraId="67EB642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homeNume.hide();</w:t>
      </w:r>
    </w:p>
    <w:p w14:paraId="4C6E12A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homePrenume.hide();</w:t>
      </w:r>
    </w:p>
    <w:p w14:paraId="35CF168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homeDataNasterii.hide();</w:t>
      </w:r>
    </w:p>
    <w:p w14:paraId="64A0A5F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homeAdresa.hide();</w:t>
      </w:r>
    </w:p>
    <w:p w14:paraId="020BDBE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homeFacultate.hide();</w:t>
      </w:r>
    </w:p>
    <w:p w14:paraId="1C0031B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modificaHome.hide();</w:t>
      </w:r>
    </w:p>
    <w:p w14:paraId="4E7F280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salveazaButtonHome.hide();</w:t>
      </w:r>
    </w:p>
    <w:p w14:paraId="7F302F8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locCreeazaCerere.hide();</w:t>
      </w:r>
    </w:p>
    <w:p w14:paraId="769CE9D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oraCreeazaCerere.hide();</w:t>
      </w:r>
    </w:p>
    <w:p w14:paraId="7CC4EBF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pretCreeazaCerere.hide();</w:t>
      </w:r>
    </w:p>
    <w:p w14:paraId="299C9E5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oraBox.hide();</w:t>
      </w:r>
    </w:p>
    <w:p w14:paraId="78728FE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minuteBox.hide();</w:t>
      </w:r>
    </w:p>
    <w:p w14:paraId="5E082C4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locBox.hide();</w:t>
      </w:r>
    </w:p>
    <w:p w14:paraId="7A98383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pretBox.hide();</w:t>
      </w:r>
    </w:p>
    <w:p w14:paraId="3CB2C48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trimiteRecenzie.hide();</w:t>
      </w:r>
    </w:p>
    <w:p w14:paraId="3129F11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listaRec.hide();</w:t>
      </w:r>
    </w:p>
    <w:p w14:paraId="3111EF5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cereriList.show();</w:t>
      </w:r>
    </w:p>
    <w:p w14:paraId="1817D87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acceptaCereri.show();</w:t>
      </w:r>
    </w:p>
    <w:p w14:paraId="65D80A5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nuAcceptaCereri.show();</w:t>
      </w:r>
    </w:p>
    <w:p w14:paraId="2C12C0B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modificaCereri.show();</w:t>
      </w:r>
    </w:p>
    <w:p w14:paraId="667917E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imageLabel.hide();</w:t>
      </w:r>
    </w:p>
    <w:p w14:paraId="4E96114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username = new String();</w:t>
      </w:r>
    </w:p>
    <w:p w14:paraId="6E223C1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savedDiscipline = new String();</w:t>
      </w:r>
    </w:p>
    <w:p w14:paraId="32673F8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line;</w:t>
      </w:r>
    </w:p>
    <w:p w14:paraId="3DFBFDE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BufferedReader reader;</w:t>
      </w:r>
    </w:p>
    <w:p w14:paraId="07491A3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try {</w:t>
      </w:r>
    </w:p>
    <w:p w14:paraId="1A7F241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reader = new BufferedReader(new FileReader("savedUsAndPass.txt"));</w:t>
      </w:r>
    </w:p>
    <w:p w14:paraId="1A977E9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</w:t>
      </w:r>
    </w:p>
    <w:p w14:paraId="40E0153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while ((line = reader.readLine()) != null) {</w:t>
      </w:r>
    </w:p>
    <w:p w14:paraId="6F9B895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String fields[]=line.split(",");</w:t>
      </w:r>
    </w:p>
    <w:p w14:paraId="3CF0DA0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username=fields[0];</w:t>
      </w:r>
    </w:p>
    <w:p w14:paraId="7EE9D98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} </w:t>
      </w:r>
    </w:p>
    <w:p w14:paraId="6C4BABD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}catch (IOException e1) {</w:t>
      </w:r>
    </w:p>
    <w:p w14:paraId="2E0D65F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</w:t>
      </w:r>
    </w:p>
    <w:p w14:paraId="530CF05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e1.printStackTrace();</w:t>
      </w:r>
    </w:p>
    <w:p w14:paraId="326C59D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01BFAE6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try {</w:t>
      </w:r>
    </w:p>
    <w:p w14:paraId="3193683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reader = new BufferedReader(new FileReader("Users.txt"));</w:t>
      </w:r>
    </w:p>
    <w:p w14:paraId="7F11A69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633046C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while ((line = reader.readLine()) != null) {</w:t>
      </w:r>
    </w:p>
    <w:p w14:paraId="4E17C6A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String[] fields2 = line.split(",");</w:t>
      </w:r>
    </w:p>
    <w:p w14:paraId="012D2C1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if (fields2[0].equals(username)) {</w:t>
      </w:r>
    </w:p>
    <w:p w14:paraId="3D01615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savedDiscipline=fields2[6];</w:t>
      </w:r>
    </w:p>
    <w:p w14:paraId="79014C6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41DC2CD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36B1C51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}catch (IOException e1) {</w:t>
      </w:r>
    </w:p>
    <w:p w14:paraId="5CE2128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</w:t>
      </w:r>
    </w:p>
    <w:p w14:paraId="67ED16A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e1.printStackTrace();</w:t>
      </w:r>
    </w:p>
    <w:p w14:paraId="0D8B40E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3245291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int i=0;</w:t>
      </w:r>
    </w:p>
    <w:p w14:paraId="2246556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try{</w:t>
      </w:r>
    </w:p>
    <w:p w14:paraId="7F467E5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reader = new BufferedReader(new FileReader("Requests.txt"));</w:t>
      </w:r>
    </w:p>
    <w:p w14:paraId="4E6AE05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String[] split;</w:t>
      </w:r>
    </w:p>
    <w:p w14:paraId="752C938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while ((line = reader.readLine()) != null) {  </w:t>
      </w:r>
    </w:p>
    <w:p w14:paraId="4A23EDB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split = line.split(",");</w:t>
      </w:r>
    </w:p>
    <w:p w14:paraId="5F64744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if(split[1].equals(savedDiscipline)){                     </w:t>
      </w:r>
    </w:p>
    <w:p w14:paraId="2BCCC07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cereri[i]=line;</w:t>
      </w:r>
    </w:p>
    <w:p w14:paraId="6900BA2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i++;</w:t>
      </w:r>
    </w:p>
    <w:p w14:paraId="5BF215A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7134827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067D622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}catch(IOException exc){</w:t>
      </w:r>
    </w:p>
    <w:p w14:paraId="132A324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exc.getMessage();</w:t>
      </w:r>
    </w:p>
    <w:p w14:paraId="54D7A0A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6F3B6F8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56334D3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});</w:t>
      </w:r>
    </w:p>
    <w:p w14:paraId="0926EEE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modificaCereri.addActionListener(new ActionListener() {</w:t>
      </w:r>
    </w:p>
    <w:p w14:paraId="35A81AA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public void actionPerformed(ActionEvent e) {</w:t>
      </w:r>
    </w:p>
    <w:p w14:paraId="0D12CFB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int selectedIndex = cereriList.getSelectedIndex();</w:t>
      </w:r>
    </w:p>
    <w:p w14:paraId="25B638B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String selectedString = cereriList.getSelectedValue();</w:t>
      </w:r>
    </w:p>
    <w:p w14:paraId="5AAA19D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if (selectedIndex != -1) {</w:t>
      </w:r>
    </w:p>
    <w:p w14:paraId="4AAE661C" w14:textId="77777777" w:rsidR="00D230A7" w:rsidRPr="00D230A7" w:rsidRDefault="00D230A7" w:rsidP="00D230A7">
      <w:pPr>
        <w:rPr>
          <w:rFonts w:eastAsia="Consolas"/>
        </w:rPr>
      </w:pPr>
    </w:p>
    <w:p w14:paraId="1F90169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String Split[]= selectedString.split(",");</w:t>
      </w:r>
    </w:p>
    <w:p w14:paraId="75BE7CB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Request selectedRequest = new Request(Split[0],Split[1],Split[2],Split[3],Split[4],Split[5],Boolean.parseBoolean(Split[6]));</w:t>
      </w:r>
    </w:p>
    <w:p w14:paraId="27C3294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</w:t>
      </w:r>
    </w:p>
    <w:p w14:paraId="0512AC6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</w:t>
      </w:r>
    </w:p>
    <w:p w14:paraId="386CED0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String newPrice = JOptionPane.showInputDialog("Enter new price: ");</w:t>
      </w:r>
    </w:p>
    <w:p w14:paraId="45CEA1F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selectedRequest.setPrice(newPrice);</w:t>
      </w:r>
    </w:p>
    <w:p w14:paraId="2328CBA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</w:t>
      </w:r>
    </w:p>
    <w:p w14:paraId="6F19018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String newPlace = JOptionPane.showInputDialog("Enter new place: ");</w:t>
      </w:r>
    </w:p>
    <w:p w14:paraId="2D5DA08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selectedRequest.setPlace(newPlace);</w:t>
      </w:r>
    </w:p>
    <w:p w14:paraId="7BE3D29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</w:t>
      </w:r>
    </w:p>
    <w:p w14:paraId="6E123D7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String newDate = JOptionPane.showInputDialog("Enter new date: ");</w:t>
      </w:r>
    </w:p>
    <w:p w14:paraId="4CCC3BE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selectedRequest.setRequestDate(newDate);</w:t>
      </w:r>
    </w:p>
    <w:p w14:paraId="522389C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</w:t>
      </w:r>
    </w:p>
    <w:p w14:paraId="386A58B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String newHour = JOptionPane.showInputDialog("Enter new hour: ");</w:t>
      </w:r>
    </w:p>
    <w:p w14:paraId="62DB074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selectedRequest.setRequestHour(newHour);</w:t>
      </w:r>
    </w:p>
    <w:p w14:paraId="07B3069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</w:t>
      </w:r>
    </w:p>
    <w:p w14:paraId="7A11640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} else {</w:t>
      </w:r>
    </w:p>
    <w:p w14:paraId="0836C30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JOptionPane.showMessageDialog(null, "No request selected!");</w:t>
      </w:r>
    </w:p>
    <w:p w14:paraId="37E4817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}</w:t>
      </w:r>
    </w:p>
    <w:p w14:paraId="544691B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3251B04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});</w:t>
      </w:r>
    </w:p>
    <w:p w14:paraId="02E4DC4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acceptaCereri.addActionListener(new ActionListener() {</w:t>
      </w:r>
    </w:p>
    <w:p w14:paraId="20E4528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public void actionPerformed(ActionEvent e){</w:t>
      </w:r>
    </w:p>
    <w:p w14:paraId="723E2B9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</w:t>
      </w:r>
    </w:p>
    <w:p w14:paraId="561AC24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int selectedIndex = cereriList.getSelectedIndex();</w:t>
      </w:r>
    </w:p>
    <w:p w14:paraId="5B9B0A4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selectedString = cereriList.getSelectedValue();</w:t>
      </w:r>
    </w:p>
    <w:p w14:paraId="65E56D3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if (selectedIndex == -1) {</w:t>
      </w:r>
    </w:p>
    <w:p w14:paraId="2D9C2F7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JOptionPane.showMessageDialog(null, "Please select a request.");</w:t>
      </w:r>
    </w:p>
    <w:p w14:paraId="5BD51F6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return;</w:t>
      </w:r>
    </w:p>
    <w:p w14:paraId="1A2276F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}</w:t>
      </w:r>
    </w:p>
    <w:p w14:paraId="373B366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String Split[]= selectedString.split(",");</w:t>
      </w:r>
    </w:p>
    <w:p w14:paraId="75A1EDB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Request selectedRequest = new Request(Split[0],Split[1],Split[2],Split[3],Split[4],Split[5],Boolean.parseBoolean(Split[6]));</w:t>
      </w:r>
    </w:p>
    <w:p w14:paraId="602A8F4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selectedRequest.setIsAccepted(true);     </w:t>
      </w:r>
    </w:p>
    <w:p w14:paraId="5BC871C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JOptionPane.showMessageDialog(null, "The Request has been added to the Sessions");    </w:t>
      </w:r>
    </w:p>
    <w:p w14:paraId="33C20CA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try {</w:t>
      </w:r>
    </w:p>
    <w:p w14:paraId="366D2ED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RegisterRequests register = new RegisterRequests();</w:t>
      </w:r>
    </w:p>
    <w:p w14:paraId="15AA36A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register.registerRequest("Sessions.txt", selectedRequest);</w:t>
      </w:r>
    </w:p>
    <w:p w14:paraId="3DFFBB5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cereriList.remove(selectedIndex);</w:t>
      </w:r>
    </w:p>
    <w:p w14:paraId="16C329E3" w14:textId="77777777" w:rsidR="00D230A7" w:rsidRPr="00D230A7" w:rsidRDefault="00D230A7" w:rsidP="00D230A7">
      <w:pPr>
        <w:rPr>
          <w:rFonts w:eastAsia="Consolas"/>
        </w:rPr>
      </w:pPr>
    </w:p>
    <w:p w14:paraId="582ABA2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</w:t>
      </w:r>
    </w:p>
    <w:p w14:paraId="7A34A8C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 catch (IOException exc) {</w:t>
      </w:r>
    </w:p>
    <w:p w14:paraId="513C047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exc.printStackTrace();</w:t>
      </w:r>
    </w:p>
    <w:p w14:paraId="0683C37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07EE603C" w14:textId="77777777" w:rsidR="00D230A7" w:rsidRPr="00D230A7" w:rsidRDefault="00D230A7" w:rsidP="00D230A7">
      <w:pPr>
        <w:rPr>
          <w:rFonts w:eastAsia="Consolas"/>
        </w:rPr>
      </w:pPr>
    </w:p>
    <w:p w14:paraId="5EEE938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ArrayList&lt;String&gt; requests = new ArrayList&lt;&gt;();</w:t>
      </w:r>
    </w:p>
    <w:p w14:paraId="019E383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try (BufferedReader br = new BufferedReader(new FileReader("Requests.txt"))) {</w:t>
      </w:r>
    </w:p>
    <w:p w14:paraId="2DDFB38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String line;</w:t>
      </w:r>
    </w:p>
    <w:p w14:paraId="79F8280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while ((line = br.readLine()) != null) {</w:t>
      </w:r>
    </w:p>
    <w:p w14:paraId="40255B6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requests.add(line);</w:t>
      </w:r>
    </w:p>
    <w:p w14:paraId="7430EE4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14316AB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 catch (IOException exc) {</w:t>
      </w:r>
    </w:p>
    <w:p w14:paraId="46D8ABC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exc.printStackTrace();</w:t>
      </w:r>
    </w:p>
    <w:p w14:paraId="0143BAD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1E632B5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5D815CC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46D2076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int indexToRemove = -1;</w:t>
      </w:r>
    </w:p>
    <w:p w14:paraId="0273551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for (int i = 0; i &lt; requests.size(); i++) {</w:t>
      </w:r>
    </w:p>
    <w:p w14:paraId="1D92FB5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if (requests.get(i).equals(selectedString)) {</w:t>
      </w:r>
    </w:p>
    <w:p w14:paraId="2AC0F8C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indexToRemove = i;</w:t>
      </w:r>
    </w:p>
    <w:p w14:paraId="4813947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break;</w:t>
      </w:r>
    </w:p>
    <w:p w14:paraId="3232CA2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61832EB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00A3DA7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290061E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0EB93CA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if (indexToRemove != -1) {</w:t>
      </w:r>
    </w:p>
    <w:p w14:paraId="7359A90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requests.remove(indexToRemove);</w:t>
      </w:r>
    </w:p>
    <w:p w14:paraId="51B7450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7EDF218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51166D5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646E9ED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try (PrintWriter writer = new PrintWriter(new FileWriter("Requests.txt"))) {</w:t>
      </w:r>
    </w:p>
    <w:p w14:paraId="02D17DD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for (String request : requests) {</w:t>
      </w:r>
    </w:p>
    <w:p w14:paraId="39D4AC9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writer.println(request);</w:t>
      </w:r>
    </w:p>
    <w:p w14:paraId="2EEE0BC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7D45AEF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 catch (IOException exc) {</w:t>
      </w:r>
    </w:p>
    <w:p w14:paraId="75575C3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exc.printStackTrace();</w:t>
      </w:r>
    </w:p>
    <w:p w14:paraId="3379229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492FC8E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493B108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79F6A16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DefaultListModel model = (DefaultListModel) cereriList.getModel();</w:t>
      </w:r>
    </w:p>
    <w:p w14:paraId="059ABE6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model.removeAllElements();</w:t>
      </w:r>
    </w:p>
    <w:p w14:paraId="1C86D16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for (String request : requests) {</w:t>
      </w:r>
    </w:p>
    <w:p w14:paraId="7B1B41E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model.addElement(request);</w:t>
      </w:r>
    </w:p>
    <w:p w14:paraId="5FBC996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6155035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</w:t>
      </w:r>
    </w:p>
    <w:p w14:paraId="156D158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14E0242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5D8B26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});</w:t>
      </w:r>
    </w:p>
    <w:p w14:paraId="1541146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nuAcceptaCereri.addActionListener(new ActionListener() {</w:t>
      </w:r>
    </w:p>
    <w:p w14:paraId="7CB7838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273EF93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public void actionPerformed(ActionEvent e) {</w:t>
      </w:r>
    </w:p>
    <w:p w14:paraId="35EC6F6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String selectedRequest = cereriList.getSelectedValue();</w:t>
      </w:r>
    </w:p>
    <w:p w14:paraId="4A7A9EE1" w14:textId="77777777" w:rsidR="00D230A7" w:rsidRPr="00D230A7" w:rsidRDefault="00D230A7" w:rsidP="00D230A7">
      <w:pPr>
        <w:rPr>
          <w:rFonts w:eastAsia="Consolas"/>
        </w:rPr>
      </w:pPr>
    </w:p>
    <w:p w14:paraId="5D2DFD1F" w14:textId="77777777" w:rsidR="00D230A7" w:rsidRPr="00D230A7" w:rsidRDefault="00D230A7" w:rsidP="00D230A7">
      <w:pPr>
        <w:rPr>
          <w:rFonts w:eastAsia="Consolas"/>
        </w:rPr>
      </w:pPr>
    </w:p>
    <w:p w14:paraId="485470D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ArrayList&lt;String&gt; requests = new ArrayList&lt;&gt;();</w:t>
      </w:r>
    </w:p>
    <w:p w14:paraId="6A7ACFF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try (BufferedReader br = new BufferedReader(new FileReader("Requests.txt"))) {</w:t>
      </w:r>
    </w:p>
    <w:p w14:paraId="0489E08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String line;</w:t>
      </w:r>
    </w:p>
    <w:p w14:paraId="38763BD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while ((line = br.readLine()) != null) {</w:t>
      </w:r>
    </w:p>
    <w:p w14:paraId="2AE2301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requests.add(line);</w:t>
      </w:r>
    </w:p>
    <w:p w14:paraId="425C012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5EA424D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} catch (IOException exc) {</w:t>
      </w:r>
    </w:p>
    <w:p w14:paraId="5A26C58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exc.printStackTrace();</w:t>
      </w:r>
    </w:p>
    <w:p w14:paraId="1C75332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}</w:t>
      </w:r>
    </w:p>
    <w:p w14:paraId="57370CFE" w14:textId="77777777" w:rsidR="00D230A7" w:rsidRPr="00D230A7" w:rsidRDefault="00D230A7" w:rsidP="00D230A7">
      <w:pPr>
        <w:rPr>
          <w:rFonts w:eastAsia="Consolas"/>
        </w:rPr>
      </w:pPr>
    </w:p>
    <w:p w14:paraId="75FA5937" w14:textId="77777777" w:rsidR="00D230A7" w:rsidRPr="00D230A7" w:rsidRDefault="00D230A7" w:rsidP="00D230A7">
      <w:pPr>
        <w:rPr>
          <w:rFonts w:eastAsia="Consolas"/>
        </w:rPr>
      </w:pPr>
    </w:p>
    <w:p w14:paraId="203D973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int indexToRemove = -1;</w:t>
      </w:r>
    </w:p>
    <w:p w14:paraId="75DF7CD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for (int i = 0; i &lt; requests.size(); i++) {</w:t>
      </w:r>
    </w:p>
    <w:p w14:paraId="19C505B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if (requests.get(i).equals(selectedRequest)) {</w:t>
      </w:r>
    </w:p>
    <w:p w14:paraId="367A285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indexToRemove = i;</w:t>
      </w:r>
    </w:p>
    <w:p w14:paraId="076B1F3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break;</w:t>
      </w:r>
    </w:p>
    <w:p w14:paraId="3398AFD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039E631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}</w:t>
      </w:r>
    </w:p>
    <w:p w14:paraId="6E4BFB43" w14:textId="77777777" w:rsidR="00D230A7" w:rsidRPr="00D230A7" w:rsidRDefault="00D230A7" w:rsidP="00D230A7">
      <w:pPr>
        <w:rPr>
          <w:rFonts w:eastAsia="Consolas"/>
        </w:rPr>
      </w:pPr>
    </w:p>
    <w:p w14:paraId="73F322FC" w14:textId="77777777" w:rsidR="00D230A7" w:rsidRPr="00D230A7" w:rsidRDefault="00D230A7" w:rsidP="00D230A7">
      <w:pPr>
        <w:rPr>
          <w:rFonts w:eastAsia="Consolas"/>
        </w:rPr>
      </w:pPr>
    </w:p>
    <w:p w14:paraId="5192223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if (indexToRemove != -1) {</w:t>
      </w:r>
    </w:p>
    <w:p w14:paraId="6E3898B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requests.remove(indexToRemove);</w:t>
      </w:r>
    </w:p>
    <w:p w14:paraId="0C4859F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}</w:t>
      </w:r>
    </w:p>
    <w:p w14:paraId="4EAF068E" w14:textId="77777777" w:rsidR="00D230A7" w:rsidRPr="00D230A7" w:rsidRDefault="00D230A7" w:rsidP="00D230A7">
      <w:pPr>
        <w:rPr>
          <w:rFonts w:eastAsia="Consolas"/>
        </w:rPr>
      </w:pPr>
    </w:p>
    <w:p w14:paraId="2B9B6289" w14:textId="77777777" w:rsidR="00D230A7" w:rsidRPr="00D230A7" w:rsidRDefault="00D230A7" w:rsidP="00D230A7">
      <w:pPr>
        <w:rPr>
          <w:rFonts w:eastAsia="Consolas"/>
        </w:rPr>
      </w:pPr>
    </w:p>
    <w:p w14:paraId="031FD94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try (PrintWriter writer = new PrintWriter(new FileWriter("Requests.txt"))) {</w:t>
      </w:r>
    </w:p>
    <w:p w14:paraId="77DFDC9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for (String request : requests) {</w:t>
      </w:r>
    </w:p>
    <w:p w14:paraId="621DD46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writer.println(request);</w:t>
      </w:r>
    </w:p>
    <w:p w14:paraId="2D6B9FC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JOptionPane.showMessageDialog(null,"The request has been deleted");</w:t>
      </w:r>
    </w:p>
    <w:p w14:paraId="14DDA65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1643BDB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} catch (IOException exc) {</w:t>
      </w:r>
    </w:p>
    <w:p w14:paraId="3FD1C1F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exc.printStackTrace();</w:t>
      </w:r>
    </w:p>
    <w:p w14:paraId="6D0BDCB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}</w:t>
      </w:r>
    </w:p>
    <w:p w14:paraId="7B1EBE67" w14:textId="77777777" w:rsidR="00D230A7" w:rsidRPr="00D230A7" w:rsidRDefault="00D230A7" w:rsidP="00D230A7">
      <w:pPr>
        <w:rPr>
          <w:rFonts w:eastAsia="Consolas"/>
        </w:rPr>
      </w:pPr>
    </w:p>
    <w:p w14:paraId="657B6D87" w14:textId="77777777" w:rsidR="00D230A7" w:rsidRPr="00D230A7" w:rsidRDefault="00D230A7" w:rsidP="00D230A7">
      <w:pPr>
        <w:rPr>
          <w:rFonts w:eastAsia="Consolas"/>
        </w:rPr>
      </w:pPr>
    </w:p>
    <w:p w14:paraId="4B25B47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DefaultListModel model = (DefaultListModel) cereriList.getModel();</w:t>
      </w:r>
    </w:p>
    <w:p w14:paraId="00897D6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model.removeAllElements();</w:t>
      </w:r>
    </w:p>
    <w:p w14:paraId="359C53B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for (String request : requests) {</w:t>
      </w:r>
    </w:p>
    <w:p w14:paraId="4943C2D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model.addElement(request);</w:t>
      </w:r>
    </w:p>
    <w:p w14:paraId="4797462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}</w:t>
      </w:r>
    </w:p>
    <w:p w14:paraId="116AB33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4569FA2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});</w:t>
      </w:r>
    </w:p>
    <w:p w14:paraId="0DAF8F3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2315853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sedinte.addActionListener(new ActionListener() {</w:t>
      </w:r>
    </w:p>
    <w:p w14:paraId="0BA4B28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public void actionPerformed(ActionEvent e) {</w:t>
      </w:r>
    </w:p>
    <w:p w14:paraId="486292B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bunVenit.hide();</w:t>
      </w:r>
    </w:p>
    <w:p w14:paraId="08A2E82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informatii.hide();</w:t>
      </w:r>
    </w:p>
    <w:p w14:paraId="6CB19F3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stergeSedinta.show();</w:t>
      </w:r>
    </w:p>
    <w:p w14:paraId="7536333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materiiBox.hide();</w:t>
      </w:r>
    </w:p>
    <w:p w14:paraId="3B58636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tnume.hide();</w:t>
      </w:r>
    </w:p>
    <w:p w14:paraId="48EB5CA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send.hide();</w:t>
      </w:r>
    </w:p>
    <w:p w14:paraId="084F8AB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materie.hide();</w:t>
      </w:r>
    </w:p>
    <w:p w14:paraId="6E89E3A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nume.hide();</w:t>
      </w:r>
    </w:p>
    <w:p w14:paraId="3AEF4E9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dataText.hide();</w:t>
      </w:r>
    </w:p>
    <w:p w14:paraId="09A6D74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date.hide();</w:t>
      </w:r>
    </w:p>
    <w:p w14:paraId="609E02F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month.hide();</w:t>
      </w:r>
    </w:p>
    <w:p w14:paraId="28E4390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year.hide();</w:t>
      </w:r>
    </w:p>
    <w:p w14:paraId="566BF0E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titluCreeazaCerere.hide();</w:t>
      </w:r>
    </w:p>
    <w:p w14:paraId="0606567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numeHome.hide();</w:t>
      </w:r>
    </w:p>
    <w:p w14:paraId="3C30E19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listaSed.show();</w:t>
      </w:r>
    </w:p>
    <w:p w14:paraId="3A4A173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prenumeHome.hide();</w:t>
      </w:r>
    </w:p>
    <w:p w14:paraId="4769AB3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adresaHome.hide();</w:t>
      </w:r>
    </w:p>
    <w:p w14:paraId="3BDB329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dataNasteriiHome.hide();</w:t>
      </w:r>
    </w:p>
    <w:p w14:paraId="6330356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facultateHome.hide();</w:t>
      </w:r>
    </w:p>
    <w:p w14:paraId="4B7E726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creeazaRecenzie.hide();</w:t>
      </w:r>
    </w:p>
    <w:p w14:paraId="4CF706F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nota.hide();</w:t>
      </w:r>
    </w:p>
    <w:p w14:paraId="3BD445F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notaBox.hide();</w:t>
      </w:r>
    </w:p>
    <w:p w14:paraId="598D130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materieRecenzie.hide();</w:t>
      </w:r>
    </w:p>
    <w:p w14:paraId="142109B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materieBox.hide();</w:t>
      </w:r>
    </w:p>
    <w:p w14:paraId="527F184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recenzie.hide();</w:t>
      </w:r>
    </w:p>
    <w:p w14:paraId="70D2873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trecenzie.hide();</w:t>
      </w:r>
    </w:p>
    <w:p w14:paraId="5799869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trecenziileTale.hide();</w:t>
      </w:r>
    </w:p>
    <w:p w14:paraId="37CD51C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homeNume.hide();</w:t>
      </w:r>
    </w:p>
    <w:p w14:paraId="5AC63F7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homePrenume.hide();</w:t>
      </w:r>
    </w:p>
    <w:p w14:paraId="027D96B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homeDataNasterii.hide();</w:t>
      </w:r>
    </w:p>
    <w:p w14:paraId="270BC63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homeAdresa.hide();</w:t>
      </w:r>
    </w:p>
    <w:p w14:paraId="09BF2C3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homeFacultate.hide();</w:t>
      </w:r>
    </w:p>
    <w:p w14:paraId="0610A98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modificaHome.hide();</w:t>
      </w:r>
    </w:p>
    <w:p w14:paraId="48446E9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salveazaButtonHome.hide();</w:t>
      </w:r>
    </w:p>
    <w:p w14:paraId="0452984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locCreeazaCerere.hide();</w:t>
      </w:r>
    </w:p>
    <w:p w14:paraId="6FA9A3D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oraCreeazaCerere.hide();</w:t>
      </w:r>
    </w:p>
    <w:p w14:paraId="59FEDE6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pretCreeazaCerere.hide();</w:t>
      </w:r>
    </w:p>
    <w:p w14:paraId="21A6B59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oraBox.hide();</w:t>
      </w:r>
    </w:p>
    <w:p w14:paraId="13902C3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minuteBox.hide();</w:t>
      </w:r>
    </w:p>
    <w:p w14:paraId="1CFDA1E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locBox.hide();</w:t>
      </w:r>
    </w:p>
    <w:p w14:paraId="49383BC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pretBox.hide();</w:t>
      </w:r>
    </w:p>
    <w:p w14:paraId="0D59677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trimiteRecenzie.hide();</w:t>
      </w:r>
    </w:p>
    <w:p w14:paraId="39E2AF2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listaRec.hide();</w:t>
      </w:r>
    </w:p>
    <w:p w14:paraId="48660EC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cereriList.hide();</w:t>
      </w:r>
    </w:p>
    <w:p w14:paraId="0E510D0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acceptaCereri.hide();</w:t>
      </w:r>
    </w:p>
    <w:p w14:paraId="566DBC9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nuAcceptaCereri.hide();</w:t>
      </w:r>
    </w:p>
    <w:p w14:paraId="4AE951D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modificaCereri.hide();</w:t>
      </w:r>
    </w:p>
    <w:p w14:paraId="73F55C2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imageLabel.hide();</w:t>
      </w:r>
    </w:p>
    <w:p w14:paraId="26DE179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int i=0;</w:t>
      </w:r>
    </w:p>
    <w:p w14:paraId="313BF5C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try{</w:t>
      </w:r>
    </w:p>
    <w:p w14:paraId="645027F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BufferedReader reader = new BufferedReader(new FileReader("Sessions.txt"));</w:t>
      </w:r>
    </w:p>
    <w:p w14:paraId="721AC8D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String line;</w:t>
      </w:r>
    </w:p>
    <w:p w14:paraId="08978ED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while ((line = reader.readLine()) != null) {</w:t>
      </w:r>
    </w:p>
    <w:p w14:paraId="395074F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    listaSedinte[i]=line;</w:t>
      </w:r>
    </w:p>
    <w:p w14:paraId="5EA35EC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    i++;</w:t>
      </w:r>
    </w:p>
    <w:p w14:paraId="3C76C8B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}</w:t>
      </w:r>
    </w:p>
    <w:p w14:paraId="33FFBE1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}catch(IOException exc){</w:t>
      </w:r>
    </w:p>
    <w:p w14:paraId="752C8AD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exc.getMessage();</w:t>
      </w:r>
    </w:p>
    <w:p w14:paraId="48D7381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038EB5A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14DA7F9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1D5E5E4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});</w:t>
      </w:r>
    </w:p>
    <w:p w14:paraId="4852FAF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stergeSedinta.addActionListener(new ActionListener() {</w:t>
      </w:r>
    </w:p>
    <w:p w14:paraId="3272D2A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A07892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public void actionPerformed(ActionEvent e) {</w:t>
      </w:r>
    </w:p>
    <w:p w14:paraId="0E26C55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String selectedRequest = listaSed.getSelectedValue();</w:t>
      </w:r>
    </w:p>
    <w:p w14:paraId="006D586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7DE5FB7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7AEC714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ArrayList&lt;String&gt; requests = new ArrayList&lt;&gt;();</w:t>
      </w:r>
    </w:p>
    <w:p w14:paraId="5BC2719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try (BufferedReader br = new BufferedReader(new FileReader("Sessions.txt"))) {</w:t>
      </w:r>
    </w:p>
    <w:p w14:paraId="4D8D25C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String line;</w:t>
      </w:r>
    </w:p>
    <w:p w14:paraId="3AEFB87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while ((line = br.readLine()) != null) {</w:t>
      </w:r>
    </w:p>
    <w:p w14:paraId="198446E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requests.add(line);</w:t>
      </w:r>
    </w:p>
    <w:p w14:paraId="02A1FDE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1B96D19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 catch (IOException exc) {</w:t>
      </w:r>
    </w:p>
    <w:p w14:paraId="03F3C16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exc.printStackTrace();</w:t>
      </w:r>
    </w:p>
    <w:p w14:paraId="394EC58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1DFCF90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0CEB513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3A97C7F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int indexToRemove = -1;</w:t>
      </w:r>
    </w:p>
    <w:p w14:paraId="6BDECA1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for (int i = 0; i &lt; requests.size(); i++) {</w:t>
      </w:r>
    </w:p>
    <w:p w14:paraId="5CFB7DC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if (requests.get(i).equals(selectedRequest)) {</w:t>
      </w:r>
    </w:p>
    <w:p w14:paraId="3715997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indexToRemove = i;</w:t>
      </w:r>
    </w:p>
    <w:p w14:paraId="52ACE6A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break;</w:t>
      </w:r>
    </w:p>
    <w:p w14:paraId="4E18B97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25907B5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32D8F31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47F30A4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51DD495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if (indexToRemove != -1) {</w:t>
      </w:r>
    </w:p>
    <w:p w14:paraId="31534D6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requests.remove(indexToRemove);</w:t>
      </w:r>
    </w:p>
    <w:p w14:paraId="63CCFDC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4A3065D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3DC03CA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12E2BD9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try (PrintWriter writer = new PrintWriter(new FileWriter("Sessions.txt"))) {</w:t>
      </w:r>
    </w:p>
    <w:p w14:paraId="1F8F055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for (String request : requests) {</w:t>
      </w:r>
    </w:p>
    <w:p w14:paraId="4CCBE39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writer.println(request);</w:t>
      </w:r>
    </w:p>
    <w:p w14:paraId="44E8138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JOptionPane.showMessageDialog(null,"The Session has been deleted");</w:t>
      </w:r>
    </w:p>
    <w:p w14:paraId="1641971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6D4EACB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 catch (IOException exc) {</w:t>
      </w:r>
    </w:p>
    <w:p w14:paraId="7E44D46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exc.printStackTrace();</w:t>
      </w:r>
    </w:p>
    <w:p w14:paraId="3194564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22BF58F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21C577F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2F971B7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DefaultListModel model = (DefaultListModel) cereriList.getModel();</w:t>
      </w:r>
    </w:p>
    <w:p w14:paraId="53055F9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model.removeAllElements();</w:t>
      </w:r>
    </w:p>
    <w:p w14:paraId="10305ED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for (String request : requests) {</w:t>
      </w:r>
    </w:p>
    <w:p w14:paraId="2AB3798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model.addElement(request);</w:t>
      </w:r>
    </w:p>
    <w:p w14:paraId="42493F6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0F13123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69AE84B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});</w:t>
      </w:r>
    </w:p>
    <w:p w14:paraId="6727792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05F272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recenzii.addActionListener(new ActionListener() {</w:t>
      </w:r>
    </w:p>
    <w:p w14:paraId="0D6EE60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public void actionPerformed(ActionEvent e) {</w:t>
      </w:r>
    </w:p>
    <w:p w14:paraId="727B7DF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bunVenit.hide();</w:t>
      </w:r>
    </w:p>
    <w:p w14:paraId="069C94B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informatii.hide();</w:t>
      </w:r>
    </w:p>
    <w:p w14:paraId="400239F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stergeSedinta.hide();</w:t>
      </w:r>
    </w:p>
    <w:p w14:paraId="3076EB3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materiiBox.hide();</w:t>
      </w:r>
    </w:p>
    <w:p w14:paraId="5D2A43B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tnume.hide();</w:t>
      </w:r>
    </w:p>
    <w:p w14:paraId="3974C02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send.hide();</w:t>
      </w:r>
    </w:p>
    <w:p w14:paraId="4EFCC85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materie.hide();</w:t>
      </w:r>
    </w:p>
    <w:p w14:paraId="529DF36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nume.hide();</w:t>
      </w:r>
    </w:p>
    <w:p w14:paraId="10900C7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dataText.hide();</w:t>
      </w:r>
    </w:p>
    <w:p w14:paraId="013BEF3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date.hide();</w:t>
      </w:r>
    </w:p>
    <w:p w14:paraId="7355596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month.hide();</w:t>
      </w:r>
    </w:p>
    <w:p w14:paraId="2C540D1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year.hide();</w:t>
      </w:r>
    </w:p>
    <w:p w14:paraId="2F8687E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titluCreeazaCerere.hide();</w:t>
      </w:r>
    </w:p>
    <w:p w14:paraId="5718F91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numeHome.hide();</w:t>
      </w:r>
    </w:p>
    <w:p w14:paraId="7417F1F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listaSed.hide();</w:t>
      </w:r>
    </w:p>
    <w:p w14:paraId="55A9928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prenumeHome.hide();</w:t>
      </w:r>
    </w:p>
    <w:p w14:paraId="6568098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adresaHome.hide();</w:t>
      </w:r>
    </w:p>
    <w:p w14:paraId="634380B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dataNasteriiHome.hide();</w:t>
      </w:r>
    </w:p>
    <w:p w14:paraId="2FAE27E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facultateHome.hide();</w:t>
      </w:r>
    </w:p>
    <w:p w14:paraId="473CA11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creeazaRecenzie.hide();</w:t>
      </w:r>
    </w:p>
    <w:p w14:paraId="7BFC5AE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nota.hide();</w:t>
      </w:r>
    </w:p>
    <w:p w14:paraId="1B38133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notaBox.hide();</w:t>
      </w:r>
    </w:p>
    <w:p w14:paraId="5145903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materieRecenzie.hide();</w:t>
      </w:r>
    </w:p>
    <w:p w14:paraId="74BACED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materieBox.hide();</w:t>
      </w:r>
    </w:p>
    <w:p w14:paraId="3D9E232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recenzie.hide();</w:t>
      </w:r>
    </w:p>
    <w:p w14:paraId="76B6DA7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trecenzie.hide();</w:t>
      </w:r>
    </w:p>
    <w:p w14:paraId="5FE8F96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trecenziileTale.show();</w:t>
      </w:r>
    </w:p>
    <w:p w14:paraId="07B3BD6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homeNume.hide();</w:t>
      </w:r>
    </w:p>
    <w:p w14:paraId="1575F6F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homePrenume.hide();</w:t>
      </w:r>
    </w:p>
    <w:p w14:paraId="6990B78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homeDataNasterii.hide();</w:t>
      </w:r>
    </w:p>
    <w:p w14:paraId="6FDC8BC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homeAdresa.hide();</w:t>
      </w:r>
    </w:p>
    <w:p w14:paraId="7AEC43A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homeFacultate.hide();</w:t>
      </w:r>
    </w:p>
    <w:p w14:paraId="54ECA4E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            modificaHome.hide();</w:t>
      </w:r>
    </w:p>
    <w:p w14:paraId="157F0B2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salveazaButtonHome.hide();</w:t>
      </w:r>
    </w:p>
    <w:p w14:paraId="45DBE42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                locCreeazaCerere.hide();</w:t>
      </w:r>
    </w:p>
    <w:p w14:paraId="1FCDB31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oraCreeazaCerere.hide();</w:t>
      </w:r>
    </w:p>
    <w:p w14:paraId="315B84C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pretCreeazaCerere.hide();</w:t>
      </w:r>
    </w:p>
    <w:p w14:paraId="1F013B2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oraBox.hide();</w:t>
      </w:r>
    </w:p>
    <w:p w14:paraId="0D46385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minuteBox.hide();</w:t>
      </w:r>
    </w:p>
    <w:p w14:paraId="59ECCCF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locBox.hide();</w:t>
      </w:r>
    </w:p>
    <w:p w14:paraId="6C7F9AE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pretBox.hide();</w:t>
      </w:r>
    </w:p>
    <w:p w14:paraId="7667AB0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trimiteRecenzie.hide();</w:t>
      </w:r>
    </w:p>
    <w:p w14:paraId="0219DEA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listaRec.show();</w:t>
      </w:r>
    </w:p>
    <w:p w14:paraId="35805B4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cereriList.hide();</w:t>
      </w:r>
    </w:p>
    <w:p w14:paraId="183B8B9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acceptaCereri.hide();</w:t>
      </w:r>
    </w:p>
    <w:p w14:paraId="3F67F36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nuAcceptaCereri.hide();</w:t>
      </w:r>
    </w:p>
    <w:p w14:paraId="11F2A44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modificaCereri.hide();</w:t>
      </w:r>
    </w:p>
    <w:p w14:paraId="2495A93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imageLabel.hide();</w:t>
      </w:r>
    </w:p>
    <w:p w14:paraId="1C895FE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</w:t>
      </w:r>
    </w:p>
    <w:p w14:paraId="5D30C7E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3370EDF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});</w:t>
      </w:r>
    </w:p>
    <w:p w14:paraId="0E65CD7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7286F7B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frame.setVisible(true);</w:t>
      </w:r>
    </w:p>
    <w:p w14:paraId="3ED9D98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frame.setDefaultCloseOperation(JFrame.HIDE_ON_CLOSE);</w:t>
      </w:r>
    </w:p>
    <w:p w14:paraId="467B1D2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logOut.addActionListener(new ActionListener() {</w:t>
      </w:r>
    </w:p>
    <w:p w14:paraId="7C197C5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public void actionPerformed(ActionEvent ae) {</w:t>
      </w:r>
    </w:p>
    <w:p w14:paraId="78C2F68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frame.setVisible(false);</w:t>
      </w:r>
    </w:p>
    <w:p w14:paraId="6A78A7C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frame.dispose();</w:t>
      </w:r>
    </w:p>
    <w:p w14:paraId="31C97E8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    new Login();</w:t>
      </w:r>
    </w:p>
    <w:p w14:paraId="1A08810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}});</w:t>
      </w:r>
    </w:p>
    <w:p w14:paraId="5349A30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</w:t>
      </w:r>
    </w:p>
    <w:p w14:paraId="4B0149E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JLabel label = new JLabel();</w:t>
      </w:r>
    </w:p>
    <w:p w14:paraId="0B7DA38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label.setIcon(new ImageIcon("D:\\Ovidius\\Java Proiecte\\EMeditatii\\a.png"));</w:t>
      </w:r>
    </w:p>
    <w:p w14:paraId="6DF8104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Dimension size1 = label.getPreferredSize();</w:t>
      </w:r>
    </w:p>
    <w:p w14:paraId="6094FBC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label.setBounds(-800, 0, 1800, 800);</w:t>
      </w:r>
    </w:p>
    <w:p w14:paraId="4E8D1ED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panel.add(label);</w:t>
      </w:r>
    </w:p>
    <w:p w14:paraId="16E44A5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4F049C3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stergeSedinta.hide();</w:t>
      </w:r>
    </w:p>
    <w:p w14:paraId="7EEA7F3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materiiBox.hide();</w:t>
      </w:r>
    </w:p>
    <w:p w14:paraId="051F3D8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tnume.hide();</w:t>
      </w:r>
    </w:p>
    <w:p w14:paraId="1A87D76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send.hide();</w:t>
      </w:r>
    </w:p>
    <w:p w14:paraId="685E89B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materie.hide();</w:t>
      </w:r>
    </w:p>
    <w:p w14:paraId="0DD522E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nume.hide();</w:t>
      </w:r>
    </w:p>
    <w:p w14:paraId="44A86BA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dataText.hide();</w:t>
      </w:r>
    </w:p>
    <w:p w14:paraId="0C35E16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date.hide();</w:t>
      </w:r>
    </w:p>
    <w:p w14:paraId="0A15AF3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month.hide();</w:t>
      </w:r>
    </w:p>
    <w:p w14:paraId="7CEFE00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year.hide();</w:t>
      </w:r>
    </w:p>
    <w:p w14:paraId="1971F02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titluCreeazaCerere.hide();</w:t>
      </w:r>
    </w:p>
    <w:p w14:paraId="4316642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listaSed.hide();</w:t>
      </w:r>
    </w:p>
    <w:p w14:paraId="4D0C11A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titluDatePersonale.hide();</w:t>
      </w:r>
    </w:p>
    <w:p w14:paraId="630E922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numeHome.hide();</w:t>
      </w:r>
    </w:p>
    <w:p w14:paraId="4108E0F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prenumeHome.hide();</w:t>
      </w:r>
    </w:p>
    <w:p w14:paraId="0CAC446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adresaHome.hide();</w:t>
      </w:r>
    </w:p>
    <w:p w14:paraId="47C9960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dataNasteriiHome.hide();</w:t>
      </w:r>
    </w:p>
    <w:p w14:paraId="1B8DB6F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facultateHome.hide();</w:t>
      </w:r>
    </w:p>
    <w:p w14:paraId="26B086C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creeazaRecenzie.hide();</w:t>
      </w:r>
    </w:p>
    <w:p w14:paraId="5D2E8B5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nota.hide();</w:t>
      </w:r>
    </w:p>
    <w:p w14:paraId="5DA400F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notaBox.hide();</w:t>
      </w:r>
    </w:p>
    <w:p w14:paraId="77C5C95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materieRecenzie.hide();</w:t>
      </w:r>
    </w:p>
    <w:p w14:paraId="79C9DEA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materieBox.hide();</w:t>
      </w:r>
    </w:p>
    <w:p w14:paraId="506EA00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recenzie.hide();</w:t>
      </w:r>
    </w:p>
    <w:p w14:paraId="3EFE08C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trecenzie.hide();</w:t>
      </w:r>
    </w:p>
    <w:p w14:paraId="32A3AB2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trecenziileTale.hide();</w:t>
      </w:r>
    </w:p>
    <w:p w14:paraId="4BE9265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homeNume.hide();</w:t>
      </w:r>
    </w:p>
    <w:p w14:paraId="4A6FF20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homePrenume.hide();</w:t>
      </w:r>
    </w:p>
    <w:p w14:paraId="43A3DE8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homeDataNasterii.hide();</w:t>
      </w:r>
    </w:p>
    <w:p w14:paraId="009C32B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homeAdresa.hide();</w:t>
      </w:r>
    </w:p>
    <w:p w14:paraId="03534CC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homeFacultate.hide();</w:t>
      </w:r>
    </w:p>
    <w:p w14:paraId="2DB48EF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modificaHome.hide();</w:t>
      </w:r>
    </w:p>
    <w:p w14:paraId="02DE3D1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salveazaButtonHome.hide();</w:t>
      </w:r>
    </w:p>
    <w:p w14:paraId="22DA56E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locCreeazaCerere.hide();</w:t>
      </w:r>
    </w:p>
    <w:p w14:paraId="2D44152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oraCreeazaCerere.hide();</w:t>
      </w:r>
    </w:p>
    <w:p w14:paraId="27EC415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pretCreeazaCerere.hide();</w:t>
      </w:r>
    </w:p>
    <w:p w14:paraId="2D9453D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oraBox.hide();</w:t>
      </w:r>
    </w:p>
    <w:p w14:paraId="2E61CA3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minuteBox.hide();</w:t>
      </w:r>
    </w:p>
    <w:p w14:paraId="7896A2E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locBox.hide();</w:t>
      </w:r>
    </w:p>
    <w:p w14:paraId="45F3C1E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pretBox.hide();</w:t>
      </w:r>
    </w:p>
    <w:p w14:paraId="3363B96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trimiteRecenzie.hide();</w:t>
      </w:r>
    </w:p>
    <w:p w14:paraId="13CD6F0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listaRec.hide();</w:t>
      </w:r>
    </w:p>
    <w:p w14:paraId="4B283C2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cereriList.hide();</w:t>
      </w:r>
    </w:p>
    <w:p w14:paraId="61976B6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acceptaCereri.hide();</w:t>
      </w:r>
    </w:p>
    <w:p w14:paraId="08FFDE6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nuAcceptaCereri.hide();</w:t>
      </w:r>
    </w:p>
    <w:p w14:paraId="5B02FD2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modificaCereri.hide();</w:t>
      </w:r>
    </w:p>
    <w:p w14:paraId="1CB70A8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351AACF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5B6A38C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public static void main(String[] args){</w:t>
      </w:r>
    </w:p>
    <w:p w14:paraId="1510005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TeacherFrame a = new TeacherFrame();</w:t>
      </w:r>
    </w:p>
    <w:p w14:paraId="21EA7E6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</w:t>
      </w:r>
    </w:p>
    <w:p w14:paraId="3BFFD2A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6040B145" w14:textId="77777777" w:rsid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}</w:t>
      </w:r>
    </w:p>
    <w:p w14:paraId="2CDDA026" w14:textId="77777777" w:rsidR="00D230A7" w:rsidRDefault="00D230A7" w:rsidP="00D230A7">
      <w:pPr>
        <w:rPr>
          <w:rFonts w:eastAsia="Consolas"/>
        </w:rPr>
      </w:pPr>
    </w:p>
    <w:p w14:paraId="4D55A3DA" w14:textId="77777777" w:rsidR="00D230A7" w:rsidRDefault="00D230A7" w:rsidP="00D230A7">
      <w:pPr>
        <w:rPr>
          <w:rFonts w:eastAsia="Consolas"/>
        </w:rPr>
      </w:pPr>
    </w:p>
    <w:p w14:paraId="697BB810" w14:textId="77777777" w:rsidR="00D230A7" w:rsidRDefault="00D230A7" w:rsidP="00D230A7">
      <w:pPr>
        <w:rPr>
          <w:rFonts w:eastAsia="Consolas"/>
        </w:rPr>
      </w:pPr>
    </w:p>
    <w:p w14:paraId="4A511DCC" w14:textId="77777777" w:rsidR="00D230A7" w:rsidRDefault="00D230A7" w:rsidP="00D230A7">
      <w:pPr>
        <w:rPr>
          <w:rFonts w:eastAsia="Consolas"/>
        </w:rPr>
      </w:pPr>
    </w:p>
    <w:p w14:paraId="24F0E8BD" w14:textId="77777777" w:rsidR="00D230A7" w:rsidRDefault="00D230A7" w:rsidP="00D230A7">
      <w:pPr>
        <w:pStyle w:val="Titlu2"/>
      </w:pPr>
      <w:bookmarkStart w:id="7" w:name="_Toc126539276"/>
      <w:r>
        <w:t>5.Professor.java</w:t>
      </w:r>
      <w:bookmarkEnd w:id="7"/>
    </w:p>
    <w:p w14:paraId="491D5507" w14:textId="77777777" w:rsidR="00D230A7" w:rsidRDefault="00D230A7" w:rsidP="00D230A7">
      <w:pPr>
        <w:rPr>
          <w:rFonts w:eastAsia="Consolas"/>
        </w:rPr>
      </w:pPr>
    </w:p>
    <w:p w14:paraId="0553DA7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package emeditatii;</w:t>
      </w:r>
    </w:p>
    <w:p w14:paraId="7CF1CB4B" w14:textId="77777777" w:rsidR="00D230A7" w:rsidRPr="00D230A7" w:rsidRDefault="00D230A7" w:rsidP="00D230A7">
      <w:pPr>
        <w:rPr>
          <w:rFonts w:eastAsia="Consolas"/>
        </w:rPr>
      </w:pPr>
    </w:p>
    <w:p w14:paraId="6310ECF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public class Professor extends User {</w:t>
      </w:r>
    </w:p>
    <w:p w14:paraId="1B5E943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String discipline;</w:t>
      </w:r>
    </w:p>
    <w:p w14:paraId="16690AC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</w:t>
      </w:r>
    </w:p>
    <w:p w14:paraId="56D027D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public Professor(String name, String email, String password, String gender, String mobileNumber, boolean isProfessor, String discipline) {</w:t>
      </w:r>
    </w:p>
    <w:p w14:paraId="0A96883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super(name, email, password, gender, mobileNumber, isProfessor);</w:t>
      </w:r>
    </w:p>
    <w:p w14:paraId="4BF405D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this.discipline = discipline;</w:t>
      </w:r>
    </w:p>
    <w:p w14:paraId="6B90BF8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2B0F8CC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</w:t>
      </w:r>
    </w:p>
    <w:p w14:paraId="0E97C0A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public String getDiscipline() {</w:t>
      </w:r>
    </w:p>
    <w:p w14:paraId="6EC76A4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return discipline;</w:t>
      </w:r>
    </w:p>
    <w:p w14:paraId="7345709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49FE789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</w:t>
      </w:r>
    </w:p>
    <w:p w14:paraId="4264802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public void setDiscipline(String discipline) {</w:t>
      </w:r>
    </w:p>
    <w:p w14:paraId="2494854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this.discipline = discipline;</w:t>
      </w:r>
    </w:p>
    <w:p w14:paraId="70CA927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2662DC78" w14:textId="77777777" w:rsid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}</w:t>
      </w:r>
    </w:p>
    <w:p w14:paraId="39B0A243" w14:textId="77777777" w:rsidR="00D230A7" w:rsidRDefault="00D230A7" w:rsidP="00D230A7">
      <w:pPr>
        <w:rPr>
          <w:rFonts w:eastAsia="Consolas"/>
        </w:rPr>
      </w:pPr>
    </w:p>
    <w:p w14:paraId="484DC6CC" w14:textId="77777777" w:rsidR="00D230A7" w:rsidRDefault="00D230A7" w:rsidP="00D230A7">
      <w:pPr>
        <w:pStyle w:val="Titlu2"/>
      </w:pPr>
      <w:bookmarkStart w:id="8" w:name="_Toc126539277"/>
      <w:r>
        <w:t>6.Student.java</w:t>
      </w:r>
      <w:bookmarkEnd w:id="8"/>
    </w:p>
    <w:p w14:paraId="6AD04D82" w14:textId="77777777" w:rsidR="00D230A7" w:rsidRDefault="00D230A7" w:rsidP="00D230A7">
      <w:pPr>
        <w:rPr>
          <w:rFonts w:eastAsia="Consolas"/>
        </w:rPr>
      </w:pPr>
    </w:p>
    <w:p w14:paraId="543A666B" w14:textId="77777777" w:rsidR="00D230A7" w:rsidRPr="00D230A7" w:rsidRDefault="00D230A7" w:rsidP="00D230A7">
      <w:pPr>
        <w:rPr>
          <w:rFonts w:eastAsia="Consolas"/>
        </w:rPr>
      </w:pPr>
      <w:r>
        <w:rPr>
          <w:rFonts w:eastAsia="Consolas"/>
        </w:rPr>
        <w:tab/>
      </w:r>
      <w:r w:rsidRPr="00D230A7">
        <w:rPr>
          <w:rFonts w:eastAsia="Consolas"/>
        </w:rPr>
        <w:t>package emeditatii;</w:t>
      </w:r>
    </w:p>
    <w:p w14:paraId="5F77E9D1" w14:textId="77777777" w:rsidR="00D230A7" w:rsidRPr="00D230A7" w:rsidRDefault="00D230A7" w:rsidP="00D230A7">
      <w:pPr>
        <w:rPr>
          <w:rFonts w:eastAsia="Consolas"/>
        </w:rPr>
      </w:pPr>
    </w:p>
    <w:p w14:paraId="1651D3B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public class Student extends User {</w:t>
      </w:r>
    </w:p>
    <w:p w14:paraId="5C32DBD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String faculty;</w:t>
      </w:r>
    </w:p>
    <w:p w14:paraId="26284C8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</w:t>
      </w:r>
    </w:p>
    <w:p w14:paraId="730BA75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public Student(String name, String email, String password, String gender, String mobileNumber, boolean isProfessor, String faculty) {</w:t>
      </w:r>
    </w:p>
    <w:p w14:paraId="211F6A1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super(name, email, password, gender, mobileNumber, isProfessor);</w:t>
      </w:r>
    </w:p>
    <w:p w14:paraId="4D365BF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this.faculty = faculty;</w:t>
      </w:r>
    </w:p>
    <w:p w14:paraId="3972B12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0002F54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</w:t>
      </w:r>
    </w:p>
    <w:p w14:paraId="0C88123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public String getFaculty() {</w:t>
      </w:r>
    </w:p>
    <w:p w14:paraId="5B2F79A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return faculty;</w:t>
      </w:r>
    </w:p>
    <w:p w14:paraId="475B1A1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0D05A37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</w:t>
      </w:r>
    </w:p>
    <w:p w14:paraId="2C5D4A1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public void setFaculty(String faculty) {</w:t>
      </w:r>
    </w:p>
    <w:p w14:paraId="11F0859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this.faculty = faculty;</w:t>
      </w:r>
    </w:p>
    <w:p w14:paraId="5340AF0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738808A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}</w:t>
      </w:r>
    </w:p>
    <w:p w14:paraId="44C07F01" w14:textId="77777777" w:rsid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</w:t>
      </w:r>
    </w:p>
    <w:p w14:paraId="27D513EB" w14:textId="77777777" w:rsidR="00D230A7" w:rsidRDefault="00D230A7" w:rsidP="00D230A7">
      <w:pPr>
        <w:rPr>
          <w:rFonts w:eastAsia="Consolas"/>
        </w:rPr>
      </w:pPr>
    </w:p>
    <w:p w14:paraId="3469EDF2" w14:textId="77777777" w:rsidR="00D230A7" w:rsidRDefault="00D230A7" w:rsidP="00D230A7">
      <w:pPr>
        <w:rPr>
          <w:rFonts w:eastAsia="Consolas"/>
        </w:rPr>
      </w:pPr>
    </w:p>
    <w:p w14:paraId="5EDA3301" w14:textId="77777777" w:rsidR="00D230A7" w:rsidRDefault="00D230A7" w:rsidP="00D230A7">
      <w:pPr>
        <w:rPr>
          <w:rFonts w:eastAsia="Consolas"/>
        </w:rPr>
      </w:pPr>
    </w:p>
    <w:p w14:paraId="73E3A240" w14:textId="77777777" w:rsidR="00D230A7" w:rsidRDefault="00D230A7" w:rsidP="00D230A7">
      <w:pPr>
        <w:pStyle w:val="Titlu2"/>
      </w:pPr>
      <w:bookmarkStart w:id="9" w:name="_Toc126539278"/>
      <w:r>
        <w:t>7.Review.java</w:t>
      </w:r>
      <w:bookmarkEnd w:id="9"/>
    </w:p>
    <w:p w14:paraId="7ED458DF" w14:textId="77777777" w:rsidR="00D230A7" w:rsidRDefault="00D230A7" w:rsidP="00D230A7">
      <w:pPr>
        <w:rPr>
          <w:rFonts w:eastAsia="Consolas"/>
        </w:rPr>
      </w:pPr>
    </w:p>
    <w:p w14:paraId="33626B4F" w14:textId="77777777" w:rsidR="00D230A7" w:rsidRPr="00D230A7" w:rsidRDefault="00D230A7" w:rsidP="00D230A7">
      <w:pPr>
        <w:rPr>
          <w:rFonts w:eastAsia="Consolas"/>
        </w:rPr>
      </w:pPr>
      <w:r>
        <w:rPr>
          <w:rFonts w:eastAsia="Consolas"/>
        </w:rPr>
        <w:tab/>
      </w:r>
      <w:r w:rsidRPr="00D230A7">
        <w:rPr>
          <w:rFonts w:eastAsia="Consolas"/>
        </w:rPr>
        <w:t>package emeditatii;</w:t>
      </w:r>
    </w:p>
    <w:p w14:paraId="61BB78C2" w14:textId="77777777" w:rsidR="00D230A7" w:rsidRPr="00D230A7" w:rsidRDefault="00D230A7" w:rsidP="00D230A7">
      <w:pPr>
        <w:rPr>
          <w:rFonts w:eastAsia="Consolas"/>
        </w:rPr>
      </w:pPr>
    </w:p>
    <w:p w14:paraId="70149A1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public class Review {</w:t>
      </w:r>
    </w:p>
    <w:p w14:paraId="6169637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String reviewerName;</w:t>
      </w:r>
    </w:p>
    <w:p w14:paraId="23199BB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String rating;</w:t>
      </w:r>
    </w:p>
    <w:p w14:paraId="2878240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String comment;</w:t>
      </w:r>
    </w:p>
    <w:p w14:paraId="240C261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private String discipline;</w:t>
      </w:r>
    </w:p>
    <w:p w14:paraId="011E4DF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02A2087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public Review(String reviewerName,String rating, String comment, String discipline) {</w:t>
      </w:r>
    </w:p>
    <w:p w14:paraId="1D2BDA9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this.reviewerName = reviewerName;</w:t>
      </w:r>
    </w:p>
    <w:p w14:paraId="366D563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this.rating = rating;</w:t>
      </w:r>
    </w:p>
    <w:p w14:paraId="1B9048A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this.comment = comment;</w:t>
      </w:r>
    </w:p>
    <w:p w14:paraId="093F8B9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this.discipline = discipline;</w:t>
      </w:r>
    </w:p>
    <w:p w14:paraId="65DB6C7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2DDDAD3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</w:t>
      </w:r>
    </w:p>
    <w:p w14:paraId="2C4AB42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public String getReviewerName() {</w:t>
      </w:r>
    </w:p>
    <w:p w14:paraId="48ED22B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return reviewerName;</w:t>
      </w:r>
    </w:p>
    <w:p w14:paraId="4C59A05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25683B7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</w:t>
      </w:r>
    </w:p>
    <w:p w14:paraId="2ABDF74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public void setReviewerName(String reviewerName) {</w:t>
      </w:r>
    </w:p>
    <w:p w14:paraId="54C36D3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this.reviewerName = reviewerName;</w:t>
      </w:r>
    </w:p>
    <w:p w14:paraId="68412FA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27CD98E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public String getRating() {</w:t>
      </w:r>
    </w:p>
    <w:p w14:paraId="1570504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return rating;</w:t>
      </w:r>
    </w:p>
    <w:p w14:paraId="10C3A22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}</w:t>
      </w:r>
    </w:p>
    <w:p w14:paraId="3C2FC7F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10184CB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public void setRating(String rating) {</w:t>
      </w:r>
    </w:p>
    <w:p w14:paraId="0F43E27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this.rating = rating;</w:t>
      </w:r>
    </w:p>
    <w:p w14:paraId="3A53F53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}</w:t>
      </w:r>
    </w:p>
    <w:p w14:paraId="41F29D0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</w:t>
      </w:r>
    </w:p>
    <w:p w14:paraId="137F579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public String getComment() {</w:t>
      </w:r>
    </w:p>
    <w:p w14:paraId="1750C06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return comment;</w:t>
      </w:r>
    </w:p>
    <w:p w14:paraId="0FF138B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341A429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</w:t>
      </w:r>
    </w:p>
    <w:p w14:paraId="6E7865F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public void setComment(String comment) {</w:t>
      </w:r>
    </w:p>
    <w:p w14:paraId="1BED159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this.comment = comment;</w:t>
      </w:r>
    </w:p>
    <w:p w14:paraId="71621FB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5C68865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</w:t>
      </w:r>
    </w:p>
    <w:p w14:paraId="30F70BB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public String getDiscipline() {</w:t>
      </w:r>
    </w:p>
    <w:p w14:paraId="1089C10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return discipline;</w:t>
      </w:r>
    </w:p>
    <w:p w14:paraId="0FBEF6F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2C146DB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</w:t>
      </w:r>
    </w:p>
    <w:p w14:paraId="26C2E4F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public void setDiscipline(String discipline) {</w:t>
      </w:r>
    </w:p>
    <w:p w14:paraId="1DD6DAD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this.discipline = discipline;</w:t>
      </w:r>
    </w:p>
    <w:p w14:paraId="5696D87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  <w:r>
        <w:rPr>
          <w:rFonts w:eastAsia="Consolas"/>
        </w:rPr>
        <w:t>};</w:t>
      </w:r>
    </w:p>
    <w:p w14:paraId="73FAAC42" w14:textId="77777777" w:rsidR="00D230A7" w:rsidRDefault="00D230A7" w:rsidP="00D230A7">
      <w:pPr>
        <w:pStyle w:val="Titlu2"/>
        <w:rPr>
          <w:rFonts w:eastAsia="Consolas"/>
        </w:rPr>
      </w:pPr>
      <w:r w:rsidRPr="00D230A7">
        <w:rPr>
          <w:rFonts w:eastAsia="Consolas"/>
        </w:rPr>
        <w:t xml:space="preserve">  </w:t>
      </w:r>
      <w:bookmarkStart w:id="10" w:name="_Toc126539279"/>
      <w:r>
        <w:rPr>
          <w:rFonts w:eastAsia="Consolas"/>
        </w:rPr>
        <w:t>8.Request.java</w:t>
      </w:r>
      <w:bookmarkEnd w:id="10"/>
    </w:p>
    <w:p w14:paraId="72AF632C" w14:textId="77777777" w:rsidR="00D230A7" w:rsidRDefault="00D230A7" w:rsidP="00D230A7">
      <w:pPr>
        <w:rPr>
          <w:rFonts w:eastAsia="Consolas"/>
        </w:rPr>
      </w:pPr>
    </w:p>
    <w:p w14:paraId="4D7C914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package emeditatii;</w:t>
      </w:r>
    </w:p>
    <w:p w14:paraId="3EDE729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java.io.BufferedWriter;</w:t>
      </w:r>
    </w:p>
    <w:p w14:paraId="76DDDE5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java.io.FileWriter;</w:t>
      </w:r>
    </w:p>
    <w:p w14:paraId="38A8B71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java.io.IOException;</w:t>
      </w:r>
    </w:p>
    <w:p w14:paraId="3B85637F" w14:textId="77777777" w:rsidR="00D230A7" w:rsidRPr="00D230A7" w:rsidRDefault="00D230A7" w:rsidP="00D230A7">
      <w:pPr>
        <w:rPr>
          <w:rFonts w:eastAsia="Consolas"/>
        </w:rPr>
      </w:pPr>
    </w:p>
    <w:p w14:paraId="0746CD1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public class RegisterRequests {</w:t>
      </w:r>
    </w:p>
    <w:p w14:paraId="4235B50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</w:t>
      </w:r>
    </w:p>
    <w:p w14:paraId="216FB68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public void registerRequest(String fileName, Request request) throws IOException {</w:t>
      </w:r>
    </w:p>
    <w:p w14:paraId="55BAF83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BufferedWriter writer = new BufferedWriter(new FileWriter(fileName, true));</w:t>
      </w:r>
    </w:p>
    <w:p w14:paraId="00D2452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writer.write(request.getRequesterName()+","+request.getDiscipline()+","+request.getRequestDate()+","+request.getRequestHour()+","+request.getPlace()+","+request.getPrice()+","+request.getAccepted());</w:t>
      </w:r>
    </w:p>
    <w:p w14:paraId="1DB2DE5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writer.newLine();</w:t>
      </w:r>
    </w:p>
    <w:p w14:paraId="7208001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writer.close();</w:t>
      </w:r>
    </w:p>
    <w:p w14:paraId="37F8C4A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5D9CAC0E" w14:textId="77777777" w:rsid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}</w:t>
      </w:r>
    </w:p>
    <w:p w14:paraId="5E81852D" w14:textId="77777777" w:rsidR="00D230A7" w:rsidRDefault="00D230A7" w:rsidP="00D230A7">
      <w:pPr>
        <w:rPr>
          <w:rFonts w:eastAsia="Consolas"/>
        </w:rPr>
      </w:pPr>
    </w:p>
    <w:p w14:paraId="29DF055D" w14:textId="77777777" w:rsidR="00D230A7" w:rsidRDefault="00D230A7" w:rsidP="00D230A7">
      <w:pPr>
        <w:pStyle w:val="Titlu2"/>
      </w:pPr>
      <w:bookmarkStart w:id="11" w:name="_Toc126539280"/>
      <w:r>
        <w:t>9.User.java</w:t>
      </w:r>
      <w:bookmarkEnd w:id="11"/>
    </w:p>
    <w:p w14:paraId="6BDD777B" w14:textId="77777777" w:rsidR="00D230A7" w:rsidRDefault="00D230A7" w:rsidP="00D230A7">
      <w:pPr>
        <w:rPr>
          <w:rFonts w:eastAsia="Consolas"/>
        </w:rPr>
      </w:pPr>
    </w:p>
    <w:p w14:paraId="2A3D9A74" w14:textId="77777777" w:rsidR="00D230A7" w:rsidRPr="00D230A7" w:rsidRDefault="00D230A7" w:rsidP="00D230A7">
      <w:pPr>
        <w:rPr>
          <w:rFonts w:eastAsia="Consolas"/>
        </w:rPr>
      </w:pPr>
      <w:r>
        <w:rPr>
          <w:rFonts w:eastAsia="Consolas"/>
        </w:rPr>
        <w:tab/>
      </w:r>
      <w:r w:rsidRPr="00D230A7">
        <w:rPr>
          <w:rFonts w:eastAsia="Consolas"/>
        </w:rPr>
        <w:t>package emeditatii;</w:t>
      </w:r>
    </w:p>
    <w:p w14:paraId="185B15D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java.io.BufferedReader;</w:t>
      </w:r>
    </w:p>
    <w:p w14:paraId="7962317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java.io.FileReader;</w:t>
      </w:r>
    </w:p>
    <w:p w14:paraId="4711C52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java.io.IOException;</w:t>
      </w:r>
    </w:p>
    <w:p w14:paraId="0FC5584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java.text.ParseException;</w:t>
      </w:r>
    </w:p>
    <w:p w14:paraId="20D8D0AC" w14:textId="77777777" w:rsidR="00D230A7" w:rsidRPr="00D230A7" w:rsidRDefault="00D230A7" w:rsidP="00D230A7">
      <w:pPr>
        <w:rPr>
          <w:rFonts w:eastAsia="Consolas"/>
        </w:rPr>
      </w:pPr>
    </w:p>
    <w:p w14:paraId="38CA1C65" w14:textId="77777777" w:rsidR="00D230A7" w:rsidRPr="00D230A7" w:rsidRDefault="00D230A7" w:rsidP="00D230A7">
      <w:pPr>
        <w:rPr>
          <w:rFonts w:eastAsia="Consolas"/>
        </w:rPr>
      </w:pPr>
    </w:p>
    <w:p w14:paraId="3CB0143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public class User {</w:t>
      </w:r>
    </w:p>
    <w:p w14:paraId="4A04BE2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private String name;</w:t>
      </w:r>
    </w:p>
    <w:p w14:paraId="32FEAF4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private String email;</w:t>
      </w:r>
    </w:p>
    <w:p w14:paraId="6F975F4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private String password;</w:t>
      </w:r>
    </w:p>
    <w:p w14:paraId="1D3020B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private String gender;</w:t>
      </w:r>
    </w:p>
    <w:p w14:paraId="5A64874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private String mobileNumber;</w:t>
      </w:r>
    </w:p>
    <w:p w14:paraId="5DA613A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private boolean isProfessor;</w:t>
      </w:r>
    </w:p>
    <w:p w14:paraId="474D6A67" w14:textId="77777777" w:rsidR="00D230A7" w:rsidRPr="00D230A7" w:rsidRDefault="00D230A7" w:rsidP="00D230A7">
      <w:pPr>
        <w:rPr>
          <w:rFonts w:eastAsia="Consolas"/>
        </w:rPr>
      </w:pPr>
    </w:p>
    <w:p w14:paraId="7FF7BEB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public User(String name, String email, String password, String gender, String mobileNumber, boolean isProfessor) {</w:t>
      </w:r>
    </w:p>
    <w:p w14:paraId="5E5D6A3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this.name = name;</w:t>
      </w:r>
    </w:p>
    <w:p w14:paraId="40C1CA0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this.email = email;</w:t>
      </w:r>
    </w:p>
    <w:p w14:paraId="657051E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this.password = password;</w:t>
      </w:r>
    </w:p>
    <w:p w14:paraId="2102B8D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this.gender = gender;</w:t>
      </w:r>
    </w:p>
    <w:p w14:paraId="007A43F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this.mobileNumber = mobileNumber;</w:t>
      </w:r>
    </w:p>
    <w:p w14:paraId="6D8CFF4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this.isProfessor = isProfessor;</w:t>
      </w:r>
    </w:p>
    <w:p w14:paraId="5529AC9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}</w:t>
      </w:r>
    </w:p>
    <w:p w14:paraId="3ACE2C64" w14:textId="77777777" w:rsidR="00D230A7" w:rsidRPr="00D230A7" w:rsidRDefault="00D230A7" w:rsidP="00D230A7">
      <w:pPr>
        <w:rPr>
          <w:rFonts w:eastAsia="Consolas"/>
        </w:rPr>
      </w:pPr>
    </w:p>
    <w:p w14:paraId="1289B98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public User(String fileName) throws IOException, ParseException {</w:t>
      </w:r>
    </w:p>
    <w:p w14:paraId="489ED7D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BufferedReader reader = new BufferedReader(new FileReader(fileName));</w:t>
      </w:r>
    </w:p>
    <w:p w14:paraId="10CB399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this.name = reader.readLine();</w:t>
      </w:r>
    </w:p>
    <w:p w14:paraId="5F6DDBB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this.email = reader.readLine();</w:t>
      </w:r>
    </w:p>
    <w:p w14:paraId="1493686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this.password = reader.readLine();</w:t>
      </w:r>
    </w:p>
    <w:p w14:paraId="76191E9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this.gender = reader.readLine();</w:t>
      </w:r>
    </w:p>
    <w:p w14:paraId="3CB78BA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this.mobileNumber = reader.readLine();</w:t>
      </w:r>
    </w:p>
    <w:p w14:paraId="6874743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this.isProfessor = Boolean.parseBoolean(reader.readLine());</w:t>
      </w:r>
    </w:p>
    <w:p w14:paraId="569BE5F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reader.close();</w:t>
      </w:r>
    </w:p>
    <w:p w14:paraId="35D2B34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6F33EC7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public String getName() {</w:t>
      </w:r>
    </w:p>
    <w:p w14:paraId="3602F32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return name;</w:t>
      </w:r>
    </w:p>
    <w:p w14:paraId="2A38323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}</w:t>
      </w:r>
    </w:p>
    <w:p w14:paraId="48EAF6D1" w14:textId="77777777" w:rsidR="00D230A7" w:rsidRPr="00D230A7" w:rsidRDefault="00D230A7" w:rsidP="00D230A7">
      <w:pPr>
        <w:rPr>
          <w:rFonts w:eastAsia="Consolas"/>
        </w:rPr>
      </w:pPr>
    </w:p>
    <w:p w14:paraId="790B886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public void setName(String name) {</w:t>
      </w:r>
    </w:p>
    <w:p w14:paraId="4A7D383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this.name = name;</w:t>
      </w:r>
    </w:p>
    <w:p w14:paraId="40E1F9B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}</w:t>
      </w:r>
    </w:p>
    <w:p w14:paraId="383668C7" w14:textId="77777777" w:rsidR="00D230A7" w:rsidRPr="00D230A7" w:rsidRDefault="00D230A7" w:rsidP="00D230A7">
      <w:pPr>
        <w:rPr>
          <w:rFonts w:eastAsia="Consolas"/>
        </w:rPr>
      </w:pPr>
    </w:p>
    <w:p w14:paraId="1A5E7F1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public String getEmail() {</w:t>
      </w:r>
    </w:p>
    <w:p w14:paraId="363DBB2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return email;</w:t>
      </w:r>
    </w:p>
    <w:p w14:paraId="7941399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}</w:t>
      </w:r>
    </w:p>
    <w:p w14:paraId="564BCDDE" w14:textId="77777777" w:rsidR="00D230A7" w:rsidRPr="00D230A7" w:rsidRDefault="00D230A7" w:rsidP="00D230A7">
      <w:pPr>
        <w:rPr>
          <w:rFonts w:eastAsia="Consolas"/>
        </w:rPr>
      </w:pPr>
    </w:p>
    <w:p w14:paraId="3525A07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public void setEmail(String email) {</w:t>
      </w:r>
    </w:p>
    <w:p w14:paraId="7F8A588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this.email = email;</w:t>
      </w:r>
    </w:p>
    <w:p w14:paraId="797469E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}</w:t>
      </w:r>
    </w:p>
    <w:p w14:paraId="020F7174" w14:textId="77777777" w:rsidR="00D230A7" w:rsidRPr="00D230A7" w:rsidRDefault="00D230A7" w:rsidP="00D230A7">
      <w:pPr>
        <w:rPr>
          <w:rFonts w:eastAsia="Consolas"/>
        </w:rPr>
      </w:pPr>
    </w:p>
    <w:p w14:paraId="25801AF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public String getPassword() {</w:t>
      </w:r>
    </w:p>
    <w:p w14:paraId="3E97A64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return password;</w:t>
      </w:r>
    </w:p>
    <w:p w14:paraId="5AD2471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}</w:t>
      </w:r>
    </w:p>
    <w:p w14:paraId="4FFDDC4D" w14:textId="77777777" w:rsidR="00D230A7" w:rsidRPr="00D230A7" w:rsidRDefault="00D230A7" w:rsidP="00D230A7">
      <w:pPr>
        <w:rPr>
          <w:rFonts w:eastAsia="Consolas"/>
        </w:rPr>
      </w:pPr>
    </w:p>
    <w:p w14:paraId="58F9507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public void setPassword(String password) {</w:t>
      </w:r>
    </w:p>
    <w:p w14:paraId="6F918F1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this.password = password;</w:t>
      </w:r>
    </w:p>
    <w:p w14:paraId="3E2A803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}</w:t>
      </w:r>
    </w:p>
    <w:p w14:paraId="7F851CA2" w14:textId="77777777" w:rsidR="00D230A7" w:rsidRPr="00D230A7" w:rsidRDefault="00D230A7" w:rsidP="00D230A7">
      <w:pPr>
        <w:rPr>
          <w:rFonts w:eastAsia="Consolas"/>
        </w:rPr>
      </w:pPr>
    </w:p>
    <w:p w14:paraId="30A8799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public String getGender() {</w:t>
      </w:r>
    </w:p>
    <w:p w14:paraId="4A4CC6A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return gender;</w:t>
      </w:r>
    </w:p>
    <w:p w14:paraId="7E6DF51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}</w:t>
      </w:r>
    </w:p>
    <w:p w14:paraId="5B60804B" w14:textId="77777777" w:rsidR="00D230A7" w:rsidRPr="00D230A7" w:rsidRDefault="00D230A7" w:rsidP="00D230A7">
      <w:pPr>
        <w:rPr>
          <w:rFonts w:eastAsia="Consolas"/>
        </w:rPr>
      </w:pPr>
    </w:p>
    <w:p w14:paraId="2026B0B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public void setGender(String gender) {</w:t>
      </w:r>
    </w:p>
    <w:p w14:paraId="07560C7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this.gender = gender;</w:t>
      </w:r>
    </w:p>
    <w:p w14:paraId="0B27E1C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}</w:t>
      </w:r>
    </w:p>
    <w:p w14:paraId="140C8461" w14:textId="77777777" w:rsidR="00D230A7" w:rsidRPr="00D230A7" w:rsidRDefault="00D230A7" w:rsidP="00D230A7">
      <w:pPr>
        <w:rPr>
          <w:rFonts w:eastAsia="Consolas"/>
        </w:rPr>
      </w:pPr>
    </w:p>
    <w:p w14:paraId="3F3F39D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public String getMobileNumber() {</w:t>
      </w:r>
    </w:p>
    <w:p w14:paraId="779B5E5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return mobileNumber;</w:t>
      </w:r>
    </w:p>
    <w:p w14:paraId="1E805E3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}</w:t>
      </w:r>
    </w:p>
    <w:p w14:paraId="3DAB5FFD" w14:textId="77777777" w:rsidR="00D230A7" w:rsidRPr="00D230A7" w:rsidRDefault="00D230A7" w:rsidP="00D230A7">
      <w:pPr>
        <w:rPr>
          <w:rFonts w:eastAsia="Consolas"/>
        </w:rPr>
      </w:pPr>
    </w:p>
    <w:p w14:paraId="728E37F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public void setMobileNumber(String mobileNumber) {</w:t>
      </w:r>
    </w:p>
    <w:p w14:paraId="5506BEE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this.mobileNumber = mobileNumber;</w:t>
      </w:r>
    </w:p>
    <w:p w14:paraId="7ED65D3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}</w:t>
      </w:r>
    </w:p>
    <w:p w14:paraId="00C3C548" w14:textId="77777777" w:rsidR="00D230A7" w:rsidRPr="00D230A7" w:rsidRDefault="00D230A7" w:rsidP="00D230A7">
      <w:pPr>
        <w:rPr>
          <w:rFonts w:eastAsia="Consolas"/>
        </w:rPr>
      </w:pPr>
    </w:p>
    <w:p w14:paraId="7173FFA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public boolean isProfessor() {</w:t>
      </w:r>
    </w:p>
    <w:p w14:paraId="0A23486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return isProfessor;</w:t>
      </w:r>
    </w:p>
    <w:p w14:paraId="069CF57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}</w:t>
      </w:r>
    </w:p>
    <w:p w14:paraId="4E82184B" w14:textId="77777777" w:rsidR="00D230A7" w:rsidRPr="00D230A7" w:rsidRDefault="00D230A7" w:rsidP="00D230A7">
      <w:pPr>
        <w:rPr>
          <w:rFonts w:eastAsia="Consolas"/>
        </w:rPr>
      </w:pPr>
    </w:p>
    <w:p w14:paraId="6FEAE05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public void setProfessor(boolean professor) {</w:t>
      </w:r>
    </w:p>
    <w:p w14:paraId="20AC72E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isProfessor = professor;</w:t>
      </w:r>
    </w:p>
    <w:p w14:paraId="12C1860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}</w:t>
      </w:r>
    </w:p>
    <w:p w14:paraId="253E85AB" w14:textId="77777777" w:rsid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}</w:t>
      </w:r>
    </w:p>
    <w:p w14:paraId="6A9AB887" w14:textId="77777777" w:rsidR="00D230A7" w:rsidRDefault="00D230A7" w:rsidP="00D230A7">
      <w:pPr>
        <w:rPr>
          <w:rFonts w:eastAsia="Consolas"/>
        </w:rPr>
      </w:pPr>
    </w:p>
    <w:p w14:paraId="4CA5F0DA" w14:textId="77777777" w:rsidR="00D230A7" w:rsidRDefault="00D230A7" w:rsidP="00D230A7">
      <w:pPr>
        <w:rPr>
          <w:rFonts w:eastAsia="Consolas"/>
        </w:rPr>
      </w:pPr>
    </w:p>
    <w:p w14:paraId="1515C4EC" w14:textId="77777777" w:rsidR="00D230A7" w:rsidRDefault="00D230A7" w:rsidP="00D230A7">
      <w:pPr>
        <w:pStyle w:val="Titlu2"/>
        <w:rPr>
          <w:rFonts w:eastAsia="Consolas"/>
        </w:rPr>
      </w:pPr>
      <w:bookmarkStart w:id="12" w:name="_Toc126539281"/>
      <w:r>
        <w:rPr>
          <w:rFonts w:eastAsia="Consolas"/>
        </w:rPr>
        <w:t>10.UserRegistration.java</w:t>
      </w:r>
      <w:bookmarkEnd w:id="12"/>
    </w:p>
    <w:p w14:paraId="7F305085" w14:textId="77777777" w:rsidR="00D230A7" w:rsidRDefault="00D230A7" w:rsidP="00D230A7">
      <w:pPr>
        <w:rPr>
          <w:rFonts w:eastAsia="Consolas"/>
        </w:rPr>
      </w:pPr>
    </w:p>
    <w:p w14:paraId="7B8E06C2" w14:textId="77777777" w:rsidR="00D230A7" w:rsidRPr="00D230A7" w:rsidRDefault="00D230A7" w:rsidP="00D230A7">
      <w:pPr>
        <w:rPr>
          <w:rFonts w:eastAsia="Consolas"/>
        </w:rPr>
      </w:pPr>
      <w:r>
        <w:rPr>
          <w:rFonts w:eastAsia="Consolas"/>
        </w:rPr>
        <w:tab/>
      </w:r>
      <w:r w:rsidRPr="00D230A7">
        <w:rPr>
          <w:rFonts w:eastAsia="Consolas"/>
        </w:rPr>
        <w:t>package emeditatii;</w:t>
      </w:r>
    </w:p>
    <w:p w14:paraId="12A637D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java.io.BufferedWriter;</w:t>
      </w:r>
    </w:p>
    <w:p w14:paraId="0DB8F43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java.io.FileWriter;</w:t>
      </w:r>
    </w:p>
    <w:p w14:paraId="0B7DDC4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java.io.IOException;</w:t>
      </w:r>
    </w:p>
    <w:p w14:paraId="7677E0F6" w14:textId="77777777" w:rsidR="00D230A7" w:rsidRPr="00D230A7" w:rsidRDefault="00D230A7" w:rsidP="00D230A7">
      <w:pPr>
        <w:rPr>
          <w:rFonts w:eastAsia="Consolas"/>
        </w:rPr>
      </w:pPr>
    </w:p>
    <w:p w14:paraId="6FFE296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public class UserRegistration {</w:t>
      </w:r>
    </w:p>
    <w:p w14:paraId="04879EA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</w:t>
      </w:r>
    </w:p>
    <w:p w14:paraId="61DE29B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public void registerProfessor(String fileName, Professor user) throws IOException {</w:t>
      </w:r>
    </w:p>
    <w:p w14:paraId="22F3EC9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BufferedWriter writer = new BufferedWriter(new FileWriter(fileName, true));</w:t>
      </w:r>
    </w:p>
    <w:p w14:paraId="02C70CE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writer.write(user.getName()+","+user.getEmail()+","+user.getPassword()+","+user.getGender()+","+user.getMobileNumber()+","+String.valueOf(user.isProfessor())+","+user.getDiscipline());</w:t>
      </w:r>
    </w:p>
    <w:p w14:paraId="2947DE4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writer.newLine();</w:t>
      </w:r>
    </w:p>
    <w:p w14:paraId="45271F2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writer.close();</w:t>
      </w:r>
    </w:p>
    <w:p w14:paraId="08E26E4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71ADC7E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public void registerStudent(String fileName, Student user) throws IOException {</w:t>
      </w:r>
    </w:p>
    <w:p w14:paraId="32DBAE0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BufferedWriter writer = new BufferedWriter(new FileWriter(fileName, true));</w:t>
      </w:r>
    </w:p>
    <w:p w14:paraId="30B0482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writer.write(user.getName()+","+user.getEmail()+","+user.getPassword()+","+user.getGender()+","+user.getMobileNumber()+","+String.valueOf(user.isProfessor())+","+user.getFaculty());</w:t>
      </w:r>
    </w:p>
    <w:p w14:paraId="75CC61B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writer.newLine();</w:t>
      </w:r>
    </w:p>
    <w:p w14:paraId="3CCEBFF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writer.close();</w:t>
      </w:r>
    </w:p>
    <w:p w14:paraId="62A7500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}</w:t>
      </w:r>
    </w:p>
    <w:p w14:paraId="47B51812" w14:textId="77777777" w:rsid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}</w:t>
      </w:r>
    </w:p>
    <w:p w14:paraId="09693EFD" w14:textId="77777777" w:rsidR="00D230A7" w:rsidRDefault="00D230A7" w:rsidP="00D230A7">
      <w:pPr>
        <w:rPr>
          <w:rFonts w:eastAsia="Consolas"/>
        </w:rPr>
      </w:pPr>
    </w:p>
    <w:p w14:paraId="25A21839" w14:textId="77777777" w:rsidR="00D230A7" w:rsidRDefault="00D230A7" w:rsidP="00D230A7">
      <w:pPr>
        <w:rPr>
          <w:rFonts w:eastAsia="Consolas"/>
        </w:rPr>
      </w:pPr>
    </w:p>
    <w:p w14:paraId="568811E8" w14:textId="77777777" w:rsidR="00D230A7" w:rsidRDefault="00D230A7" w:rsidP="00D230A7">
      <w:pPr>
        <w:rPr>
          <w:rFonts w:eastAsia="Consolas"/>
        </w:rPr>
      </w:pPr>
    </w:p>
    <w:p w14:paraId="3D23CAE5" w14:textId="77777777" w:rsidR="00D230A7" w:rsidRDefault="00D230A7" w:rsidP="00D230A7">
      <w:pPr>
        <w:rPr>
          <w:rFonts w:eastAsia="Consolas"/>
        </w:rPr>
      </w:pPr>
    </w:p>
    <w:p w14:paraId="212B9653" w14:textId="77777777" w:rsidR="00D230A7" w:rsidRDefault="00D230A7" w:rsidP="00D230A7">
      <w:pPr>
        <w:rPr>
          <w:rFonts w:eastAsia="Consolas"/>
        </w:rPr>
      </w:pPr>
    </w:p>
    <w:p w14:paraId="2032AD8B" w14:textId="77777777" w:rsidR="00D230A7" w:rsidRDefault="00D230A7" w:rsidP="00D230A7">
      <w:pPr>
        <w:rPr>
          <w:rFonts w:eastAsia="Consolas"/>
        </w:rPr>
      </w:pPr>
    </w:p>
    <w:p w14:paraId="53387A99" w14:textId="77777777" w:rsidR="00D230A7" w:rsidRDefault="00D230A7" w:rsidP="00D230A7">
      <w:pPr>
        <w:rPr>
          <w:rFonts w:eastAsia="Consolas"/>
        </w:rPr>
      </w:pPr>
    </w:p>
    <w:p w14:paraId="38C415E6" w14:textId="77777777" w:rsidR="00D230A7" w:rsidRDefault="00D230A7" w:rsidP="00D230A7">
      <w:pPr>
        <w:rPr>
          <w:rFonts w:eastAsia="Consolas"/>
        </w:rPr>
      </w:pPr>
    </w:p>
    <w:p w14:paraId="5588FBFC" w14:textId="77777777" w:rsidR="00D230A7" w:rsidRDefault="00D230A7" w:rsidP="00D230A7">
      <w:pPr>
        <w:pStyle w:val="Titlu2"/>
      </w:pPr>
      <w:bookmarkStart w:id="13" w:name="_Toc126539282"/>
      <w:r>
        <w:t>11.Validate.java</w:t>
      </w:r>
      <w:bookmarkEnd w:id="13"/>
    </w:p>
    <w:p w14:paraId="0337CDD0" w14:textId="77777777" w:rsidR="00D230A7" w:rsidRPr="00D230A7" w:rsidRDefault="00D230A7" w:rsidP="00D230A7"/>
    <w:p w14:paraId="0EDF612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package emeditatii;</w:t>
      </w:r>
    </w:p>
    <w:p w14:paraId="2A9FF988" w14:textId="77777777" w:rsidR="00D230A7" w:rsidRPr="00D230A7" w:rsidRDefault="00D230A7" w:rsidP="00D230A7">
      <w:pPr>
        <w:rPr>
          <w:rFonts w:eastAsia="Consolas"/>
        </w:rPr>
      </w:pPr>
    </w:p>
    <w:p w14:paraId="56349C63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java.util.regex.Matcher;</w:t>
      </w:r>
    </w:p>
    <w:p w14:paraId="3B6074D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java.util.regex.Pattern;</w:t>
      </w:r>
    </w:p>
    <w:p w14:paraId="7E6ED44F" w14:textId="77777777" w:rsidR="00D230A7" w:rsidRPr="00D230A7" w:rsidRDefault="00D230A7" w:rsidP="00D230A7">
      <w:pPr>
        <w:rPr>
          <w:rFonts w:eastAsia="Consolas"/>
        </w:rPr>
      </w:pPr>
    </w:p>
    <w:p w14:paraId="7CD3DF1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public class Validate {</w:t>
      </w:r>
    </w:p>
    <w:p w14:paraId="67229A6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public void validateUsername(String username) throws Exception {</w:t>
      </w:r>
    </w:p>
    <w:p w14:paraId="358B011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Pattern pattern = Pattern.compile("^[a-zA-Z]+\\.[a-zA-Z]+$");</w:t>
      </w:r>
    </w:p>
    <w:p w14:paraId="30B4CF3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Matcher matcher = pattern.matcher(username);</w:t>
      </w:r>
    </w:p>
    <w:p w14:paraId="237ECD0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if (!matcher.matches()) {</w:t>
      </w:r>
    </w:p>
    <w:p w14:paraId="528D0B3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throw new Exception("Username must be in the format firstname.lastname");</w:t>
      </w:r>
    </w:p>
    <w:p w14:paraId="07F33BB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1947421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5DC0097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public void validateEmail(String email) throws Exception {</w:t>
      </w:r>
    </w:p>
    <w:p w14:paraId="2B37ACD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Pattern pattern = Pattern.compile("^[a-zA-Z0-9_!#$%&amp;'*+/=?`{|}~^.-]+@(gmail\\.com|yahoo\\.com|365\\.univ-ovidius\\.ro)$");</w:t>
      </w:r>
    </w:p>
    <w:p w14:paraId="11ED833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Matcher matcher = pattern.matcher(email);</w:t>
      </w:r>
    </w:p>
    <w:p w14:paraId="5FCF1AF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if (!matcher.matches()) {</w:t>
      </w:r>
    </w:p>
    <w:p w14:paraId="274B1F1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throw new Exception("Invalid email format. Must be gmail.com, yahoo.com, or 365.univ-ovidius.ro");</w:t>
      </w:r>
    </w:p>
    <w:p w14:paraId="07F5BF7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79BF95A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45DCAB1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public void validateMobileNumber(String mobileNumber) throws Exception {</w:t>
      </w:r>
    </w:p>
    <w:p w14:paraId="3D9D5F2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Pattern pattern = Pattern.compile("^07\\d{8}$");</w:t>
      </w:r>
    </w:p>
    <w:p w14:paraId="595889C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Matcher matcher = pattern.matcher(mobileNumber);</w:t>
      </w:r>
    </w:p>
    <w:p w14:paraId="34A96D2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if (!matcher.matches()) {</w:t>
      </w:r>
    </w:p>
    <w:p w14:paraId="62CC77C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throw new Exception("Invalid mobile number format. Must be 07xxxxxxxxx");</w:t>
      </w:r>
    </w:p>
    <w:p w14:paraId="591C29F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2882E1A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4018170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public void validatePassword(String password) throws Exception {</w:t>
      </w:r>
    </w:p>
    <w:p w14:paraId="7738C42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// check if the password has at least 8 characters</w:t>
      </w:r>
    </w:p>
    <w:p w14:paraId="57C91C9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if (password.length() &lt; 8) {</w:t>
      </w:r>
    </w:p>
    <w:p w14:paraId="595B081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throw new Exception("Password must have at least 8 characters");</w:t>
      </w:r>
    </w:p>
    <w:p w14:paraId="1452A43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4172927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636AD4A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// check if the password has at least one capital letter</w:t>
      </w:r>
    </w:p>
    <w:p w14:paraId="146DAFB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boolean hasCapitalLetter = false;</w:t>
      </w:r>
    </w:p>
    <w:p w14:paraId="4EFAC22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for (int i = 0; i &lt; password.length(); i++) {</w:t>
      </w:r>
    </w:p>
    <w:p w14:paraId="04F7B86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if (Character.isUpperCase(password.charAt(i))) {</w:t>
      </w:r>
    </w:p>
    <w:p w14:paraId="2E6AE80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hasCapitalLetter = true;</w:t>
      </w:r>
    </w:p>
    <w:p w14:paraId="5654BB8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break;</w:t>
      </w:r>
    </w:p>
    <w:p w14:paraId="0BABC3A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}</w:t>
      </w:r>
    </w:p>
    <w:p w14:paraId="577C9BD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6272F18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if (!hasCapitalLetter) {</w:t>
      </w:r>
    </w:p>
    <w:p w14:paraId="6EA895E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throw new Exception("Password must have at least one capital letter");</w:t>
      </w:r>
    </w:p>
    <w:p w14:paraId="548B417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7D5B52F6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</w:t>
      </w:r>
    </w:p>
    <w:p w14:paraId="338A945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// check if the password has at least one digit</w:t>
      </w:r>
    </w:p>
    <w:p w14:paraId="66689F18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boolean hasDigit = false;</w:t>
      </w:r>
    </w:p>
    <w:p w14:paraId="56AC5A5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for (int i = 0; i &lt; password.length(); i++) {</w:t>
      </w:r>
    </w:p>
    <w:p w14:paraId="2D12E12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if (Character.isDigit(password.charAt(i))) {</w:t>
      </w:r>
    </w:p>
    <w:p w14:paraId="4853457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hasDigit = true;</w:t>
      </w:r>
    </w:p>
    <w:p w14:paraId="3D9CD2F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  break;</w:t>
      </w:r>
    </w:p>
    <w:p w14:paraId="4455A39F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}</w:t>
      </w:r>
    </w:p>
    <w:p w14:paraId="2472E175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663FFF0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if (!hasDigit) {</w:t>
      </w:r>
    </w:p>
    <w:p w14:paraId="40285C61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  throw new Exception("Password must have at least one digit");</w:t>
      </w:r>
    </w:p>
    <w:p w14:paraId="676CDA17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  }</w:t>
      </w:r>
    </w:p>
    <w:p w14:paraId="55F790ED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  }</w:t>
      </w:r>
    </w:p>
    <w:p w14:paraId="157FB582" w14:textId="77777777" w:rsid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}</w:t>
      </w:r>
    </w:p>
    <w:p w14:paraId="5F62F4CC" w14:textId="77777777" w:rsidR="00D230A7" w:rsidRDefault="00D230A7" w:rsidP="00D230A7">
      <w:pPr>
        <w:rPr>
          <w:rFonts w:eastAsia="Consolas"/>
        </w:rPr>
      </w:pPr>
    </w:p>
    <w:p w14:paraId="72561544" w14:textId="77777777" w:rsidR="00D230A7" w:rsidRDefault="00D230A7" w:rsidP="00D230A7">
      <w:pPr>
        <w:pStyle w:val="Titlu2"/>
      </w:pPr>
      <w:bookmarkStart w:id="14" w:name="_Toc126539283"/>
      <w:r>
        <w:t>12.RegisterRequests.java</w:t>
      </w:r>
      <w:bookmarkEnd w:id="14"/>
    </w:p>
    <w:p w14:paraId="6B7AC5C4" w14:textId="77777777" w:rsidR="00D230A7" w:rsidRDefault="00D230A7" w:rsidP="00D230A7">
      <w:pPr>
        <w:rPr>
          <w:rFonts w:eastAsia="Consolas"/>
        </w:rPr>
      </w:pPr>
    </w:p>
    <w:p w14:paraId="6001D7FA" w14:textId="77777777" w:rsidR="00D230A7" w:rsidRPr="00D230A7" w:rsidRDefault="00D230A7" w:rsidP="00D230A7">
      <w:pPr>
        <w:rPr>
          <w:rFonts w:eastAsia="Consolas"/>
        </w:rPr>
      </w:pPr>
      <w:r>
        <w:rPr>
          <w:rFonts w:eastAsia="Consolas"/>
        </w:rPr>
        <w:tab/>
      </w:r>
      <w:r w:rsidRPr="00D230A7">
        <w:rPr>
          <w:rFonts w:eastAsia="Consolas"/>
        </w:rPr>
        <w:t>package emeditatii;</w:t>
      </w:r>
    </w:p>
    <w:p w14:paraId="41C781B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java.io.BufferedWriter;</w:t>
      </w:r>
    </w:p>
    <w:p w14:paraId="1DC71E0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java.io.FileWriter;</w:t>
      </w:r>
    </w:p>
    <w:p w14:paraId="7AD8756B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import java.io.IOException;</w:t>
      </w:r>
    </w:p>
    <w:p w14:paraId="5D1D7983" w14:textId="77777777" w:rsidR="00D230A7" w:rsidRPr="00D230A7" w:rsidRDefault="00D230A7" w:rsidP="00D230A7">
      <w:pPr>
        <w:rPr>
          <w:rFonts w:eastAsia="Consolas"/>
        </w:rPr>
      </w:pPr>
    </w:p>
    <w:p w14:paraId="4ECB894E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public class RegisterRequests {</w:t>
      </w:r>
    </w:p>
    <w:p w14:paraId="715F52B2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</w:t>
      </w:r>
    </w:p>
    <w:p w14:paraId="70F45CF0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public void registerRequest(String fileName, Request request) throws IOException {</w:t>
      </w:r>
    </w:p>
    <w:p w14:paraId="699E612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BufferedWriter writer = new BufferedWriter(new FileWriter(fileName, true));</w:t>
      </w:r>
    </w:p>
    <w:p w14:paraId="7C0188F4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writer.write(request.getRequesterName()+","+request.getDiscipline()+","+request.getRequestDate()+","+request.getRequestHour()+","+request.getPlace()+","+request.getPrice()+","+request.getAccepted());</w:t>
      </w:r>
    </w:p>
    <w:p w14:paraId="61EFE18A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writer.newLine();</w:t>
      </w:r>
    </w:p>
    <w:p w14:paraId="4AAC505C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writer.close();</w:t>
      </w:r>
    </w:p>
    <w:p w14:paraId="4F93C279" w14:textId="77777777" w:rsidR="00D230A7" w:rsidRP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 xml:space="preserve">    }</w:t>
      </w:r>
    </w:p>
    <w:p w14:paraId="729868C1" w14:textId="77777777" w:rsidR="00D230A7" w:rsidRDefault="00D230A7" w:rsidP="00D230A7">
      <w:pPr>
        <w:rPr>
          <w:rFonts w:eastAsia="Consolas"/>
        </w:rPr>
      </w:pPr>
      <w:r w:rsidRPr="00D230A7">
        <w:rPr>
          <w:rFonts w:eastAsia="Consolas"/>
        </w:rPr>
        <w:t>}</w:t>
      </w:r>
    </w:p>
    <w:p w14:paraId="5BF7BB48" w14:textId="77777777" w:rsidR="009D355B" w:rsidRDefault="009D355B" w:rsidP="00D230A7">
      <w:pPr>
        <w:rPr>
          <w:rFonts w:eastAsia="Consolas"/>
        </w:rPr>
      </w:pPr>
    </w:p>
    <w:p w14:paraId="49D8AD12" w14:textId="77777777" w:rsidR="009D355B" w:rsidRDefault="009D355B" w:rsidP="009D355B">
      <w:pPr>
        <w:pStyle w:val="Titlu2"/>
      </w:pPr>
      <w:bookmarkStart w:id="15" w:name="_Toc126539284"/>
      <w:r>
        <w:t>13. RegisterReviews.java</w:t>
      </w:r>
      <w:bookmarkEnd w:id="15"/>
    </w:p>
    <w:p w14:paraId="1874654E" w14:textId="77777777" w:rsidR="009D355B" w:rsidRDefault="009D355B" w:rsidP="009D355B">
      <w:pPr>
        <w:rPr>
          <w:rFonts w:eastAsia="Consolas"/>
        </w:rPr>
      </w:pPr>
    </w:p>
    <w:p w14:paraId="445F2C0A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package emeditatii;</w:t>
      </w:r>
    </w:p>
    <w:p w14:paraId="12295925" w14:textId="77777777" w:rsidR="009D355B" w:rsidRPr="009D355B" w:rsidRDefault="009D355B" w:rsidP="009D355B">
      <w:pPr>
        <w:rPr>
          <w:rFonts w:eastAsia="Consolas"/>
        </w:rPr>
      </w:pPr>
    </w:p>
    <w:p w14:paraId="574DAE4A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import java.io.BufferedWriter;</w:t>
      </w:r>
    </w:p>
    <w:p w14:paraId="5A244285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import java.io.FileWriter;</w:t>
      </w:r>
    </w:p>
    <w:p w14:paraId="3C18C8E6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import java.io.IOException;</w:t>
      </w:r>
    </w:p>
    <w:p w14:paraId="1DDFFE91" w14:textId="77777777" w:rsidR="009D355B" w:rsidRPr="009D355B" w:rsidRDefault="009D355B" w:rsidP="009D355B">
      <w:pPr>
        <w:rPr>
          <w:rFonts w:eastAsia="Consolas"/>
        </w:rPr>
      </w:pPr>
    </w:p>
    <w:p w14:paraId="3535C071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public class RegisterReviews {</w:t>
      </w:r>
    </w:p>
    <w:p w14:paraId="6A2478A1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 xml:space="preserve">    public void RegisterRev(String fileName, Review review) throws IOException {</w:t>
      </w:r>
    </w:p>
    <w:p w14:paraId="1434A091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 xml:space="preserve">        BufferedWriter writer = new BufferedWriter(new FileWriter(fileName, true));</w:t>
      </w:r>
    </w:p>
    <w:p w14:paraId="4200999E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 xml:space="preserve">        writer.write(review.getReviewerName()+","+review.getRating()+","+review.getComment()+","+review.getDiscipline());</w:t>
      </w:r>
    </w:p>
    <w:p w14:paraId="2C120C0E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 xml:space="preserve">        writer.newLine();</w:t>
      </w:r>
    </w:p>
    <w:p w14:paraId="4B653DC4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 xml:space="preserve">        writer.close();</w:t>
      </w:r>
    </w:p>
    <w:p w14:paraId="05FF6964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 xml:space="preserve">        }</w:t>
      </w:r>
    </w:p>
    <w:p w14:paraId="327AC4FF" w14:textId="77777777" w:rsid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}</w:t>
      </w:r>
    </w:p>
    <w:p w14:paraId="2AE42FCC" w14:textId="77777777" w:rsidR="009D355B" w:rsidRDefault="009D355B" w:rsidP="009D355B">
      <w:pPr>
        <w:rPr>
          <w:rFonts w:eastAsia="Consolas"/>
        </w:rPr>
      </w:pPr>
    </w:p>
    <w:p w14:paraId="0F0A71B0" w14:textId="77777777" w:rsidR="009D355B" w:rsidRDefault="009D355B" w:rsidP="009D355B">
      <w:pPr>
        <w:pStyle w:val="Titlu2"/>
      </w:pPr>
      <w:bookmarkStart w:id="16" w:name="_Toc126539285"/>
      <w:r>
        <w:t>14.Users.txt</w:t>
      </w:r>
      <w:bookmarkEnd w:id="16"/>
    </w:p>
    <w:p w14:paraId="1EB838D8" w14:textId="77777777" w:rsidR="009D355B" w:rsidRDefault="009D355B" w:rsidP="009D355B">
      <w:pPr>
        <w:rPr>
          <w:rFonts w:eastAsia="Consolas"/>
        </w:rPr>
      </w:pPr>
    </w:p>
    <w:p w14:paraId="1C696A06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Ionut.Tufan,ionuttufan04@gmail.com,Paro1,Male,0723759798,false,Informatics</w:t>
      </w:r>
    </w:p>
    <w:p w14:paraId="13151A76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Alex.Tudor,alex.tudor11@gmail.com,dddaaawee,Male,07445422244,false</w:t>
      </w:r>
    </w:p>
    <w:p w14:paraId="2BA4CFC6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andrei.alex,andreialex@gmail.com,32312312,Male,3123412331,false</w:t>
      </w:r>
    </w:p>
    <w:p w14:paraId="6CC3AD87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alex.alex,ionut.tufan@gmail.com,pasdadsa,Male,0723759798,false</w:t>
      </w:r>
    </w:p>
    <w:p w14:paraId="29E502A4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ionel.alin,ionel.alin@gmail.com,asdadadas,Male,0799999999,false</w:t>
      </w:r>
    </w:p>
    <w:p w14:paraId="51A304F3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ionel.alexandru,ionelionel.alex@gmail.com,sadsadas,Male,0733545955,false</w:t>
      </w:r>
    </w:p>
    <w:p w14:paraId="7601C108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ggg.tttt,dasas@yahoo.com,dasdasd,Male,0733244421,false</w:t>
      </w:r>
    </w:p>
    <w:p w14:paraId="3C57392E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alexandru.bobe,alex.bobe@365.univ-ovidius.ro,parola,Male,0722333444,true,Geometry</w:t>
      </w:r>
    </w:p>
    <w:p w14:paraId="79397B7D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Ionut.Ionel,adresa@gmail.com,[C@6f53e81e,Male,0744333222,true</w:t>
      </w:r>
    </w:p>
    <w:p w14:paraId="2D436C30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username.name,fdsfsfsdf@gmail.com,Parolamea1,Female,0788666555,true</w:t>
      </w:r>
    </w:p>
    <w:p w14:paraId="0E9A37FF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Ionut.tufan,tufan@gmail.com,Parola12!,Male,0799888777,true,Informatics and Mathematics</w:t>
      </w:r>
    </w:p>
    <w:p w14:paraId="4D62DAD9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alexa.andreea,alexa@gmail.com,Pewqeqw312!,Female,0722333444,false,Informatics</w:t>
      </w:r>
    </w:p>
    <w:p w14:paraId="64728CEC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andrei.popescu,andrei@gmail.com,Parolamea1,Male,0766555444,true,Physics</w:t>
      </w:r>
    </w:p>
    <w:p w14:paraId="19952EA0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alex.tudor,alexandru@gmail.com,Alex2003,Male,0739970798,false,Informatics</w:t>
      </w:r>
    </w:p>
    <w:p w14:paraId="0B2A7164" w14:textId="77777777" w:rsidR="009D355B" w:rsidRDefault="009D355B" w:rsidP="009D355B">
      <w:pPr>
        <w:rPr>
          <w:rFonts w:eastAsia="Consolas"/>
        </w:rPr>
      </w:pPr>
    </w:p>
    <w:p w14:paraId="764CC4D1" w14:textId="77777777" w:rsidR="009D355B" w:rsidRDefault="009D355B" w:rsidP="009D355B">
      <w:pPr>
        <w:rPr>
          <w:rFonts w:eastAsia="Consolas"/>
        </w:rPr>
      </w:pPr>
    </w:p>
    <w:p w14:paraId="7A278EAB" w14:textId="77777777" w:rsidR="009D355B" w:rsidRDefault="009D355B" w:rsidP="009D355B">
      <w:pPr>
        <w:pStyle w:val="Titlu2"/>
      </w:pPr>
      <w:bookmarkStart w:id="17" w:name="_Toc126539286"/>
      <w:r>
        <w:t>15.Requests.txt</w:t>
      </w:r>
      <w:bookmarkEnd w:id="17"/>
    </w:p>
    <w:p w14:paraId="5A9922FE" w14:textId="77777777" w:rsidR="009D355B" w:rsidRDefault="009D355B" w:rsidP="009D355B">
      <w:pPr>
        <w:rPr>
          <w:rFonts w:eastAsia="Consolas"/>
        </w:rPr>
      </w:pPr>
    </w:p>
    <w:p w14:paraId="3FE04144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Tufan Ionut,Matematica,4/May/2023,16:30,Sala 20,120,false</w:t>
      </w:r>
    </w:p>
    <w:p w14:paraId="1934A320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Tufan,Fizica,2/Apr/2023,14:30,Sala 15,100,false</w:t>
      </w:r>
    </w:p>
    <w:p w14:paraId="1362B8CD" w14:textId="77777777" w:rsid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Ionut.Tufan,Geometry,1/Jan/2023,14:00,Sala 10,100,false</w:t>
      </w:r>
    </w:p>
    <w:p w14:paraId="4D585076" w14:textId="77777777" w:rsidR="009D355B" w:rsidRDefault="009D355B" w:rsidP="009D355B">
      <w:pPr>
        <w:rPr>
          <w:rFonts w:eastAsia="Consolas"/>
        </w:rPr>
      </w:pPr>
    </w:p>
    <w:p w14:paraId="50139D5A" w14:textId="77777777" w:rsidR="009D355B" w:rsidRDefault="009D355B" w:rsidP="009D355B">
      <w:pPr>
        <w:pStyle w:val="Titlu2"/>
      </w:pPr>
      <w:bookmarkStart w:id="18" w:name="_Toc126539287"/>
      <w:r>
        <w:t>16.Reviews.txt</w:t>
      </w:r>
      <w:bookmarkEnd w:id="18"/>
    </w:p>
    <w:p w14:paraId="1B886169" w14:textId="77777777" w:rsidR="009D355B" w:rsidRDefault="009D355B" w:rsidP="009D355B">
      <w:pPr>
        <w:rPr>
          <w:rFonts w:eastAsia="Consolas"/>
        </w:rPr>
      </w:pPr>
    </w:p>
    <w:p w14:paraId="5A0DB935" w14:textId="77777777" w:rsid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Ionut.Tufan,10,i liked it a lot,Geometry</w:t>
      </w:r>
    </w:p>
    <w:p w14:paraId="5B870BB5" w14:textId="77777777" w:rsidR="009D355B" w:rsidRDefault="009D355B" w:rsidP="009D355B">
      <w:pPr>
        <w:rPr>
          <w:rFonts w:eastAsia="Consolas"/>
        </w:rPr>
      </w:pPr>
    </w:p>
    <w:p w14:paraId="66D8F658" w14:textId="77777777" w:rsidR="009D355B" w:rsidRDefault="009D355B" w:rsidP="009D355B">
      <w:pPr>
        <w:pStyle w:val="Titlu2"/>
      </w:pPr>
      <w:bookmarkStart w:id="19" w:name="_Toc126539288"/>
      <w:r>
        <w:t>17.Sessions.txt</w:t>
      </w:r>
      <w:bookmarkEnd w:id="19"/>
    </w:p>
    <w:p w14:paraId="2C6F74C6" w14:textId="77777777" w:rsidR="009D355B" w:rsidRPr="009D355B" w:rsidRDefault="009D355B" w:rsidP="009D355B"/>
    <w:p w14:paraId="4ADF8B7F" w14:textId="77777777" w:rsid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Ionut.Tufan,Geometry,1/Jan/2023,14:00,Sala 10,100</w:t>
      </w:r>
      <w:r>
        <w:rPr>
          <w:rFonts w:eastAsia="Consolas"/>
        </w:rPr>
        <w:t>,true</w:t>
      </w:r>
    </w:p>
    <w:p w14:paraId="7CF7707C" w14:textId="77777777" w:rsidR="009D355B" w:rsidRDefault="009D355B" w:rsidP="009D355B">
      <w:pPr>
        <w:rPr>
          <w:rFonts w:eastAsia="Consolas"/>
        </w:rPr>
      </w:pPr>
    </w:p>
    <w:p w14:paraId="3BA32DB9" w14:textId="77777777" w:rsidR="009D355B" w:rsidRDefault="009D355B" w:rsidP="009D355B">
      <w:pPr>
        <w:pStyle w:val="Titlu2"/>
      </w:pPr>
      <w:bookmarkStart w:id="20" w:name="_Toc126539289"/>
      <w:r>
        <w:t>18.savedUsAndPass</w:t>
      </w:r>
      <w:bookmarkEnd w:id="20"/>
    </w:p>
    <w:p w14:paraId="7E1DE29A" w14:textId="77777777" w:rsidR="009D355B" w:rsidRDefault="009D355B" w:rsidP="009D355B">
      <w:pPr>
        <w:rPr>
          <w:rFonts w:eastAsia="Consolas"/>
        </w:rPr>
      </w:pPr>
      <w:r>
        <w:rPr>
          <w:rFonts w:eastAsia="Consolas"/>
        </w:rPr>
        <w:tab/>
      </w:r>
    </w:p>
    <w:p w14:paraId="5B8B2A53" w14:textId="77777777" w:rsidR="009D355B" w:rsidRDefault="009D355B" w:rsidP="009D355B">
      <w:pPr>
        <w:rPr>
          <w:rFonts w:eastAsia="Consolas"/>
        </w:rPr>
      </w:pPr>
      <w:r>
        <w:rPr>
          <w:rFonts w:eastAsia="Consolas"/>
        </w:rPr>
        <w:tab/>
        <w:t>Ionut.Tufan,Paro1</w:t>
      </w:r>
    </w:p>
    <w:p w14:paraId="04E3A013" w14:textId="77777777" w:rsidR="009D355B" w:rsidRDefault="009D355B" w:rsidP="009D355B">
      <w:pPr>
        <w:rPr>
          <w:rFonts w:eastAsia="Consolas"/>
        </w:rPr>
      </w:pPr>
    </w:p>
    <w:p w14:paraId="2B80BE4A" w14:textId="77777777" w:rsidR="009D355B" w:rsidRDefault="009D355B" w:rsidP="009D355B">
      <w:pPr>
        <w:rPr>
          <w:rFonts w:eastAsia="Consolas"/>
        </w:rPr>
      </w:pPr>
    </w:p>
    <w:p w14:paraId="0510D801" w14:textId="77777777" w:rsidR="009D355B" w:rsidRDefault="009D355B" w:rsidP="009D355B">
      <w:pPr>
        <w:rPr>
          <w:rFonts w:eastAsia="Consolas"/>
        </w:rPr>
      </w:pPr>
    </w:p>
    <w:p w14:paraId="723B5DE6" w14:textId="77777777" w:rsidR="009D355B" w:rsidRPr="009D355B" w:rsidRDefault="009D355B" w:rsidP="009D355B">
      <w:pPr>
        <w:pStyle w:val="Titlu1"/>
        <w:keepNext/>
        <w:tabs>
          <w:tab w:val="left" w:pos="0"/>
        </w:tabs>
        <w:spacing w:before="240" w:after="60"/>
        <w:rPr>
          <w:rFonts w:ascii="Arial" w:eastAsia="Arial" w:hAnsi="Arial" w:cs="Arial"/>
          <w:b/>
          <w:sz w:val="32"/>
          <w:szCs w:val="32"/>
        </w:rPr>
      </w:pPr>
      <w:bookmarkStart w:id="21" w:name="_Toc126539290"/>
      <w:r w:rsidRPr="009D355B">
        <w:rPr>
          <w:rFonts w:ascii="Arial" w:eastAsia="Arial" w:hAnsi="Arial" w:cs="Arial"/>
          <w:b/>
          <w:sz w:val="32"/>
          <w:szCs w:val="32"/>
        </w:rPr>
        <w:t>IV Bibliografie</w:t>
      </w:r>
      <w:bookmarkEnd w:id="21"/>
    </w:p>
    <w:p w14:paraId="6A8E41F4" w14:textId="77777777" w:rsidR="009D355B" w:rsidRDefault="009D355B" w:rsidP="009D355B">
      <w:pPr>
        <w:rPr>
          <w:rFonts w:eastAsia="Consolas"/>
        </w:rPr>
      </w:pPr>
    </w:p>
    <w:p w14:paraId="6E852227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BIBLIOGRAFIE - PROGRAMARE ORIENTATA SPRE OBIECTE</w:t>
      </w:r>
    </w:p>
    <w:p w14:paraId="047C1D52" w14:textId="77777777" w:rsidR="009D355B" w:rsidRPr="009D355B" w:rsidRDefault="009D355B" w:rsidP="009D355B">
      <w:pPr>
        <w:rPr>
          <w:rFonts w:eastAsia="Consolas"/>
        </w:rPr>
      </w:pPr>
    </w:p>
    <w:p w14:paraId="287D7CAD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1. A. V. Aho, J. D. Ullman, Foundations of Computer Science. C Edition, Computer Science Press, 1995</w:t>
      </w:r>
    </w:p>
    <w:p w14:paraId="7124C0ED" w14:textId="77777777" w:rsidR="009D355B" w:rsidRPr="009D355B" w:rsidRDefault="009D355B" w:rsidP="009D355B">
      <w:pPr>
        <w:rPr>
          <w:rFonts w:eastAsia="Consolas"/>
        </w:rPr>
      </w:pPr>
    </w:p>
    <w:p w14:paraId="2A0A3A43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2. Leen AmmeraalandKang Zhang, Computer Graphics for Java Programmers, John Wiley &amp; Sons, 2007</w:t>
      </w:r>
    </w:p>
    <w:p w14:paraId="6569E10C" w14:textId="77777777" w:rsidR="009D355B" w:rsidRPr="009D355B" w:rsidRDefault="009D355B" w:rsidP="009D355B">
      <w:pPr>
        <w:rPr>
          <w:rFonts w:eastAsia="Consolas"/>
        </w:rPr>
      </w:pPr>
    </w:p>
    <w:p w14:paraId="29EB78DB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3. Crenguţa M. Bogdan, L. D. Şerbănaţi, Dezvoltarea orientată spre obiecte a programelor in Java, volumul II, Editura Politehnica Press, ed. 2, 2011</w:t>
      </w:r>
    </w:p>
    <w:p w14:paraId="498827D3" w14:textId="77777777" w:rsidR="009D355B" w:rsidRPr="009D355B" w:rsidRDefault="009D355B" w:rsidP="009D355B">
      <w:pPr>
        <w:rPr>
          <w:rFonts w:eastAsia="Consolas"/>
        </w:rPr>
      </w:pPr>
    </w:p>
    <w:p w14:paraId="076CA152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4. H. M. Deitel, P. J. Deitel, Java: How to Program, 4/e, Prentice Hall, 2003.</w:t>
      </w:r>
    </w:p>
    <w:p w14:paraId="6D758E31" w14:textId="77777777" w:rsidR="009D355B" w:rsidRPr="009D355B" w:rsidRDefault="009D355B" w:rsidP="009D355B">
      <w:pPr>
        <w:rPr>
          <w:rFonts w:eastAsia="Consolas"/>
        </w:rPr>
      </w:pPr>
    </w:p>
    <w:p w14:paraId="51DCF1F9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5. B. Eckel, Thinking in Java, 3/e, Prentice Hall, 2002.</w:t>
      </w:r>
    </w:p>
    <w:p w14:paraId="243BC72F" w14:textId="77777777" w:rsidR="009D355B" w:rsidRPr="009D355B" w:rsidRDefault="009D355B" w:rsidP="009D355B">
      <w:pPr>
        <w:rPr>
          <w:rFonts w:eastAsia="Consolas"/>
        </w:rPr>
      </w:pPr>
    </w:p>
    <w:p w14:paraId="245514DE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6. D. Flanagan, B. McLaughlin, Java 1.5 Tiger: A Developer's Notebook, O'Reilly, 2004</w:t>
      </w:r>
    </w:p>
    <w:p w14:paraId="6F0E445D" w14:textId="77777777" w:rsidR="009D355B" w:rsidRPr="009D355B" w:rsidRDefault="009D355B" w:rsidP="009D355B">
      <w:pPr>
        <w:rPr>
          <w:rFonts w:eastAsia="Consolas"/>
        </w:rPr>
      </w:pPr>
    </w:p>
    <w:p w14:paraId="11619B13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7. D. Geary, Graphic Java 2, v.1 - Mastering the JFC, 3/e, v.2 - Swing, Sun Microsystems Press, 1999-2000</w:t>
      </w:r>
    </w:p>
    <w:p w14:paraId="6886E1F8" w14:textId="77777777" w:rsidR="009D355B" w:rsidRPr="009D355B" w:rsidRDefault="009D355B" w:rsidP="009D355B">
      <w:pPr>
        <w:rPr>
          <w:rFonts w:eastAsia="Consolas"/>
        </w:rPr>
      </w:pPr>
    </w:p>
    <w:p w14:paraId="1997DE88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8. J. Gosling, B. Joy, G. Steele, G. Bracha, The JavaTM Language Specification, 3/e, Addison-Wesley, 2005</w:t>
      </w:r>
    </w:p>
    <w:p w14:paraId="7240CF69" w14:textId="77777777" w:rsidR="009D355B" w:rsidRPr="009D355B" w:rsidRDefault="009D355B" w:rsidP="009D355B">
      <w:pPr>
        <w:rPr>
          <w:rFonts w:eastAsia="Consolas"/>
        </w:rPr>
      </w:pPr>
    </w:p>
    <w:p w14:paraId="3B61DE57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9. Mark Grand, Patterns in Java, Volume 1: A Catalog of Reusable Design Patterns Illustrated with UML, Second Edition, John Wiley &amp; Sons, 2002</w:t>
      </w:r>
    </w:p>
    <w:p w14:paraId="349B785D" w14:textId="77777777" w:rsidR="009D355B" w:rsidRPr="009D355B" w:rsidRDefault="009D355B" w:rsidP="009D355B">
      <w:pPr>
        <w:rPr>
          <w:rFonts w:eastAsia="Consolas"/>
        </w:rPr>
      </w:pPr>
    </w:p>
    <w:p w14:paraId="4B654992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10. C. S. Horstmann and G. Cornell, Core Java 2: Vol.1 - Fundamentals, 6/e, Prentice Hall, 2002</w:t>
      </w:r>
    </w:p>
    <w:p w14:paraId="07C45250" w14:textId="77777777" w:rsidR="009D355B" w:rsidRPr="009D355B" w:rsidRDefault="009D355B" w:rsidP="009D355B">
      <w:pPr>
        <w:rPr>
          <w:rFonts w:eastAsia="Consolas"/>
        </w:rPr>
      </w:pPr>
    </w:p>
    <w:p w14:paraId="11968C99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11. C. S. Horstmann, Computing concepts with Java 2 Essentials, 3/e, John Wiley, 2003</w:t>
      </w:r>
    </w:p>
    <w:p w14:paraId="579C92A3" w14:textId="77777777" w:rsidR="009D355B" w:rsidRPr="009D355B" w:rsidRDefault="009D355B" w:rsidP="009D355B">
      <w:pPr>
        <w:rPr>
          <w:rFonts w:eastAsia="Consolas"/>
        </w:rPr>
      </w:pPr>
    </w:p>
    <w:p w14:paraId="2CB254E0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12. Jonathan Knudsen, Java 2D Graphics, O’Reilly, 2001</w:t>
      </w:r>
    </w:p>
    <w:p w14:paraId="506EF129" w14:textId="77777777" w:rsidR="009D355B" w:rsidRPr="009D355B" w:rsidRDefault="009D355B" w:rsidP="009D355B">
      <w:pPr>
        <w:rPr>
          <w:rFonts w:eastAsia="Consolas"/>
        </w:rPr>
      </w:pPr>
    </w:p>
    <w:p w14:paraId="4B269F4A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13. James Martin, James J. Odel, Object-Oriented Methods: a Foundation. UML Edition, Prentice Hall, 1998</w:t>
      </w:r>
    </w:p>
    <w:p w14:paraId="23B9BB37" w14:textId="77777777" w:rsidR="009D355B" w:rsidRPr="009D355B" w:rsidRDefault="009D355B" w:rsidP="009D355B">
      <w:pPr>
        <w:rPr>
          <w:rFonts w:eastAsia="Consolas"/>
        </w:rPr>
      </w:pPr>
    </w:p>
    <w:p w14:paraId="275004F3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14. Rumbaugh J., Jacobson I., Booch G., The Unified Modeling Language. Reference Manual, Addison-Wesley, 1999</w:t>
      </w:r>
    </w:p>
    <w:p w14:paraId="43DA9B32" w14:textId="77777777" w:rsidR="009D355B" w:rsidRPr="009D355B" w:rsidRDefault="009D355B" w:rsidP="009D355B">
      <w:pPr>
        <w:rPr>
          <w:rFonts w:eastAsia="Consolas"/>
        </w:rPr>
      </w:pPr>
    </w:p>
    <w:p w14:paraId="34809A7E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15. Specificaţia XML: http://www.w3.org/TR/2006/REC-xml-20060816/</w:t>
      </w:r>
    </w:p>
    <w:p w14:paraId="44B398A2" w14:textId="77777777" w:rsidR="009D355B" w:rsidRPr="009D355B" w:rsidRDefault="009D355B" w:rsidP="009D355B">
      <w:pPr>
        <w:rPr>
          <w:rFonts w:eastAsia="Consolas"/>
        </w:rPr>
      </w:pPr>
    </w:p>
    <w:p w14:paraId="38F355EB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16. L. D. Şerbănaţi, Limbaje de programare şi compilatoare, Editura Academiei, 1987</w:t>
      </w:r>
    </w:p>
    <w:p w14:paraId="6A33F4C1" w14:textId="77777777" w:rsidR="009D355B" w:rsidRPr="009D355B" w:rsidRDefault="009D355B" w:rsidP="009D355B">
      <w:pPr>
        <w:rPr>
          <w:rFonts w:eastAsia="Consolas"/>
        </w:rPr>
      </w:pPr>
    </w:p>
    <w:p w14:paraId="66418EE4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17. Crenguţa M. Bogdan, L. D. Şerbănaţi, Dezvoltarea orientată spre obiecte a programelor in Java, volumul I, Editura Politehnica Press, ed. 2, volumele 1 si 2, 2011</w:t>
      </w:r>
    </w:p>
    <w:p w14:paraId="7C13A78D" w14:textId="77777777" w:rsidR="009D355B" w:rsidRPr="009D355B" w:rsidRDefault="009D355B" w:rsidP="009D355B">
      <w:pPr>
        <w:rPr>
          <w:rFonts w:eastAsia="Consolas"/>
        </w:rPr>
      </w:pPr>
    </w:p>
    <w:p w14:paraId="190FCD8D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18. John Zukowski, Java™ 6 Platform Revealed, Apress, 2006 19. http://java.sun.com/products/jfc/tsc/articles/persistence3/</w:t>
      </w:r>
    </w:p>
    <w:p w14:paraId="0E4D617C" w14:textId="77777777" w:rsidR="009D355B" w:rsidRPr="009D355B" w:rsidRDefault="009D355B" w:rsidP="009D355B">
      <w:pPr>
        <w:rPr>
          <w:rFonts w:eastAsia="Consolas"/>
        </w:rPr>
      </w:pPr>
    </w:p>
    <w:p w14:paraId="49A17B8F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Alte cărţi utile de Java</w:t>
      </w:r>
    </w:p>
    <w:p w14:paraId="530DE88D" w14:textId="77777777" w:rsidR="009D355B" w:rsidRPr="009D355B" w:rsidRDefault="009D355B" w:rsidP="009D355B">
      <w:pPr>
        <w:rPr>
          <w:rFonts w:eastAsia="Consolas"/>
        </w:rPr>
      </w:pPr>
    </w:p>
    <w:p w14:paraId="579F4DA0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1. A. Athanasiu, B. Costinescu, O. A. Drăgoi, F. I. Popovici, Limbajul Java. O perspectivă pragmatică, Editura Agora, 1998.</w:t>
      </w:r>
    </w:p>
    <w:p w14:paraId="1571DC41" w14:textId="77777777" w:rsidR="009D355B" w:rsidRPr="009D355B" w:rsidRDefault="009D355B" w:rsidP="009D355B">
      <w:pPr>
        <w:rPr>
          <w:rFonts w:eastAsia="Consolas"/>
        </w:rPr>
      </w:pPr>
    </w:p>
    <w:p w14:paraId="4C1B5705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2. S.Tanasa, C.Olaru, S.Andrei, Java de la 0 la expert, Editura Polirom, 2003.</w:t>
      </w:r>
    </w:p>
    <w:p w14:paraId="4FE63781" w14:textId="77777777" w:rsidR="009D355B" w:rsidRPr="009D355B" w:rsidRDefault="009D355B" w:rsidP="009D355B">
      <w:pPr>
        <w:rPr>
          <w:rFonts w:eastAsia="Consolas"/>
        </w:rPr>
      </w:pPr>
    </w:p>
    <w:p w14:paraId="4DEC1DCA" w14:textId="77777777" w:rsidR="009D355B" w:rsidRPr="009D355B" w:rsidRDefault="009D355B" w:rsidP="009D355B">
      <w:pPr>
        <w:rPr>
          <w:rFonts w:eastAsia="Consolas"/>
        </w:rPr>
      </w:pPr>
      <w:r w:rsidRPr="009D355B">
        <w:rPr>
          <w:rFonts w:eastAsia="Consolas"/>
        </w:rPr>
        <w:t>3. K. Sierra, B. Bates, Sun Certified Programmer &amp; Developer for Java 2 Study Guide (Exam 310-035 &amp; 310-027), McGraw-Hill Osborne Media, 2002</w:t>
      </w:r>
    </w:p>
    <w:sectPr w:rsidR="009D355B" w:rsidRPr="009D35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1440" w:right="1418" w:bottom="1440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A16C" w14:textId="77777777" w:rsidR="00B82200" w:rsidRDefault="00B82200">
      <w:r>
        <w:separator/>
      </w:r>
    </w:p>
  </w:endnote>
  <w:endnote w:type="continuationSeparator" w:id="0">
    <w:p w14:paraId="67181F71" w14:textId="77777777" w:rsidR="00B82200" w:rsidRDefault="00B82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39A57" w14:textId="77777777" w:rsidR="003F27E5" w:rsidRDefault="003F27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28B73" w14:textId="77777777" w:rsidR="003F27E5" w:rsidRPr="003576C8" w:rsidRDefault="003576C8" w:rsidP="003576C8">
    <w:pPr>
      <w:pStyle w:val="Antet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</w:rPr>
      <w:drawing>
        <wp:inline distT="0" distB="0" distL="0" distR="0" wp14:anchorId="6613026F" wp14:editId="02514095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E7BFA" w14:textId="77777777" w:rsidR="003F27E5" w:rsidRDefault="003F27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D8459" w14:textId="77777777" w:rsidR="00B82200" w:rsidRDefault="00B82200">
      <w:r>
        <w:separator/>
      </w:r>
    </w:p>
  </w:footnote>
  <w:footnote w:type="continuationSeparator" w:id="0">
    <w:p w14:paraId="3D7C9BA9" w14:textId="77777777" w:rsidR="00B82200" w:rsidRDefault="00B82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58A4" w14:textId="77777777" w:rsidR="003F27E5" w:rsidRDefault="003F27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59D3" w14:textId="77777777" w:rsidR="003F27E5" w:rsidRDefault="003576C8" w:rsidP="003576C8">
    <w:pPr>
      <w:pBdr>
        <w:top w:val="nil"/>
        <w:left w:val="nil"/>
        <w:bottom w:val="single" w:sz="4" w:space="31" w:color="000000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28"/>
        <w:szCs w:val="28"/>
      </w:rPr>
    </w:pPr>
    <w:r w:rsidRPr="003576C8">
      <w:rPr>
        <w:b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BFDA60" wp14:editId="242978F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748F5" w14:textId="77777777" w:rsidR="003576C8" w:rsidRDefault="003576C8">
                            <w:pPr>
                              <w:pStyle w:val="Ante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3576C8" w:rsidRDefault="003576C8">
                      <w:pPr>
                        <w:pStyle w:val="Head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C518F" w14:textId="77777777" w:rsidR="003F27E5" w:rsidRDefault="003F27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2583"/>
    <w:multiLevelType w:val="multilevel"/>
    <w:tmpl w:val="9FFE6D06"/>
    <w:lvl w:ilvl="0">
      <w:start w:val="1"/>
      <w:numFmt w:val="bullet"/>
      <w:lvlText w:val="●"/>
      <w:lvlJc w:val="left"/>
      <w:pPr>
        <w:ind w:left="13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7F1700"/>
    <w:multiLevelType w:val="multilevel"/>
    <w:tmpl w:val="3B4E6C8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75304"/>
    <w:multiLevelType w:val="multilevel"/>
    <w:tmpl w:val="2A06B4F0"/>
    <w:lvl w:ilvl="0">
      <w:start w:val="1"/>
      <w:numFmt w:val="decimal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63857E3"/>
    <w:multiLevelType w:val="multilevel"/>
    <w:tmpl w:val="DB5CF6E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93DD5"/>
    <w:multiLevelType w:val="multilevel"/>
    <w:tmpl w:val="9E049FF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85337"/>
    <w:multiLevelType w:val="multilevel"/>
    <w:tmpl w:val="64C2CE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015111">
    <w:abstractNumId w:val="1"/>
  </w:num>
  <w:num w:numId="2" w16cid:durableId="1477840554">
    <w:abstractNumId w:val="3"/>
  </w:num>
  <w:num w:numId="3" w16cid:durableId="1338146595">
    <w:abstractNumId w:val="2"/>
  </w:num>
  <w:num w:numId="4" w16cid:durableId="398331844">
    <w:abstractNumId w:val="0"/>
  </w:num>
  <w:num w:numId="5" w16cid:durableId="1893495179">
    <w:abstractNumId w:val="5"/>
  </w:num>
  <w:num w:numId="6" w16cid:durableId="518546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1D"/>
    <w:rsid w:val="00074F31"/>
    <w:rsid w:val="00130DA6"/>
    <w:rsid w:val="002B230D"/>
    <w:rsid w:val="003576C8"/>
    <w:rsid w:val="003B03EE"/>
    <w:rsid w:val="003C7CA1"/>
    <w:rsid w:val="003F27E5"/>
    <w:rsid w:val="0045531E"/>
    <w:rsid w:val="004C3123"/>
    <w:rsid w:val="005306F8"/>
    <w:rsid w:val="0053739F"/>
    <w:rsid w:val="00621676"/>
    <w:rsid w:val="00761D28"/>
    <w:rsid w:val="007C7F5E"/>
    <w:rsid w:val="00816689"/>
    <w:rsid w:val="008670A8"/>
    <w:rsid w:val="009D355B"/>
    <w:rsid w:val="00A90130"/>
    <w:rsid w:val="00B34DCF"/>
    <w:rsid w:val="00B82200"/>
    <w:rsid w:val="00BA6498"/>
    <w:rsid w:val="00C34B7A"/>
    <w:rsid w:val="00C84EA1"/>
    <w:rsid w:val="00CF4D85"/>
    <w:rsid w:val="00D230A7"/>
    <w:rsid w:val="00D606BD"/>
    <w:rsid w:val="00E7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051B9"/>
  <w15:docId w15:val="{49898DCB-2742-442B-8116-BCE12BB5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F43"/>
    <w:pPr>
      <w:autoSpaceDE w:val="0"/>
      <w:autoSpaceDN w:val="0"/>
      <w:adjustRightInd w:val="0"/>
    </w:pPr>
    <w:rPr>
      <w:lang w:eastAsia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855F43"/>
    <w:pPr>
      <w:outlineLvl w:val="0"/>
    </w:p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1D1BC8"/>
    <w:pPr>
      <w:keepNext/>
      <w:keepLines/>
      <w:widowControl/>
      <w:autoSpaceDE/>
      <w:autoSpaceDN/>
      <w:adjustRightInd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1D1BC8"/>
    <w:pPr>
      <w:keepNext/>
      <w:keepLines/>
      <w:widowControl/>
      <w:autoSpaceDE/>
      <w:autoSpaceDN/>
      <w:adjustRightInd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1D1BC8"/>
    <w:pPr>
      <w:keepNext/>
      <w:keepLines/>
      <w:widowControl/>
      <w:autoSpaceDE/>
      <w:autoSpaceDN/>
      <w:adjustRightInd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u5">
    <w:name w:val="heading 5"/>
    <w:basedOn w:val="Normal"/>
    <w:next w:val="Normal"/>
    <w:link w:val="Titlu5Caracter"/>
    <w:uiPriority w:val="9"/>
    <w:unhideWhenUsed/>
    <w:qFormat/>
    <w:rsid w:val="001D1BC8"/>
    <w:pPr>
      <w:keepNext/>
      <w:keepLines/>
      <w:widowControl/>
      <w:autoSpaceDE/>
      <w:autoSpaceDN/>
      <w:adjustRightInd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u6">
    <w:name w:val="heading 6"/>
    <w:basedOn w:val="Normal"/>
    <w:next w:val="Normal"/>
    <w:link w:val="Titlu6Caracter"/>
    <w:uiPriority w:val="9"/>
    <w:unhideWhenUsed/>
    <w:qFormat/>
    <w:rsid w:val="001D1BC8"/>
    <w:pPr>
      <w:keepNext/>
      <w:keepLines/>
      <w:widowControl/>
      <w:autoSpaceDE/>
      <w:autoSpaceDN/>
      <w:adjustRightInd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unhideWhenUsed/>
    <w:qFormat/>
    <w:rsid w:val="001D1BC8"/>
    <w:pPr>
      <w:keepNext/>
      <w:keepLines/>
      <w:widowControl/>
      <w:autoSpaceDE/>
      <w:autoSpaceDN/>
      <w:adjustRightInd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u8">
    <w:name w:val="heading 8"/>
    <w:basedOn w:val="Normal"/>
    <w:next w:val="Normal"/>
    <w:link w:val="Titlu8Caracter"/>
    <w:uiPriority w:val="9"/>
    <w:unhideWhenUsed/>
    <w:qFormat/>
    <w:rsid w:val="001D1BC8"/>
    <w:pPr>
      <w:keepNext/>
      <w:keepLines/>
      <w:widowControl/>
      <w:autoSpaceDE/>
      <w:autoSpaceDN/>
      <w:adjustRightInd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link w:val="TitluCaracter"/>
    <w:uiPriority w:val="10"/>
    <w:qFormat/>
    <w:rsid w:val="009843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1Caracter">
    <w:name w:val="Titlu 1 Caracter"/>
    <w:basedOn w:val="Fontdeparagrafimplicit"/>
    <w:link w:val="Titlu1"/>
    <w:uiPriority w:val="9"/>
    <w:rsid w:val="00855F4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basedOn w:val="Fontdeparagrafimplicit"/>
    <w:uiPriority w:val="99"/>
    <w:rsid w:val="00FA6A54"/>
    <w:rPr>
      <w:color w:val="0000FF"/>
      <w:u w:val="single"/>
    </w:rPr>
  </w:style>
  <w:style w:type="paragraph" w:styleId="Subsol">
    <w:name w:val="footer"/>
    <w:basedOn w:val="Normal"/>
    <w:link w:val="SubsolCaracter"/>
    <w:uiPriority w:val="99"/>
    <w:rsid w:val="006C4B6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855F43"/>
    <w:rPr>
      <w:sz w:val="24"/>
      <w:szCs w:val="24"/>
      <w:lang w:val="en-US" w:eastAsia="en-US"/>
    </w:rPr>
  </w:style>
  <w:style w:type="character" w:styleId="Numrdepagin">
    <w:name w:val="page number"/>
    <w:basedOn w:val="Fontdeparagrafimplicit"/>
    <w:uiPriority w:val="99"/>
    <w:rsid w:val="006C4B62"/>
  </w:style>
  <w:style w:type="paragraph" w:styleId="Antet">
    <w:name w:val="header"/>
    <w:basedOn w:val="Normal"/>
    <w:link w:val="AntetCaracter"/>
    <w:uiPriority w:val="99"/>
    <w:rsid w:val="006C4B6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855F43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1D1BC8"/>
    <w:pPr>
      <w:widowControl/>
      <w:autoSpaceDE/>
      <w:autoSpaceDN/>
      <w:adjustRightInd/>
      <w:spacing w:before="100" w:beforeAutospacing="1" w:after="100" w:afterAutospacing="1"/>
    </w:pPr>
    <w:rPr>
      <w:lang w:val="en-GB" w:eastAsia="en-GB"/>
    </w:rPr>
  </w:style>
  <w:style w:type="paragraph" w:styleId="Listparagraf">
    <w:name w:val="List Paragraph"/>
    <w:basedOn w:val="Normal"/>
    <w:uiPriority w:val="34"/>
    <w:qFormat/>
    <w:rsid w:val="001D1BC8"/>
    <w:pPr>
      <w:widowControl/>
      <w:autoSpaceDE/>
      <w:autoSpaceDN/>
      <w:adjustRightInd/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1D1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lu3Caracter">
    <w:name w:val="Titlu 3 Caracter"/>
    <w:basedOn w:val="Fontdeparagrafimplicit"/>
    <w:link w:val="Titlu3"/>
    <w:uiPriority w:val="9"/>
    <w:rsid w:val="001D1B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lu4Caracter">
    <w:name w:val="Titlu 4 Caracter"/>
    <w:basedOn w:val="Fontdeparagrafimplicit"/>
    <w:link w:val="Titlu4"/>
    <w:uiPriority w:val="9"/>
    <w:rsid w:val="001D1BC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lu5Caracter">
    <w:name w:val="Titlu 5 Caracter"/>
    <w:basedOn w:val="Fontdeparagrafimplicit"/>
    <w:link w:val="Titlu5"/>
    <w:uiPriority w:val="9"/>
    <w:rsid w:val="001D1BC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lu6Caracter">
    <w:name w:val="Titlu 6 Caracter"/>
    <w:basedOn w:val="Fontdeparagrafimplicit"/>
    <w:link w:val="Titlu6"/>
    <w:uiPriority w:val="9"/>
    <w:rsid w:val="001D1B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lu7Caracter">
    <w:name w:val="Titlu 7 Caracter"/>
    <w:basedOn w:val="Fontdeparagrafimplicit"/>
    <w:link w:val="Titlu7"/>
    <w:uiPriority w:val="9"/>
    <w:rsid w:val="001D1B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lu8Caracter">
    <w:name w:val="Titlu 8 Caracter"/>
    <w:basedOn w:val="Fontdeparagrafimplicit"/>
    <w:link w:val="Titlu8"/>
    <w:uiPriority w:val="9"/>
    <w:rsid w:val="001D1BC8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fontnormal">
    <w:name w:val="font_normal"/>
    <w:basedOn w:val="Fontdeparagrafimplicit"/>
    <w:uiPriority w:val="99"/>
    <w:rsid w:val="001D1BC8"/>
  </w:style>
  <w:style w:type="paragraph" w:styleId="TextnBalon">
    <w:name w:val="Balloon Text"/>
    <w:basedOn w:val="Normal"/>
    <w:link w:val="TextnBalonCaracter"/>
    <w:uiPriority w:val="99"/>
    <w:semiHidden/>
    <w:unhideWhenUsed/>
    <w:rsid w:val="001D1BC8"/>
    <w:pPr>
      <w:widowControl/>
      <w:autoSpaceDE/>
      <w:autoSpaceDN/>
      <w:adjustRightInd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1D1BC8"/>
    <w:rPr>
      <w:rFonts w:ascii="Tahoma" w:hAnsi="Tahoma" w:cs="Tahoma"/>
      <w:sz w:val="16"/>
      <w:szCs w:val="16"/>
      <w:lang w:val="en-US" w:eastAsia="en-US"/>
    </w:rPr>
  </w:style>
  <w:style w:type="paragraph" w:styleId="Frspaiere">
    <w:name w:val="No Spacing"/>
    <w:link w:val="FrspaiereCaracter"/>
    <w:uiPriority w:val="1"/>
    <w:qFormat/>
    <w:rsid w:val="001D1BC8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1D1BC8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Fontdeparagrafimplicit"/>
    <w:rsid w:val="00341821"/>
  </w:style>
  <w:style w:type="paragraph" w:styleId="Titlucuprins">
    <w:name w:val="TOC Heading"/>
    <w:basedOn w:val="Titlu1"/>
    <w:next w:val="Normal"/>
    <w:uiPriority w:val="39"/>
    <w:unhideWhenUsed/>
    <w:qFormat/>
    <w:rsid w:val="00ED4386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ED4386"/>
    <w:pPr>
      <w:spacing w:after="100"/>
    </w:pPr>
  </w:style>
  <w:style w:type="character" w:customStyle="1" w:styleId="TitluCaracter">
    <w:name w:val="Titlu Caracter"/>
    <w:basedOn w:val="Fontdeparagrafimplicit"/>
    <w:link w:val="Titlu"/>
    <w:uiPriority w:val="10"/>
    <w:rsid w:val="009843A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Cuprins2">
    <w:name w:val="toc 2"/>
    <w:basedOn w:val="Normal"/>
    <w:next w:val="Normal"/>
    <w:autoRedefine/>
    <w:uiPriority w:val="39"/>
    <w:unhideWhenUsed/>
    <w:rsid w:val="008D5E84"/>
    <w:pPr>
      <w:spacing w:after="100"/>
      <w:ind w:left="240"/>
    </w:pPr>
  </w:style>
  <w:style w:type="paragraph" w:styleId="Subtitlu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WIQyYV3JQNf+mcx5jZSsXARnIg==">AMUW2mX2BUKmxnhcz2PAV88IHIgWy3pWamJCp3/WM2MuyGsRLQEyDdJrcnlBXkGmx5RGCfb3H6WYxgiUCirT2a3vs8cnMSc2uSNOXTgtIOM3bffvqxh7k1jnUZFJAA5gr9IwQd2Em5W6bLRJD08c+9zCQF77f67JbNRVlMoW/HqwkeaVFLHtAuwAqiu0rRqkn8rAr2jZKFns1NM96xYZFzihUeROZqmRKyG0CUtIG5jlFqFU98IiqPpMUfMx2vD9lIYyjih2R2yEwxfxyaWtxBPdwu0He5wwyg==</go:docsCustomData>
</go:gDocsCustomXmlDataStorage>
</file>

<file path=customXml/item2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D37199-C29B-4059-8AA6-BB040E79494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9</TotalTime>
  <Pages>35</Pages>
  <Words>15681</Words>
  <Characters>89388</Characters>
  <Application>Microsoft Office Word</Application>
  <DocSecurity>0</DocSecurity>
  <Lines>744</Lines>
  <Paragraphs>209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Tudor vladut alexandru</dc:title>
  <dc:creator>tufan ionut-petrisor</dc:creator>
  <cp:lastModifiedBy>Tudor Vlăduţ-Alexandru</cp:lastModifiedBy>
  <cp:revision>3</cp:revision>
  <dcterms:created xsi:type="dcterms:W3CDTF">2023-02-05T23:28:00Z</dcterms:created>
  <dcterms:modified xsi:type="dcterms:W3CDTF">2023-02-06T17:24:00Z</dcterms:modified>
</cp:coreProperties>
</file>